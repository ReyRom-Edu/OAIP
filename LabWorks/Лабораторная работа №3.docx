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08DE" w14:textId="77777777" w:rsidR="00777A49" w:rsidRDefault="00777A49" w:rsidP="00777A49">
      <w:pPr>
        <w:pStyle w:val="10"/>
      </w:pPr>
      <w:r>
        <w:t>Лабораторная работа №3</w:t>
      </w:r>
      <w:r>
        <w:br/>
        <w:t>Составление программ разветвляющейся структуры</w:t>
      </w:r>
    </w:p>
    <w:p w14:paraId="475DE991" w14:textId="77777777" w:rsidR="00777A49" w:rsidRDefault="00777A49" w:rsidP="00777A49">
      <w:pPr>
        <w:pStyle w:val="1"/>
        <w:numPr>
          <w:ilvl w:val="0"/>
          <w:numId w:val="7"/>
        </w:numPr>
      </w:pPr>
      <w:r>
        <w:t>Цель работы</w:t>
      </w:r>
    </w:p>
    <w:p w14:paraId="78D62D00" w14:textId="77777777" w:rsidR="00777A49" w:rsidRDefault="00777A49" w:rsidP="00777A49">
      <w:pPr>
        <w:pStyle w:val="2"/>
        <w:numPr>
          <w:ilvl w:val="1"/>
          <w:numId w:val="3"/>
        </w:numPr>
      </w:pPr>
      <w:r>
        <w:t>Изучить процесс разработки разветвляющихся алгоритмов на языке C++.</w:t>
      </w:r>
    </w:p>
    <w:p w14:paraId="4B894439" w14:textId="77777777" w:rsidR="00777A49" w:rsidRDefault="00777A49" w:rsidP="00777A49">
      <w:pPr>
        <w:pStyle w:val="1"/>
        <w:numPr>
          <w:ilvl w:val="0"/>
          <w:numId w:val="3"/>
        </w:numPr>
      </w:pPr>
      <w:r>
        <w:t>Литература</w:t>
      </w:r>
    </w:p>
    <w:p w14:paraId="6C0B15D9" w14:textId="77777777" w:rsidR="00777A49" w:rsidRDefault="00777A49" w:rsidP="00777A49">
      <w:pPr>
        <w:pStyle w:val="2"/>
        <w:numPr>
          <w:ilvl w:val="1"/>
          <w:numId w:val="3"/>
        </w:numPr>
      </w:pPr>
      <w:r>
        <w:t xml:space="preserve">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t>Москва :</w:t>
      </w:r>
      <w:proofErr w:type="gramEnd"/>
      <w:r>
        <w:t xml:space="preserve"> Форум, 2019. – URL: https://ibooks.ru/reading.php?productid=361544.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– гл.4.</w:t>
      </w:r>
    </w:p>
    <w:p w14:paraId="00520931" w14:textId="77777777" w:rsidR="00777A49" w:rsidRDefault="00777A49" w:rsidP="00777A49">
      <w:pPr>
        <w:pStyle w:val="1"/>
        <w:numPr>
          <w:ilvl w:val="0"/>
          <w:numId w:val="3"/>
        </w:numPr>
      </w:pPr>
      <w:r>
        <w:t>Подготовка к работе</w:t>
      </w:r>
    </w:p>
    <w:p w14:paraId="66374AE1" w14:textId="77777777" w:rsidR="00777A49" w:rsidRDefault="00777A49" w:rsidP="00777A49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72408EC6" w14:textId="77777777" w:rsidR="00777A49" w:rsidRDefault="00777A49" w:rsidP="00777A49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31B245E1" w14:textId="77777777" w:rsidR="00777A49" w:rsidRDefault="00777A49" w:rsidP="00777A49">
      <w:pPr>
        <w:pStyle w:val="1"/>
        <w:numPr>
          <w:ilvl w:val="0"/>
          <w:numId w:val="3"/>
        </w:numPr>
      </w:pPr>
      <w:r>
        <w:t>Основное оборудование</w:t>
      </w:r>
    </w:p>
    <w:p w14:paraId="1F2F9DA2" w14:textId="77777777" w:rsidR="00777A49" w:rsidRDefault="00777A49" w:rsidP="00777A49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00BF21FA" w14:textId="77777777" w:rsidR="00777A49" w:rsidRDefault="00777A49" w:rsidP="00777A49">
      <w:pPr>
        <w:pStyle w:val="1"/>
        <w:numPr>
          <w:ilvl w:val="0"/>
          <w:numId w:val="3"/>
        </w:numPr>
      </w:pPr>
      <w:r>
        <w:t>Задание</w:t>
      </w:r>
    </w:p>
    <w:p w14:paraId="3F872A4B" w14:textId="77777777" w:rsidR="00777A49" w:rsidRDefault="00777A49" w:rsidP="00777A49">
      <w:pPr>
        <w:pStyle w:val="2"/>
        <w:numPr>
          <w:ilvl w:val="1"/>
          <w:numId w:val="3"/>
        </w:numPr>
      </w:pPr>
      <w:r>
        <w:t>Написать программу, определяющую по введенному пользователем номеру дня недели, является ли день недели выходным. Если введен некорректный номер дня недели, вывести сообщение, что такого дня нет.</w:t>
      </w:r>
    </w:p>
    <w:p w14:paraId="3F6E5B1C" w14:textId="77777777" w:rsidR="00777A49" w:rsidRDefault="00777A49" w:rsidP="00777A49">
      <w:pPr>
        <w:pStyle w:val="2"/>
        <w:numPr>
          <w:ilvl w:val="1"/>
          <w:numId w:val="3"/>
        </w:numPr>
      </w:pPr>
      <w:r>
        <w:t>Написать программу, определяющую по введенному пользователем году и номеру месяца (считать, что год и номер месяца введены корректно):</w:t>
      </w:r>
    </w:p>
    <w:p w14:paraId="07AA1AA4" w14:textId="77777777" w:rsidR="00777A49" w:rsidRDefault="00777A49" w:rsidP="00777A49">
      <w:r>
        <w:t>- является ли введенный пользователем год високосным (</w:t>
      </w:r>
      <w:proofErr w:type="gramStart"/>
      <w:r>
        <w:t>т.е.</w:t>
      </w:r>
      <w:proofErr w:type="gramEnd"/>
      <w:r>
        <w:t xml:space="preserve"> кратен 4 и не кратен 100 или кратен 400);</w:t>
      </w:r>
    </w:p>
    <w:p w14:paraId="23CCB469" w14:textId="77777777" w:rsidR="00777A49" w:rsidRDefault="00777A49" w:rsidP="00777A49">
      <w:r>
        <w:t>- количество дней в месяце.</w:t>
      </w:r>
    </w:p>
    <w:p w14:paraId="7F31E7C6" w14:textId="77777777" w:rsidR="00777A49" w:rsidRDefault="00777A49" w:rsidP="00777A49">
      <w:pPr>
        <w:pStyle w:val="2"/>
        <w:numPr>
          <w:ilvl w:val="1"/>
          <w:numId w:val="3"/>
        </w:numPr>
      </w:pPr>
      <w:r>
        <w:t xml:space="preserve">Написать приложение «Конвертер валют». Курс валют (доллары, евро) задать </w:t>
      </w:r>
      <w:proofErr w:type="spellStart"/>
      <w:r>
        <w:t>программно</w:t>
      </w:r>
      <w:proofErr w:type="spellEnd"/>
      <w:r>
        <w:t>, исходную сумму в рублях и требуемую валюту указывает пользователь. На выходе — сумма в валюте, округленная до двух знаков после запятой. Если введена некорректная валюта, выводить исходную сумму.</w:t>
      </w:r>
    </w:p>
    <w:p w14:paraId="389589A5" w14:textId="77777777" w:rsidR="00777A49" w:rsidRDefault="00777A49" w:rsidP="00777A49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5BCE5C60" w14:textId="77777777" w:rsidR="00777A49" w:rsidRDefault="00777A49" w:rsidP="00777A49">
      <w:pPr>
        <w:pStyle w:val="2"/>
        <w:numPr>
          <w:ilvl w:val="1"/>
          <w:numId w:val="3"/>
        </w:numPr>
      </w:pPr>
      <w:r>
        <w:t>Используя Microsoft Visual Studio, создать проект C++ и выполнить задания из п.5.</w:t>
      </w:r>
    </w:p>
    <w:p w14:paraId="16BABC20" w14:textId="77777777" w:rsidR="00777A49" w:rsidRDefault="00777A49" w:rsidP="00777A49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14CFC4A9" w14:textId="77777777" w:rsidR="00777A49" w:rsidRDefault="00777A49" w:rsidP="00777A49">
      <w:pPr>
        <w:pStyle w:val="1"/>
        <w:numPr>
          <w:ilvl w:val="0"/>
          <w:numId w:val="3"/>
        </w:numPr>
      </w:pPr>
      <w:r>
        <w:t>Содержание отчета</w:t>
      </w:r>
    </w:p>
    <w:p w14:paraId="01B8413E" w14:textId="77777777" w:rsidR="00777A49" w:rsidRDefault="00777A49" w:rsidP="00777A49">
      <w:pPr>
        <w:pStyle w:val="2"/>
        <w:numPr>
          <w:ilvl w:val="1"/>
          <w:numId w:val="3"/>
        </w:numPr>
      </w:pPr>
      <w:r>
        <w:t>Титульный лист</w:t>
      </w:r>
    </w:p>
    <w:p w14:paraId="14ABA3B2" w14:textId="77777777" w:rsidR="00777A49" w:rsidRDefault="00777A49" w:rsidP="00777A49">
      <w:pPr>
        <w:pStyle w:val="2"/>
        <w:numPr>
          <w:ilvl w:val="1"/>
          <w:numId w:val="3"/>
        </w:numPr>
      </w:pPr>
      <w:r>
        <w:t>Цель работы</w:t>
      </w:r>
    </w:p>
    <w:p w14:paraId="17B391AD" w14:textId="77777777" w:rsidR="00777A49" w:rsidRDefault="00777A49" w:rsidP="00777A49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5EE85231" w14:textId="77777777" w:rsidR="00777A49" w:rsidRDefault="00777A49" w:rsidP="00777A49">
      <w:pPr>
        <w:pStyle w:val="2"/>
        <w:numPr>
          <w:ilvl w:val="1"/>
          <w:numId w:val="3"/>
        </w:numPr>
      </w:pPr>
      <w:r>
        <w:t>Вывод</w:t>
      </w:r>
    </w:p>
    <w:p w14:paraId="11A6126C" w14:textId="77777777" w:rsidR="00777A49" w:rsidRDefault="00777A49" w:rsidP="00777A49">
      <w:pPr>
        <w:pStyle w:val="1"/>
        <w:numPr>
          <w:ilvl w:val="0"/>
          <w:numId w:val="3"/>
        </w:numPr>
      </w:pPr>
      <w:r>
        <w:lastRenderedPageBreak/>
        <w:t>Контрольные вопросы</w:t>
      </w:r>
    </w:p>
    <w:p w14:paraId="2B1D6CF0" w14:textId="77777777" w:rsidR="00777A49" w:rsidRDefault="00777A49" w:rsidP="00777A49">
      <w:pPr>
        <w:pStyle w:val="2"/>
        <w:numPr>
          <w:ilvl w:val="1"/>
          <w:numId w:val="3"/>
        </w:numPr>
      </w:pPr>
      <w:r>
        <w:t>Для чего используется условный оператор?</w:t>
      </w:r>
    </w:p>
    <w:p w14:paraId="22E8F367" w14:textId="77777777" w:rsidR="00777A49" w:rsidRDefault="00777A49" w:rsidP="00777A49">
      <w:pPr>
        <w:pStyle w:val="2"/>
        <w:numPr>
          <w:ilvl w:val="1"/>
          <w:numId w:val="3"/>
        </w:numPr>
      </w:pPr>
      <w:r>
        <w:t xml:space="preserve">Какие существуют формы оператора </w:t>
      </w:r>
      <w:proofErr w:type="spellStart"/>
      <w:r>
        <w:t>if</w:t>
      </w:r>
      <w:proofErr w:type="spellEnd"/>
      <w:r>
        <w:t xml:space="preserve"> и каков их вид?</w:t>
      </w:r>
    </w:p>
    <w:p w14:paraId="5DCE8371" w14:textId="77777777" w:rsidR="00777A49" w:rsidRDefault="00777A49" w:rsidP="00777A49">
      <w:pPr>
        <w:pStyle w:val="2"/>
        <w:numPr>
          <w:ilvl w:val="1"/>
          <w:numId w:val="3"/>
        </w:numPr>
      </w:pPr>
      <w:r>
        <w:t>Для чего используется тернарный оператор?</w:t>
      </w:r>
    </w:p>
    <w:p w14:paraId="56957BC3" w14:textId="77777777" w:rsidR="00777A49" w:rsidRDefault="00777A49" w:rsidP="00777A49">
      <w:pPr>
        <w:pStyle w:val="2"/>
        <w:numPr>
          <w:ilvl w:val="1"/>
          <w:numId w:val="3"/>
        </w:numPr>
      </w:pPr>
      <w:r>
        <w:t xml:space="preserve">Для чего используется оператор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>?</w:t>
      </w:r>
    </w:p>
    <w:p w14:paraId="3FB9CF64" w14:textId="77777777" w:rsidR="00777A49" w:rsidRDefault="00777A49" w:rsidP="00777A49">
      <w:pPr>
        <w:pStyle w:val="2"/>
        <w:numPr>
          <w:ilvl w:val="1"/>
          <w:numId w:val="3"/>
        </w:numPr>
      </w:pPr>
      <w:r>
        <w:t>Чем операция «логического И» отличается от операции «логического ИЛИ»?</w:t>
      </w:r>
    </w:p>
    <w:p w14:paraId="56560A37" w14:textId="77777777" w:rsidR="00EE187F" w:rsidRDefault="00EE187F"/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18259A"/>
    <w:rsid w:val="001974B9"/>
    <w:rsid w:val="001E32F3"/>
    <w:rsid w:val="00261B0A"/>
    <w:rsid w:val="00271E47"/>
    <w:rsid w:val="003C6A30"/>
    <w:rsid w:val="003E2CFB"/>
    <w:rsid w:val="004A368A"/>
    <w:rsid w:val="00693BA2"/>
    <w:rsid w:val="006E2B52"/>
    <w:rsid w:val="00777A49"/>
    <w:rsid w:val="00814C20"/>
    <w:rsid w:val="008823E4"/>
    <w:rsid w:val="00925158"/>
    <w:rsid w:val="00A7632F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2</Pages>
  <Words>268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2025-09-11T15:40:00Z</dcterms:created>
  <dcterms:modified xsi:type="dcterms:W3CDTF">2025-09-11T15:40:00Z</dcterms:modified>
</cp:coreProperties>
</file>