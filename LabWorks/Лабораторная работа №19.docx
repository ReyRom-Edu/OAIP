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E42" w14:textId="77777777" w:rsidR="0093590A" w:rsidRPr="00E5673A" w:rsidRDefault="0093590A" w:rsidP="0093590A">
      <w:pPr>
        <w:pStyle w:val="10"/>
      </w:pPr>
      <w:r w:rsidRPr="00E5673A">
        <w:t>Лабораторная работа №19</w:t>
      </w:r>
      <w:r>
        <w:br/>
      </w:r>
      <w:r w:rsidRPr="00E5673A">
        <w:t>Использование указателей для организации связанных списков</w:t>
      </w:r>
    </w:p>
    <w:p w14:paraId="4AA45E57" w14:textId="77777777" w:rsidR="0093590A" w:rsidRPr="00E5673A" w:rsidRDefault="0093590A" w:rsidP="0093590A">
      <w:pPr>
        <w:pStyle w:val="1"/>
        <w:numPr>
          <w:ilvl w:val="0"/>
          <w:numId w:val="7"/>
        </w:numPr>
      </w:pPr>
      <w:r w:rsidRPr="00E5673A">
        <w:t>Цель работы</w:t>
      </w:r>
    </w:p>
    <w:p w14:paraId="1EC40CE5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Изучить процесс применения указателей для организации списков в программах на языке С</w:t>
      </w:r>
      <w:r>
        <w:t>++</w:t>
      </w:r>
      <w:r w:rsidRPr="00E5673A">
        <w:t>.</w:t>
      </w:r>
    </w:p>
    <w:p w14:paraId="622F6623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Литература</w:t>
      </w:r>
    </w:p>
    <w:p w14:paraId="4F6E285A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 xml:space="preserve">Ашарина, И. В. Объектно-ориентированное программирование в С++: лекции и упражнения. Учебное пособие для вузов. / И. В. Ашарина. – 2-е изд., перераб. и доп. – Москва : Горячая Линия–Телеком, 2017. – 336 с. – URL: </w:t>
      </w:r>
      <w:hyperlink r:id="rId5">
        <w:r w:rsidRPr="00E5673A">
          <w:rPr>
            <w:rStyle w:val="af0"/>
          </w:rPr>
          <w:t>https://ibooks.ru/reading.php?productid=359752</w:t>
        </w:r>
      </w:hyperlink>
      <w:r w:rsidRPr="00E5673A">
        <w:t>. – Режим доступа: для зарегистрир. пользователей. – Текст : электронный. – гл.15.</w:t>
      </w:r>
    </w:p>
    <w:p w14:paraId="500EE427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Подготовка к работе</w:t>
      </w:r>
    </w:p>
    <w:p w14:paraId="665395BD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Повторить теоретический материал (см. п.2).</w:t>
      </w:r>
    </w:p>
    <w:p w14:paraId="2FA4713E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Изучить описание лабораторной работы.</w:t>
      </w:r>
    </w:p>
    <w:p w14:paraId="52991B7C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Основное оборудование</w:t>
      </w:r>
    </w:p>
    <w:p w14:paraId="56C03438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Персональный компьютер.</w:t>
      </w:r>
    </w:p>
    <w:p w14:paraId="26A02FD2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Задание</w:t>
      </w:r>
    </w:p>
    <w:p w14:paraId="6A575F35" w14:textId="4B721D06" w:rsidR="0093590A" w:rsidRDefault="0093590A" w:rsidP="0093590A">
      <w:pPr>
        <w:pStyle w:val="2"/>
        <w:numPr>
          <w:ilvl w:val="1"/>
          <w:numId w:val="3"/>
        </w:numPr>
      </w:pPr>
      <w:r w:rsidRPr="00E5673A">
        <w:t>Создать программу, в которой описать структуру</w:t>
      </w:r>
      <w:r w:rsidR="00215DA5">
        <w:t xml:space="preserve"> работающую по принципу</w:t>
      </w:r>
      <w:r w:rsidRPr="00E5673A">
        <w:t xml:space="preserve"> «стек» и реализовать заполнение стека </w:t>
      </w:r>
      <w:r w:rsidRPr="00E5673A">
        <w:rPr>
          <w:lang w:val="en-US"/>
        </w:rPr>
        <w:t>N</w:t>
      </w:r>
      <w:r w:rsidRPr="00E5673A">
        <w:t xml:space="preserve"> элементами (все данные вводятся пользователем).</w:t>
      </w:r>
    </w:p>
    <w:p w14:paraId="34EC5EE1" w14:textId="1A6958FA" w:rsidR="0093590A" w:rsidRPr="00E5673A" w:rsidRDefault="001E7749" w:rsidP="001E7749">
      <w:pPr>
        <w:ind w:firstLine="709"/>
      </w:pPr>
      <w:r>
        <w:t>Для</w:t>
      </w:r>
      <w:r w:rsidR="0093590A">
        <w:t xml:space="preserve"> реализации стека разработайте самоссылочную структуру «узел», которая должна содержать ссылку на следующий элемент (узел) стека и хранить значение текущего значения.</w:t>
      </w:r>
    </w:p>
    <w:p w14:paraId="6B00A36B" w14:textId="3D8864E9" w:rsidR="0093590A" w:rsidRDefault="0093590A" w:rsidP="0093590A">
      <w:pPr>
        <w:pStyle w:val="2"/>
        <w:numPr>
          <w:ilvl w:val="1"/>
          <w:numId w:val="3"/>
        </w:numPr>
      </w:pPr>
      <w:r w:rsidRPr="00E5673A">
        <w:t>Реализовать</w:t>
      </w:r>
      <w:r w:rsidR="00F70D8A" w:rsidRPr="00F70D8A">
        <w:t xml:space="preserve"> </w:t>
      </w:r>
      <w:r w:rsidR="00F70D8A">
        <w:t>функцию</w:t>
      </w:r>
      <w:r w:rsidRPr="00E5673A">
        <w:t xml:space="preserve"> вывод</w:t>
      </w:r>
      <w:r w:rsidR="00F70D8A">
        <w:t>а</w:t>
      </w:r>
      <w:r w:rsidR="006F41C3">
        <w:t xml:space="preserve"> </w:t>
      </w:r>
      <w:r w:rsidR="006F41C3">
        <w:rPr>
          <w:lang w:val="en-US"/>
        </w:rPr>
        <w:t>N</w:t>
      </w:r>
      <w:r w:rsidR="006F41C3" w:rsidRPr="006F41C3">
        <w:t xml:space="preserve"> </w:t>
      </w:r>
      <w:r w:rsidR="006F41C3">
        <w:t>элементов</w:t>
      </w:r>
      <w:r w:rsidRPr="00E5673A">
        <w:t xml:space="preserve"> стека на экран</w:t>
      </w:r>
      <w:r w:rsidR="00215DA5">
        <w:t xml:space="preserve"> без извлечения из стека</w:t>
      </w:r>
      <w:r w:rsidRPr="00E5673A">
        <w:t>.</w:t>
      </w:r>
    </w:p>
    <w:p w14:paraId="0EC4837D" w14:textId="5A6D0359" w:rsidR="006F41C3" w:rsidRPr="00E5673A" w:rsidRDefault="006F41C3" w:rsidP="006F41C3">
      <w:pPr>
        <w:pStyle w:val="2"/>
        <w:numPr>
          <w:ilvl w:val="1"/>
          <w:numId w:val="3"/>
        </w:numPr>
      </w:pPr>
      <w:r w:rsidRPr="00E5673A">
        <w:t>Реализовать вывод всех элементов стека на экран (количество элементов в стеке неизвестно)</w:t>
      </w:r>
      <w:r w:rsidR="00215DA5">
        <w:t xml:space="preserve"> </w:t>
      </w:r>
      <w:r w:rsidR="00215DA5">
        <w:t>без извлечения из стека</w:t>
      </w:r>
      <w:r w:rsidRPr="00E5673A">
        <w:t>.</w:t>
      </w:r>
    </w:p>
    <w:p w14:paraId="128A3D3B" w14:textId="0DAA1211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Реализовать</w:t>
      </w:r>
      <w:r w:rsidR="00F70D8A">
        <w:t xml:space="preserve"> функцию</w:t>
      </w:r>
      <w:r w:rsidRPr="00E5673A">
        <w:t xml:space="preserve"> извлечени</w:t>
      </w:r>
      <w:r w:rsidR="00F70D8A">
        <w:t>я</w:t>
      </w:r>
      <w:r w:rsidRPr="00E5673A">
        <w:t xml:space="preserve"> из </w:t>
      </w:r>
      <w:r w:rsidR="005C462D" w:rsidRPr="00E5673A">
        <w:t xml:space="preserve">стека </w:t>
      </w:r>
      <w:r w:rsidRPr="00E5673A">
        <w:rPr>
          <w:lang w:val="en-US"/>
        </w:rPr>
        <w:t>X</w:t>
      </w:r>
      <w:r w:rsidRPr="00E5673A">
        <w:t xml:space="preserve"> элементов (</w:t>
      </w:r>
      <w:r w:rsidRPr="00E5673A">
        <w:rPr>
          <w:lang w:val="en-US"/>
        </w:rPr>
        <w:t>X</w:t>
      </w:r>
      <w:r w:rsidRPr="00E5673A">
        <w:t xml:space="preserve"> указывается пользователем).</w:t>
      </w:r>
    </w:p>
    <w:p w14:paraId="5C5BAF90" w14:textId="73665949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Реализовать</w:t>
      </w:r>
      <w:r w:rsidR="00F70D8A">
        <w:t xml:space="preserve"> </w:t>
      </w:r>
      <w:r w:rsidR="00F70D8A">
        <w:t>функцию</w:t>
      </w:r>
      <w:r w:rsidRPr="00E5673A">
        <w:t xml:space="preserve"> вычислени</w:t>
      </w:r>
      <w:r w:rsidR="00F70D8A">
        <w:t>я</w:t>
      </w:r>
      <w:r w:rsidRPr="00E5673A">
        <w:t xml:space="preserve"> среднего арифметического всех элементов </w:t>
      </w:r>
      <w:r w:rsidR="006F41C3">
        <w:t>стека</w:t>
      </w:r>
      <w:r w:rsidRPr="00E5673A">
        <w:t>.</w:t>
      </w:r>
    </w:p>
    <w:p w14:paraId="598AD628" w14:textId="77777777" w:rsidR="0093590A" w:rsidRPr="00E5673A" w:rsidRDefault="0093590A" w:rsidP="0093590A"/>
    <w:p w14:paraId="3E469B64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Порядок выполнения работы</w:t>
      </w:r>
    </w:p>
    <w:p w14:paraId="35C42385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Используя Microsoft Visual Studio, создать проект C++ и выполнить задания из п.5.</w:t>
      </w:r>
    </w:p>
    <w:p w14:paraId="40937723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Ответить на контрольные вопросы.</w:t>
      </w:r>
    </w:p>
    <w:p w14:paraId="744E610A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Содержание отчета</w:t>
      </w:r>
    </w:p>
    <w:p w14:paraId="7DEDA8FA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Титульный лист</w:t>
      </w:r>
    </w:p>
    <w:p w14:paraId="217871D6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lastRenderedPageBreak/>
        <w:t>Цель работы</w:t>
      </w:r>
    </w:p>
    <w:p w14:paraId="24B3F1B1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Ответы на контрольные вопросы</w:t>
      </w:r>
    </w:p>
    <w:p w14:paraId="264BC9B3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Вывод</w:t>
      </w:r>
    </w:p>
    <w:p w14:paraId="4485ACEC" w14:textId="77777777" w:rsidR="0093590A" w:rsidRPr="00E5673A" w:rsidRDefault="0093590A" w:rsidP="0093590A">
      <w:pPr>
        <w:pStyle w:val="1"/>
        <w:numPr>
          <w:ilvl w:val="0"/>
          <w:numId w:val="3"/>
        </w:numPr>
      </w:pPr>
      <w:r w:rsidRPr="00E5673A">
        <w:t>Контрольные вопросы</w:t>
      </w:r>
    </w:p>
    <w:p w14:paraId="5747ABDB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Что такое динамические структуры?</w:t>
      </w:r>
    </w:p>
    <w:p w14:paraId="7398CD64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Какие виды динамических структур существуют?</w:t>
      </w:r>
    </w:p>
    <w:p w14:paraId="480C778E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На что указывает указатель на структуру в самоссылочных структурах?</w:t>
      </w:r>
    </w:p>
    <w:p w14:paraId="215350BD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Почему динамические структуры называются самоссылочными?</w:t>
      </w:r>
    </w:p>
    <w:p w14:paraId="144D2773" w14:textId="77777777" w:rsidR="0093590A" w:rsidRPr="00E5673A" w:rsidRDefault="0093590A" w:rsidP="0093590A">
      <w:pPr>
        <w:pStyle w:val="2"/>
        <w:numPr>
          <w:ilvl w:val="1"/>
          <w:numId w:val="3"/>
        </w:numPr>
      </w:pPr>
      <w:r w:rsidRPr="00E5673A">
        <w:t>По какому принципу организованы стек и очередь?</w:t>
      </w:r>
    </w:p>
    <w:p w14:paraId="56560A37" w14:textId="6EEF1083" w:rsidR="00EE187F" w:rsidRPr="0093590A" w:rsidRDefault="0093590A" w:rsidP="0093590A">
      <w:r w:rsidRPr="00E5673A">
        <w:t xml:space="preserve">Как расшифровывается аббревиатура </w:t>
      </w:r>
      <w:r w:rsidRPr="00E5673A">
        <w:rPr>
          <w:lang w:val="en-US"/>
        </w:rPr>
        <w:t>LIFO</w:t>
      </w:r>
      <w:r w:rsidRPr="00E5673A">
        <w:t>?</w:t>
      </w:r>
    </w:p>
    <w:sectPr w:rsidR="00EE187F" w:rsidRPr="0093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E7749"/>
    <w:rsid w:val="001F2D59"/>
    <w:rsid w:val="00215DA5"/>
    <w:rsid w:val="00225A5E"/>
    <w:rsid w:val="00261B0A"/>
    <w:rsid w:val="00271E47"/>
    <w:rsid w:val="002757AB"/>
    <w:rsid w:val="00292C9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14302"/>
    <w:rsid w:val="00577E85"/>
    <w:rsid w:val="00597252"/>
    <w:rsid w:val="005B2306"/>
    <w:rsid w:val="005C3728"/>
    <w:rsid w:val="005C462D"/>
    <w:rsid w:val="005C6E23"/>
    <w:rsid w:val="005F0A17"/>
    <w:rsid w:val="0061167A"/>
    <w:rsid w:val="006566A7"/>
    <w:rsid w:val="006769C8"/>
    <w:rsid w:val="00693BA2"/>
    <w:rsid w:val="006C3BE4"/>
    <w:rsid w:val="006E2B52"/>
    <w:rsid w:val="006F41C3"/>
    <w:rsid w:val="007069FE"/>
    <w:rsid w:val="00711D0F"/>
    <w:rsid w:val="0071638D"/>
    <w:rsid w:val="00723E7E"/>
    <w:rsid w:val="00735A9E"/>
    <w:rsid w:val="007502B2"/>
    <w:rsid w:val="00761372"/>
    <w:rsid w:val="00771CEB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3590A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BE7E11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70D8A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9359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ooks.ru/reading.php?productid=35975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105</cp:revision>
  <dcterms:created xsi:type="dcterms:W3CDTF">2025-09-23T15:30:00Z</dcterms:created>
  <dcterms:modified xsi:type="dcterms:W3CDTF">2025-10-27T15:17:00Z</dcterms:modified>
</cp:coreProperties>
</file>