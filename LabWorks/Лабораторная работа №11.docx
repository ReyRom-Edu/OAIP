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BAAE4" w14:textId="77777777" w:rsidR="00C25A79" w:rsidRDefault="00C25A79" w:rsidP="00C25A79">
      <w:pPr>
        <w:pStyle w:val="10"/>
      </w:pPr>
      <w:r>
        <w:t>Лабораторная работа №11</w:t>
      </w:r>
      <w:r>
        <w:br/>
        <w:t>Работа с текстовыми файлами с использованием потоков</w:t>
      </w:r>
    </w:p>
    <w:p w14:paraId="52A7E05E" w14:textId="77777777" w:rsidR="00C25A79" w:rsidRDefault="00C25A79" w:rsidP="00C25A79">
      <w:pPr>
        <w:pStyle w:val="1"/>
        <w:numPr>
          <w:ilvl w:val="0"/>
          <w:numId w:val="7"/>
        </w:numPr>
      </w:pPr>
      <w:r>
        <w:t>Цель работы</w:t>
      </w:r>
    </w:p>
    <w:p w14:paraId="0D575370" w14:textId="77777777" w:rsidR="00C25A79" w:rsidRDefault="00C25A79" w:rsidP="00C25A79">
      <w:pPr>
        <w:pStyle w:val="2"/>
        <w:numPr>
          <w:ilvl w:val="1"/>
          <w:numId w:val="3"/>
        </w:numPr>
      </w:pPr>
      <w:r>
        <w:t>Изучить процесс обработки текстовых файлов средствами языка C++ с использованием потоков.</w:t>
      </w:r>
    </w:p>
    <w:p w14:paraId="6A28A8A1" w14:textId="77777777" w:rsidR="00C25A79" w:rsidRDefault="00C25A79" w:rsidP="00C25A79">
      <w:pPr>
        <w:pStyle w:val="1"/>
        <w:numPr>
          <w:ilvl w:val="0"/>
          <w:numId w:val="3"/>
        </w:numPr>
      </w:pPr>
      <w:r>
        <w:t>Литература</w:t>
      </w:r>
    </w:p>
    <w:p w14:paraId="34DA2A7D" w14:textId="77777777" w:rsidR="00C25A79" w:rsidRDefault="00C25A79" w:rsidP="00C25A79">
      <w:pPr>
        <w:pStyle w:val="2"/>
        <w:numPr>
          <w:ilvl w:val="1"/>
          <w:numId w:val="3"/>
        </w:numPr>
      </w:pPr>
      <w:proofErr w:type="spellStart"/>
      <w:r>
        <w:t>Ашарина</w:t>
      </w:r>
      <w:proofErr w:type="spellEnd"/>
      <w:r>
        <w:t xml:space="preserve">, И. В. Объектно-ориентированное программирование в   С++: лекции и упражнения. Учебное пособие для вузов. – 2-е изд., </w:t>
      </w:r>
      <w:proofErr w:type="spellStart"/>
      <w:r>
        <w:t>перераб</w:t>
      </w:r>
      <w:proofErr w:type="spellEnd"/>
      <w:proofErr w:type="gramStart"/>
      <w:r>
        <w:t>.</w:t>
      </w:r>
      <w:proofErr w:type="gramEnd"/>
      <w:r>
        <w:t xml:space="preserve"> и доп. </w:t>
      </w:r>
      <w:proofErr w:type="gramStart"/>
      <w:r>
        <w:t>Москва :</w:t>
      </w:r>
      <w:proofErr w:type="gramEnd"/>
      <w:r>
        <w:t xml:space="preserve"> Горячая Линия–Телеком, 2017. – URL: https://ibooks.ru/bookshelf/359752/reading. 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</w:t>
      </w:r>
      <w:proofErr w:type="gramStart"/>
      <w:r>
        <w:t>Текст :</w:t>
      </w:r>
      <w:proofErr w:type="gramEnd"/>
      <w:r>
        <w:t xml:space="preserve"> электронный. – гл.23.</w:t>
      </w:r>
    </w:p>
    <w:p w14:paraId="309CDCDF" w14:textId="77777777" w:rsidR="00C25A79" w:rsidRDefault="00C25A79" w:rsidP="00C25A79">
      <w:pPr>
        <w:pStyle w:val="2"/>
        <w:numPr>
          <w:ilvl w:val="1"/>
          <w:numId w:val="3"/>
        </w:numPr>
      </w:pPr>
      <w:r>
        <w:t xml:space="preserve">Немцова, Т. И. Программирование на языке высокого уровня. Программирование на языке С++ / Т. И. Немцова, С. Ю. Голова, А. И. Терентьев. – </w:t>
      </w:r>
      <w:proofErr w:type="gramStart"/>
      <w:r>
        <w:t>Москва :</w:t>
      </w:r>
      <w:proofErr w:type="gramEnd"/>
      <w:r>
        <w:t xml:space="preserve"> Форум, 2019. – URL: https://ibooks.ru/reading.php?productid=361544. 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</w:t>
      </w:r>
      <w:proofErr w:type="gramStart"/>
      <w:r>
        <w:t>Текст :</w:t>
      </w:r>
      <w:proofErr w:type="gramEnd"/>
      <w:r>
        <w:t xml:space="preserve"> электронный. – гл.19.</w:t>
      </w:r>
    </w:p>
    <w:p w14:paraId="0CD21A3A" w14:textId="77777777" w:rsidR="00C25A79" w:rsidRDefault="00C25A79" w:rsidP="00C25A79">
      <w:pPr>
        <w:pStyle w:val="1"/>
        <w:numPr>
          <w:ilvl w:val="0"/>
          <w:numId w:val="3"/>
        </w:numPr>
      </w:pPr>
      <w:r>
        <w:t>Подготовка к работе</w:t>
      </w:r>
    </w:p>
    <w:p w14:paraId="7344D3EC" w14:textId="77777777" w:rsidR="00C25A79" w:rsidRDefault="00C25A79" w:rsidP="00C25A79">
      <w:pPr>
        <w:pStyle w:val="2"/>
        <w:numPr>
          <w:ilvl w:val="1"/>
          <w:numId w:val="3"/>
        </w:numPr>
      </w:pPr>
      <w:r>
        <w:t>Повторить теоретический материал (см. п.2).</w:t>
      </w:r>
    </w:p>
    <w:p w14:paraId="3282EF0F" w14:textId="77777777" w:rsidR="00C25A79" w:rsidRDefault="00C25A79" w:rsidP="00C25A79">
      <w:pPr>
        <w:pStyle w:val="2"/>
        <w:numPr>
          <w:ilvl w:val="1"/>
          <w:numId w:val="3"/>
        </w:numPr>
      </w:pPr>
      <w:r>
        <w:t>Изучить описание лабораторной работы.</w:t>
      </w:r>
    </w:p>
    <w:p w14:paraId="6419E2B2" w14:textId="77777777" w:rsidR="00C25A79" w:rsidRDefault="00C25A79" w:rsidP="00C25A79">
      <w:pPr>
        <w:pStyle w:val="1"/>
        <w:numPr>
          <w:ilvl w:val="0"/>
          <w:numId w:val="3"/>
        </w:numPr>
      </w:pPr>
      <w:r>
        <w:t>Основное оборудование</w:t>
      </w:r>
    </w:p>
    <w:p w14:paraId="501AB51C" w14:textId="77777777" w:rsidR="00C25A79" w:rsidRDefault="00C25A79" w:rsidP="00C25A79">
      <w:pPr>
        <w:pStyle w:val="2"/>
        <w:numPr>
          <w:ilvl w:val="1"/>
          <w:numId w:val="3"/>
        </w:numPr>
      </w:pPr>
      <w:r>
        <w:t>Персональный компьютер.</w:t>
      </w:r>
    </w:p>
    <w:p w14:paraId="6F287E2A" w14:textId="15DD32CB" w:rsidR="00CB389F" w:rsidRDefault="00C25A79" w:rsidP="00CB389F">
      <w:pPr>
        <w:pStyle w:val="1"/>
        <w:numPr>
          <w:ilvl w:val="0"/>
          <w:numId w:val="3"/>
        </w:numPr>
      </w:pPr>
      <w:r>
        <w:t>Задание</w:t>
      </w:r>
    </w:p>
    <w:p w14:paraId="284E919A" w14:textId="77777777" w:rsidR="00CB389F" w:rsidRDefault="00CB389F" w:rsidP="00CB389F">
      <w:pPr>
        <w:ind w:firstLine="567"/>
      </w:pPr>
    </w:p>
    <w:p w14:paraId="6757FAD8" w14:textId="3B931CCF" w:rsidR="00CB389F" w:rsidRDefault="00CB389F" w:rsidP="00CB389F">
      <w:pPr>
        <w:ind w:firstLine="567"/>
      </w:pPr>
      <w:r>
        <w:t xml:space="preserve">При выполнении заданий использовать </w:t>
      </w:r>
      <w:r>
        <w:t>файловые потоки (</w:t>
      </w:r>
      <w:proofErr w:type="spellStart"/>
      <w:r>
        <w:rPr>
          <w:lang w:val="en-US"/>
        </w:rPr>
        <w:t>ofstream</w:t>
      </w:r>
      <w:proofErr w:type="spellEnd"/>
      <w:r w:rsidRPr="00CB389F">
        <w:t xml:space="preserve">, </w:t>
      </w:r>
      <w:proofErr w:type="spellStart"/>
      <w:r>
        <w:rPr>
          <w:lang w:val="en-US"/>
        </w:rPr>
        <w:t>ifstream</w:t>
      </w:r>
      <w:proofErr w:type="spellEnd"/>
      <w:r w:rsidRPr="00CB389F">
        <w:t xml:space="preserve">, </w:t>
      </w:r>
      <w:proofErr w:type="spellStart"/>
      <w:r>
        <w:rPr>
          <w:lang w:val="en-US"/>
        </w:rPr>
        <w:t>fstream</w:t>
      </w:r>
      <w:proofErr w:type="spellEnd"/>
      <w:r>
        <w:t>)</w:t>
      </w:r>
    </w:p>
    <w:p w14:paraId="40F58304" w14:textId="77777777" w:rsidR="00CB389F" w:rsidRDefault="00CB389F" w:rsidP="00CB389F">
      <w:pPr>
        <w:ind w:firstLine="567"/>
      </w:pPr>
    </w:p>
    <w:p w14:paraId="15644DE2" w14:textId="556F1F8F" w:rsidR="00C25A79" w:rsidRDefault="00C25A79" w:rsidP="007F6037">
      <w:pPr>
        <w:pStyle w:val="2"/>
        <w:numPr>
          <w:ilvl w:val="1"/>
          <w:numId w:val="3"/>
        </w:numPr>
      </w:pPr>
      <w:r>
        <w:t>Написать программу, запрашивающую у пользователя имя файла. Если файла с указанным именем не существует, сообщить об этом пользователю</w:t>
      </w:r>
      <w:r w:rsidR="007F6037" w:rsidRPr="007F6037">
        <w:t xml:space="preserve">, </w:t>
      </w:r>
      <w:r w:rsidR="007F6037">
        <w:t>если файл существует, вывести на экран его содержимое построчно.</w:t>
      </w:r>
    </w:p>
    <w:p w14:paraId="440C997D" w14:textId="77777777" w:rsidR="00C25A79" w:rsidRDefault="00C25A79" w:rsidP="00C25A79">
      <w:pPr>
        <w:pStyle w:val="2"/>
        <w:numPr>
          <w:ilvl w:val="1"/>
          <w:numId w:val="3"/>
        </w:numPr>
      </w:pPr>
      <w:r>
        <w:t>Написать программу, считывающую из файла 1.txt данные посимвольно. Подсчитать число вхождений в файл указанного пользователем символа. Результат вывести в файл 2.txt в виде списка с комментариями.</w:t>
      </w:r>
    </w:p>
    <w:p w14:paraId="00CF51B9" w14:textId="00A15288" w:rsidR="00BC00F8" w:rsidRDefault="00BC00F8" w:rsidP="00BC00F8">
      <w:pPr>
        <w:pStyle w:val="2"/>
        <w:numPr>
          <w:ilvl w:val="1"/>
          <w:numId w:val="3"/>
        </w:numPr>
      </w:pPr>
      <w:r>
        <w:t xml:space="preserve">Написать программу, запрашивающую у пользователя имя файла и открывающего файл для </w:t>
      </w:r>
      <w:proofErr w:type="spellStart"/>
      <w:r>
        <w:t>дозаписи</w:t>
      </w:r>
      <w:proofErr w:type="spellEnd"/>
      <w:r>
        <w:t xml:space="preserve"> в конец: сначала выводит содержимое, а после позволяет вводить строки до тех пор, пока не будет введена строка </w:t>
      </w:r>
      <w:r w:rsidRPr="00BC00F8">
        <w:t>/</w:t>
      </w:r>
      <w:r>
        <w:rPr>
          <w:lang w:val="en-US"/>
        </w:rPr>
        <w:t>end</w:t>
      </w:r>
      <w:r w:rsidRPr="00BC00F8">
        <w:t xml:space="preserve"> (</w:t>
      </w:r>
      <w:r>
        <w:t>она не должна быть записана в файл</w:t>
      </w:r>
      <w:r w:rsidRPr="00BC00F8">
        <w:t>)</w:t>
      </w:r>
      <w:r>
        <w:t>.</w:t>
      </w:r>
    </w:p>
    <w:p w14:paraId="326927B4" w14:textId="77777777" w:rsidR="00C25A79" w:rsidRDefault="00C25A79" w:rsidP="00C25A79">
      <w:pPr>
        <w:pStyle w:val="1"/>
        <w:numPr>
          <w:ilvl w:val="0"/>
          <w:numId w:val="3"/>
        </w:numPr>
      </w:pPr>
      <w:r>
        <w:t>Порядок выполнения работы</w:t>
      </w:r>
    </w:p>
    <w:p w14:paraId="0724EF53" w14:textId="77777777" w:rsidR="00C25A79" w:rsidRDefault="00C25A79" w:rsidP="00C25A79">
      <w:pPr>
        <w:pStyle w:val="2"/>
        <w:numPr>
          <w:ilvl w:val="1"/>
          <w:numId w:val="3"/>
        </w:numPr>
      </w:pPr>
      <w:r>
        <w:t xml:space="preserve">Используя Microsoft Visual Studio, создать проект C++ и выполнить </w:t>
      </w:r>
      <w:r>
        <w:lastRenderedPageBreak/>
        <w:t>задания из п.5.</w:t>
      </w:r>
    </w:p>
    <w:p w14:paraId="2EFDE8D8" w14:textId="77777777" w:rsidR="00C25A79" w:rsidRDefault="00C25A79" w:rsidP="00C25A79">
      <w:pPr>
        <w:pStyle w:val="2"/>
        <w:numPr>
          <w:ilvl w:val="1"/>
          <w:numId w:val="3"/>
        </w:numPr>
      </w:pPr>
      <w:r>
        <w:t>Ответить на контрольные вопросы.</w:t>
      </w:r>
    </w:p>
    <w:p w14:paraId="5DDA67F4" w14:textId="77777777" w:rsidR="00C25A79" w:rsidRDefault="00C25A79" w:rsidP="00C25A79">
      <w:pPr>
        <w:pStyle w:val="1"/>
        <w:numPr>
          <w:ilvl w:val="0"/>
          <w:numId w:val="3"/>
        </w:numPr>
      </w:pPr>
      <w:r>
        <w:t>Содержание отчета</w:t>
      </w:r>
    </w:p>
    <w:p w14:paraId="1ED2F268" w14:textId="77777777" w:rsidR="00C25A79" w:rsidRDefault="00C25A79" w:rsidP="00C25A79">
      <w:pPr>
        <w:pStyle w:val="2"/>
        <w:numPr>
          <w:ilvl w:val="1"/>
          <w:numId w:val="3"/>
        </w:numPr>
      </w:pPr>
      <w:r>
        <w:t>Титульный лист</w:t>
      </w:r>
    </w:p>
    <w:p w14:paraId="1DAA2F70" w14:textId="77777777" w:rsidR="00C25A79" w:rsidRDefault="00C25A79" w:rsidP="00C25A79">
      <w:pPr>
        <w:pStyle w:val="2"/>
        <w:numPr>
          <w:ilvl w:val="1"/>
          <w:numId w:val="3"/>
        </w:numPr>
      </w:pPr>
      <w:r>
        <w:t>Цель работы</w:t>
      </w:r>
    </w:p>
    <w:p w14:paraId="24EAA33F" w14:textId="77777777" w:rsidR="00C25A79" w:rsidRDefault="00C25A79" w:rsidP="00C25A79">
      <w:pPr>
        <w:pStyle w:val="2"/>
        <w:numPr>
          <w:ilvl w:val="1"/>
          <w:numId w:val="3"/>
        </w:numPr>
      </w:pPr>
      <w:r>
        <w:t>Ответы на контрольные вопросы</w:t>
      </w:r>
    </w:p>
    <w:p w14:paraId="58856D45" w14:textId="77777777" w:rsidR="00C25A79" w:rsidRDefault="00C25A79" w:rsidP="00C25A79">
      <w:pPr>
        <w:pStyle w:val="2"/>
        <w:numPr>
          <w:ilvl w:val="1"/>
          <w:numId w:val="3"/>
        </w:numPr>
      </w:pPr>
      <w:r>
        <w:t>Вывод</w:t>
      </w:r>
    </w:p>
    <w:p w14:paraId="11BDD18D" w14:textId="77777777" w:rsidR="00C25A79" w:rsidRDefault="00C25A79" w:rsidP="00C25A79">
      <w:pPr>
        <w:pStyle w:val="1"/>
        <w:numPr>
          <w:ilvl w:val="0"/>
          <w:numId w:val="3"/>
        </w:numPr>
      </w:pPr>
      <w:r>
        <w:t>Контрольные вопросы</w:t>
      </w:r>
    </w:p>
    <w:p w14:paraId="3A1CCDC3" w14:textId="77777777" w:rsidR="00C25A79" w:rsidRDefault="00C25A79" w:rsidP="00C25A79">
      <w:pPr>
        <w:pStyle w:val="2"/>
        <w:numPr>
          <w:ilvl w:val="1"/>
          <w:numId w:val="3"/>
        </w:numPr>
      </w:pPr>
      <w:r>
        <w:t>Какие классы используются для работы с файловыми потоками?</w:t>
      </w:r>
    </w:p>
    <w:p w14:paraId="7E0E8CE0" w14:textId="77777777" w:rsidR="00C25A79" w:rsidRDefault="00C25A79" w:rsidP="00C25A79">
      <w:pPr>
        <w:pStyle w:val="2"/>
        <w:numPr>
          <w:ilvl w:val="1"/>
          <w:numId w:val="3"/>
        </w:numPr>
      </w:pPr>
      <w:r>
        <w:t>Какие режимы доступа могут использоваться при работе с файлами?</w:t>
      </w:r>
    </w:p>
    <w:p w14:paraId="0F3F61D1" w14:textId="77777777" w:rsidR="00C25A79" w:rsidRDefault="00C25A79" w:rsidP="00C25A79">
      <w:pPr>
        <w:pStyle w:val="2"/>
        <w:numPr>
          <w:ilvl w:val="1"/>
          <w:numId w:val="3"/>
        </w:numPr>
      </w:pPr>
      <w:r>
        <w:t>Какая функция используется для открытия файла?</w:t>
      </w:r>
    </w:p>
    <w:p w14:paraId="0D984CE5" w14:textId="77777777" w:rsidR="00C25A79" w:rsidRDefault="00C25A79" w:rsidP="00C25A79">
      <w:pPr>
        <w:pStyle w:val="2"/>
        <w:numPr>
          <w:ilvl w:val="1"/>
          <w:numId w:val="3"/>
        </w:numPr>
      </w:pPr>
      <w:r>
        <w:t>Какие операции доступны для работы с файлами?</w:t>
      </w:r>
    </w:p>
    <w:p w14:paraId="26CAA8FC" w14:textId="77777777" w:rsidR="00C25A79" w:rsidRPr="005F3C33" w:rsidRDefault="00C25A79" w:rsidP="00C25A79">
      <w:pPr>
        <w:pStyle w:val="2"/>
        <w:numPr>
          <w:ilvl w:val="1"/>
          <w:numId w:val="3"/>
        </w:numPr>
      </w:pPr>
      <w:r>
        <w:t>Какие функции позволяют определить конец файла при чтении из него информации?</w:t>
      </w:r>
    </w:p>
    <w:p w14:paraId="56560A37" w14:textId="6D85DED8" w:rsidR="00EE187F" w:rsidRPr="00C25A79" w:rsidRDefault="00EE187F" w:rsidP="00C25A79"/>
    <w:sectPr w:rsidR="00EE187F" w:rsidRPr="00C25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  <w:num w:numId="7" w16cid:durableId="1160148657">
    <w:abstractNumId w:val="1"/>
    <w:lvlOverride w:ilvl="0">
      <w:startOverride w:val="1"/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49"/>
    <w:rsid w:val="00055311"/>
    <w:rsid w:val="00070FAF"/>
    <w:rsid w:val="000C0097"/>
    <w:rsid w:val="0016046B"/>
    <w:rsid w:val="00182495"/>
    <w:rsid w:val="0018259A"/>
    <w:rsid w:val="001974B9"/>
    <w:rsid w:val="001E32F3"/>
    <w:rsid w:val="001E4D07"/>
    <w:rsid w:val="001F2D59"/>
    <w:rsid w:val="00225A5E"/>
    <w:rsid w:val="00261B0A"/>
    <w:rsid w:val="00271E47"/>
    <w:rsid w:val="0032751F"/>
    <w:rsid w:val="00334820"/>
    <w:rsid w:val="003C6A30"/>
    <w:rsid w:val="003E2CFB"/>
    <w:rsid w:val="00411272"/>
    <w:rsid w:val="004759E4"/>
    <w:rsid w:val="00476383"/>
    <w:rsid w:val="004A368A"/>
    <w:rsid w:val="004E4FA5"/>
    <w:rsid w:val="004F178F"/>
    <w:rsid w:val="00597252"/>
    <w:rsid w:val="00693BA2"/>
    <w:rsid w:val="006C3BE4"/>
    <w:rsid w:val="006E2B52"/>
    <w:rsid w:val="00711D0F"/>
    <w:rsid w:val="00761372"/>
    <w:rsid w:val="00777A49"/>
    <w:rsid w:val="007B5CEA"/>
    <w:rsid w:val="007B751B"/>
    <w:rsid w:val="007F2C11"/>
    <w:rsid w:val="007F6037"/>
    <w:rsid w:val="00814C20"/>
    <w:rsid w:val="00881FDE"/>
    <w:rsid w:val="008823E4"/>
    <w:rsid w:val="008D59BE"/>
    <w:rsid w:val="008F18B6"/>
    <w:rsid w:val="008F25B5"/>
    <w:rsid w:val="0090066F"/>
    <w:rsid w:val="00925158"/>
    <w:rsid w:val="00996E78"/>
    <w:rsid w:val="009F7E05"/>
    <w:rsid w:val="00A7632F"/>
    <w:rsid w:val="00AF0E8D"/>
    <w:rsid w:val="00B34EF6"/>
    <w:rsid w:val="00B63F95"/>
    <w:rsid w:val="00BC00F8"/>
    <w:rsid w:val="00C16FE8"/>
    <w:rsid w:val="00C25A79"/>
    <w:rsid w:val="00CB389F"/>
    <w:rsid w:val="00CD50E2"/>
    <w:rsid w:val="00CF0E87"/>
    <w:rsid w:val="00D100C2"/>
    <w:rsid w:val="00D66C75"/>
    <w:rsid w:val="00E01507"/>
    <w:rsid w:val="00E019D8"/>
    <w:rsid w:val="00E65989"/>
    <w:rsid w:val="00EE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AE152D"/>
  <w15:chartTrackingRefBased/>
  <w15:docId w15:val="{719DFE07-E4EF-49D8-A664-4A74D803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7A49"/>
    <w:pPr>
      <w:widowControl w:val="0"/>
      <w:spacing w:after="0" w:line="240" w:lineRule="auto"/>
      <w:jc w:val="both"/>
    </w:pPr>
    <w:rPr>
      <w:bCs w:val="0"/>
    </w:r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tabs>
        <w:tab w:val="left" w:pos="709"/>
      </w:tabs>
      <w:suppressAutoHyphens/>
      <w:autoSpaceDN w:val="0"/>
      <w:jc w:val="center"/>
      <w:textAlignment w:val="baseline"/>
      <w:outlineLvl w:val="0"/>
    </w:pPr>
    <w:rPr>
      <w:rFonts w:eastAsia="Lucida Sans Unicode"/>
      <w:b/>
      <w:bCs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1"/>
    </w:pPr>
    <w:rPr>
      <w:rFonts w:asciiTheme="majorHAnsi" w:eastAsiaTheme="majorEastAsia" w:hAnsiTheme="majorHAnsi" w:cstheme="majorBidi"/>
      <w:bCs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2"/>
    </w:pPr>
    <w:rPr>
      <w:rFonts w:eastAsiaTheme="majorEastAsia" w:cstheme="majorBidi"/>
      <w:bCs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3"/>
    </w:pPr>
    <w:rPr>
      <w:rFonts w:eastAsiaTheme="majorEastAsia" w:cstheme="majorBidi"/>
      <w:bCs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4"/>
    </w:pPr>
    <w:rPr>
      <w:rFonts w:eastAsiaTheme="majorEastAsia" w:cstheme="majorBidi"/>
      <w:bCs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5"/>
    </w:pPr>
    <w:rPr>
      <w:rFonts w:eastAsiaTheme="majorEastAsia" w:cstheme="majorBidi"/>
      <w:bCs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6"/>
    </w:pPr>
    <w:rPr>
      <w:rFonts w:eastAsiaTheme="majorEastAsia" w:cstheme="majorBidi"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widowControl/>
      <w:ind w:firstLine="567"/>
      <w:outlineLvl w:val="7"/>
    </w:pPr>
    <w:rPr>
      <w:rFonts w:eastAsiaTheme="majorEastAsia" w:cstheme="majorBidi"/>
      <w:bCs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widowControl/>
      <w:ind w:firstLine="567"/>
      <w:outlineLvl w:val="8"/>
    </w:pPr>
    <w:rPr>
      <w:rFonts w:eastAsiaTheme="majorEastAsia" w:cstheme="majorBidi"/>
      <w:bCs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widowControl/>
      <w:spacing w:after="80"/>
      <w:ind w:firstLine="567"/>
      <w:contextualSpacing/>
    </w:pPr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widowControl/>
      <w:numPr>
        <w:ilvl w:val="1"/>
      </w:numPr>
      <w:ind w:firstLine="567"/>
    </w:pPr>
    <w:rPr>
      <w:rFonts w:eastAsiaTheme="majorEastAsia" w:cstheme="majorBidi"/>
      <w:bCs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widowControl/>
      <w:spacing w:before="160"/>
      <w:ind w:firstLine="567"/>
      <w:jc w:val="center"/>
    </w:pPr>
    <w:rPr>
      <w:bCs/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widowControl/>
      <w:ind w:left="720" w:firstLine="567"/>
      <w:contextualSpacing/>
    </w:pPr>
    <w:rPr>
      <w:bCs/>
    </w:r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567"/>
      <w:jc w:val="center"/>
    </w:pPr>
    <w:rPr>
      <w:bCs/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bCs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numPr>
        <w:numId w:val="6"/>
      </w:numPr>
      <w:spacing w:before="280"/>
    </w:pPr>
    <w:rPr>
      <w:b/>
    </w:rPr>
  </w:style>
  <w:style w:type="paragraph" w:customStyle="1" w:styleId="2">
    <w:name w:val="Основная нумерация 2"/>
    <w:basedOn w:val="a0"/>
    <w:link w:val="24"/>
    <w:qFormat/>
    <w:rsid w:val="0018259A"/>
    <w:pPr>
      <w:numPr>
        <w:ilvl w:val="1"/>
        <w:numId w:val="6"/>
      </w:numPr>
    </w:pPr>
    <w:rPr>
      <w:bCs/>
    </w:rPr>
  </w:style>
  <w:style w:type="character" w:customStyle="1" w:styleId="24">
    <w:name w:val="Основная нумерация 2 Знак"/>
    <w:basedOn w:val="a1"/>
    <w:link w:val="2"/>
    <w:rsid w:val="00E65989"/>
  </w:style>
  <w:style w:type="table" w:styleId="af">
    <w:name w:val="Table Grid"/>
    <w:basedOn w:val="a2"/>
    <w:uiPriority w:val="39"/>
    <w:rsid w:val="006C3BE4"/>
    <w:pPr>
      <w:spacing w:after="0" w:line="240" w:lineRule="auto"/>
    </w:pPr>
    <w:rPr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24</TotalTime>
  <Pages>2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26</cp:revision>
  <dcterms:created xsi:type="dcterms:W3CDTF">2025-09-23T15:30:00Z</dcterms:created>
  <dcterms:modified xsi:type="dcterms:W3CDTF">2025-10-05T14:48:00Z</dcterms:modified>
</cp:coreProperties>
</file>