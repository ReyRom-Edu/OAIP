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26752" w14:textId="77777777" w:rsidR="00FA6D1B" w:rsidRPr="00F11379" w:rsidRDefault="00FA6D1B" w:rsidP="00FA6D1B">
      <w:pPr>
        <w:pStyle w:val="10"/>
      </w:pPr>
      <w:r w:rsidRPr="00F11379">
        <w:t>Лабораторная работа №17</w:t>
      </w:r>
      <w:r>
        <w:br/>
      </w:r>
      <w:r w:rsidRPr="00F11379">
        <w:t>Создание библиотеки подпрограмм</w:t>
      </w:r>
    </w:p>
    <w:p w14:paraId="6E928C4E" w14:textId="77777777" w:rsidR="00FA6D1B" w:rsidRPr="00F11379" w:rsidRDefault="00FA6D1B" w:rsidP="00FA6D1B">
      <w:pPr>
        <w:pStyle w:val="1"/>
        <w:numPr>
          <w:ilvl w:val="0"/>
          <w:numId w:val="7"/>
        </w:numPr>
      </w:pPr>
      <w:r w:rsidRPr="00F11379">
        <w:t>Цель работы</w:t>
      </w:r>
    </w:p>
    <w:p w14:paraId="071D6C2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процесс создания и применения библиотек в программах на языке С</w:t>
      </w:r>
      <w:r>
        <w:t>++</w:t>
      </w:r>
      <w:r w:rsidRPr="00F11379">
        <w:t>.</w:t>
      </w:r>
    </w:p>
    <w:p w14:paraId="0ECB93C0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Литература</w:t>
      </w:r>
    </w:p>
    <w:p w14:paraId="32EFF655" w14:textId="77777777" w:rsidR="00FA6D1B" w:rsidRPr="00F11379" w:rsidRDefault="00FA6D1B" w:rsidP="00FA6D1B">
      <w:pPr>
        <w:pStyle w:val="2"/>
        <w:numPr>
          <w:ilvl w:val="1"/>
          <w:numId w:val="3"/>
        </w:numPr>
      </w:pPr>
      <w:proofErr w:type="spellStart"/>
      <w:r w:rsidRPr="00F11379">
        <w:t>Ашарина</w:t>
      </w:r>
      <w:proofErr w:type="spellEnd"/>
      <w:r w:rsidRPr="00F11379">
        <w:t xml:space="preserve">, И. В. Объектно-ориентированное программирование в   С++: лекции и упражнения. Учебное пособие для вузов. – 2-е изд., </w:t>
      </w:r>
      <w:proofErr w:type="spellStart"/>
      <w:r w:rsidRPr="00F11379">
        <w:t>перераб</w:t>
      </w:r>
      <w:proofErr w:type="spellEnd"/>
      <w:proofErr w:type="gramStart"/>
      <w:r w:rsidRPr="00F11379">
        <w:t>.</w:t>
      </w:r>
      <w:proofErr w:type="gramEnd"/>
      <w:r w:rsidRPr="00F11379">
        <w:t xml:space="preserve"> и доп. </w:t>
      </w:r>
      <w:proofErr w:type="gramStart"/>
      <w:r w:rsidRPr="00F11379">
        <w:t>Москва :</w:t>
      </w:r>
      <w:proofErr w:type="gramEnd"/>
      <w:r w:rsidRPr="00F11379">
        <w:t xml:space="preserve"> Горячая Линия–Телеком, 2017. – URL: https://ibooks.ru/bookshelf/359752/reading. – Режим доступа: для </w:t>
      </w:r>
      <w:proofErr w:type="spellStart"/>
      <w:r w:rsidRPr="00F11379">
        <w:t>зарегистрир</w:t>
      </w:r>
      <w:proofErr w:type="spellEnd"/>
      <w:r w:rsidRPr="00F11379">
        <w:t xml:space="preserve">. пользователей. – </w:t>
      </w:r>
      <w:proofErr w:type="gramStart"/>
      <w:r w:rsidRPr="00F11379">
        <w:t>Текст :</w:t>
      </w:r>
      <w:proofErr w:type="gramEnd"/>
      <w:r w:rsidRPr="00F11379">
        <w:t xml:space="preserve"> электронный. – гл.11.</w:t>
      </w:r>
    </w:p>
    <w:p w14:paraId="3AC9DC97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Подготовка к работе</w:t>
      </w:r>
    </w:p>
    <w:p w14:paraId="6D20722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Повторить теоретический материал (см. п.2).</w:t>
      </w:r>
    </w:p>
    <w:p w14:paraId="10C8588D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Изучить описание лабораторной работы.</w:t>
      </w:r>
    </w:p>
    <w:p w14:paraId="70F9E1FA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Основное оборудование</w:t>
      </w:r>
    </w:p>
    <w:p w14:paraId="3D5F1BF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Персональный компьютер.</w:t>
      </w:r>
    </w:p>
    <w:p w14:paraId="04C0E585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Задание</w:t>
      </w:r>
    </w:p>
    <w:p w14:paraId="5131A4BC" w14:textId="1A28D319" w:rsidR="00544FB4" w:rsidRDefault="00FA6D1B" w:rsidP="00FA6D1B">
      <w:pPr>
        <w:pStyle w:val="2"/>
        <w:numPr>
          <w:ilvl w:val="1"/>
          <w:numId w:val="3"/>
        </w:numPr>
      </w:pPr>
      <w:r w:rsidRPr="00F11379">
        <w:t xml:space="preserve">Создать </w:t>
      </w:r>
      <w:r w:rsidR="00027E0B">
        <w:t xml:space="preserve">проект </w:t>
      </w:r>
      <w:r w:rsidRPr="00F11379">
        <w:t>библиотек</w:t>
      </w:r>
      <w:r w:rsidR="00027E0B">
        <w:t xml:space="preserve">и динамической </w:t>
      </w:r>
      <w:r w:rsidR="00DF070F">
        <w:t>компоновки (</w:t>
      </w:r>
      <w:r w:rsidR="00DF070F">
        <w:rPr>
          <w:lang w:val="en-US"/>
        </w:rPr>
        <w:t>DLL</w:t>
      </w:r>
      <w:r w:rsidR="00DF070F">
        <w:t>)</w:t>
      </w:r>
      <w:r w:rsidR="00544FB4">
        <w:t xml:space="preserve"> с названием </w:t>
      </w:r>
      <w:r w:rsidR="00544FB4">
        <w:rPr>
          <w:lang w:val="en-US"/>
        </w:rPr>
        <w:t>Vector</w:t>
      </w:r>
      <w:r w:rsidR="00544FB4" w:rsidRPr="00544FB4">
        <w:t>2</w:t>
      </w:r>
    </w:p>
    <w:p w14:paraId="7731CC6C" w14:textId="250E5ACB" w:rsidR="00FA6D1B" w:rsidRPr="00F11379" w:rsidRDefault="00544FB4" w:rsidP="00544FB4">
      <w:pPr>
        <w:pStyle w:val="2"/>
        <w:numPr>
          <w:ilvl w:val="2"/>
          <w:numId w:val="3"/>
        </w:numPr>
      </w:pPr>
      <w:r>
        <w:t>В заголовочн</w:t>
      </w:r>
      <w:r w:rsidR="00326EBC">
        <w:t>ом</w:t>
      </w:r>
      <w:r>
        <w:t xml:space="preserve"> файл</w:t>
      </w:r>
      <w:r w:rsidR="00326EBC">
        <w:t>е</w:t>
      </w:r>
      <w:r>
        <w:t xml:space="preserve"> </w:t>
      </w:r>
      <w:r w:rsidR="00326EBC">
        <w:rPr>
          <w:lang w:val="en-US"/>
        </w:rPr>
        <w:t>vector</w:t>
      </w:r>
      <w:r w:rsidR="00326EBC" w:rsidRPr="00326EBC">
        <w:t>2.</w:t>
      </w:r>
      <w:r w:rsidR="00326EBC">
        <w:rPr>
          <w:lang w:val="en-US"/>
        </w:rPr>
        <w:t>h</w:t>
      </w:r>
      <w:r w:rsidR="00326EBC" w:rsidRPr="00326EBC">
        <w:t xml:space="preserve"> </w:t>
      </w:r>
      <w:r w:rsidR="00326EBC">
        <w:t>определить</w:t>
      </w:r>
      <w:r w:rsidR="00FA6D1B" w:rsidRPr="00F11379">
        <w:t xml:space="preserve"> </w:t>
      </w:r>
      <w:r w:rsidR="005C6E23">
        <w:t>структуру, представляющую собой двумерный вектор (для структуры определить 2 поля: координат</w:t>
      </w:r>
      <w:r w:rsidR="003771A7">
        <w:t>ы</w:t>
      </w:r>
      <w:r w:rsidR="005C6E23">
        <w:t xml:space="preserve"> </w:t>
      </w:r>
      <w:r w:rsidR="005C6E23">
        <w:rPr>
          <w:lang w:val="en-US"/>
        </w:rPr>
        <w:t>x</w:t>
      </w:r>
      <w:r w:rsidR="005C6E23" w:rsidRPr="00895CC0">
        <w:t xml:space="preserve"> </w:t>
      </w:r>
      <w:r w:rsidR="005C6E23">
        <w:t xml:space="preserve">и </w:t>
      </w:r>
      <w:r w:rsidR="005C6E23">
        <w:rPr>
          <w:lang w:val="en-US"/>
        </w:rPr>
        <w:t>y</w:t>
      </w:r>
      <w:r w:rsidR="005C6E23">
        <w:t>)</w:t>
      </w:r>
      <w:r w:rsidR="005C6E23" w:rsidRPr="00F11379">
        <w:t>.</w:t>
      </w:r>
    </w:p>
    <w:p w14:paraId="2ECBFA2D" w14:textId="77777777" w:rsidR="004D5779" w:rsidRPr="004D5779" w:rsidRDefault="00FA6D1B" w:rsidP="00675F4D">
      <w:pPr>
        <w:pStyle w:val="2"/>
        <w:numPr>
          <w:ilvl w:val="2"/>
          <w:numId w:val="3"/>
        </w:numPr>
      </w:pPr>
      <w:r w:rsidRPr="00F11379">
        <w:t xml:space="preserve">Добавить в </w:t>
      </w:r>
      <w:r w:rsidR="00675F4D">
        <w:t>структуру</w:t>
      </w:r>
      <w:r w:rsidRPr="00F11379">
        <w:t xml:space="preserve"> </w:t>
      </w:r>
      <w:r w:rsidR="00675F4D">
        <w:t xml:space="preserve">определения функций </w:t>
      </w:r>
      <w:r w:rsidR="0089460B">
        <w:t>для сложения и вычитания векторов</w:t>
      </w:r>
      <w:r w:rsidR="00675F4D">
        <w:t xml:space="preserve">, реализовать функции в </w:t>
      </w:r>
      <w:r w:rsidR="004D5779">
        <w:t xml:space="preserve">файле </w:t>
      </w:r>
      <w:r w:rsidR="004D5779">
        <w:rPr>
          <w:lang w:val="en-US"/>
        </w:rPr>
        <w:t>vector</w:t>
      </w:r>
      <w:r w:rsidR="004D5779" w:rsidRPr="004D5779">
        <w:t>2.</w:t>
      </w:r>
      <w:proofErr w:type="spellStart"/>
      <w:r w:rsidR="004D5779">
        <w:rPr>
          <w:lang w:val="en-US"/>
        </w:rPr>
        <w:t>cpp</w:t>
      </w:r>
      <w:proofErr w:type="spellEnd"/>
    </w:p>
    <w:p w14:paraId="53A6C4A1" w14:textId="54F08DBA" w:rsidR="00FA6D1B" w:rsidRDefault="004D5779" w:rsidP="00675F4D">
      <w:pPr>
        <w:pStyle w:val="2"/>
        <w:numPr>
          <w:ilvl w:val="2"/>
          <w:numId w:val="3"/>
        </w:numPr>
      </w:pPr>
      <w:r>
        <w:t>П</w:t>
      </w:r>
      <w:r w:rsidR="008A376B">
        <w:t>ересобрать библиотеку</w:t>
      </w:r>
      <w:r w:rsidR="00FA6D1B" w:rsidRPr="00F11379">
        <w:t>.</w:t>
      </w:r>
    </w:p>
    <w:p w14:paraId="25E5160C" w14:textId="2EE1797B" w:rsidR="00723E7E" w:rsidRPr="00F11379" w:rsidRDefault="00723E7E" w:rsidP="00723E7E">
      <w:pPr>
        <w:pStyle w:val="2"/>
        <w:numPr>
          <w:ilvl w:val="1"/>
          <w:numId w:val="3"/>
        </w:numPr>
      </w:pPr>
      <w:r w:rsidRPr="00F11379">
        <w:t>Создать новый проект</w:t>
      </w:r>
      <w:r w:rsidRPr="00DF070F">
        <w:t xml:space="preserve"> </w:t>
      </w:r>
      <w:r>
        <w:t>консольного приложения</w:t>
      </w:r>
      <w:r w:rsidRPr="00F11379">
        <w:t xml:space="preserve">. Подключить созданную библиотеку к проекту и проверить работу </w:t>
      </w:r>
      <w:r>
        <w:t>библиотеки</w:t>
      </w:r>
      <w:r w:rsidRPr="00F11379">
        <w:t xml:space="preserve">, </w:t>
      </w:r>
      <w:r>
        <w:t>создав</w:t>
      </w:r>
      <w:r w:rsidRPr="00F11379">
        <w:t xml:space="preserve"> в функции </w:t>
      </w:r>
      <w:r w:rsidRPr="00ED1897">
        <w:rPr>
          <w:rStyle w:val="ae"/>
        </w:rPr>
        <w:t>main</w:t>
      </w:r>
      <w:r>
        <w:rPr>
          <w:rStyle w:val="ae"/>
          <w:lang w:val="ru-RU"/>
        </w:rPr>
        <w:t xml:space="preserve"> </w:t>
      </w:r>
      <w:r w:rsidRPr="005F0A17">
        <w:t>несколько экземпляров структуры</w:t>
      </w:r>
      <w:r w:rsidRPr="00723E7E">
        <w:t xml:space="preserve"> </w:t>
      </w:r>
      <w:r>
        <w:t xml:space="preserve">и протестировать работу функций </w:t>
      </w:r>
      <w:r w:rsidRPr="00F11379">
        <w:t xml:space="preserve">в функции </w:t>
      </w:r>
      <w:proofErr w:type="spellStart"/>
      <w:r w:rsidRPr="00F11379">
        <w:t>main</w:t>
      </w:r>
      <w:proofErr w:type="spellEnd"/>
      <w:r w:rsidRPr="00F11379">
        <w:t>.</w:t>
      </w:r>
    </w:p>
    <w:p w14:paraId="3B299876" w14:textId="2B79F269" w:rsidR="00FA6D1B" w:rsidRDefault="00FA6D1B" w:rsidP="007F1C7C">
      <w:pPr>
        <w:pStyle w:val="2"/>
        <w:numPr>
          <w:ilvl w:val="1"/>
          <w:numId w:val="3"/>
        </w:numPr>
      </w:pPr>
      <w:r w:rsidRPr="00F11379">
        <w:t>Добавить в библиотеку функци</w:t>
      </w:r>
      <w:r w:rsidR="007F1C7C">
        <w:t>и для</w:t>
      </w:r>
      <w:r w:rsidR="00F83B42">
        <w:t xml:space="preserve"> </w:t>
      </w:r>
      <w:r w:rsidR="00292C9C">
        <w:t>скалярного произведения</w:t>
      </w:r>
      <w:r w:rsidR="00BB18E8">
        <w:t>, нахождения длины и</w:t>
      </w:r>
      <w:r w:rsidR="00292C9C">
        <w:t xml:space="preserve"> нормализации векторов, пересобрать библиотеку и протестировать работу функций </w:t>
      </w:r>
      <w:r w:rsidR="00292C9C" w:rsidRPr="00F11379">
        <w:t xml:space="preserve">в функции </w:t>
      </w:r>
      <w:proofErr w:type="spellStart"/>
      <w:r w:rsidR="00292C9C" w:rsidRPr="00F11379">
        <w:t>main</w:t>
      </w:r>
      <w:proofErr w:type="spellEnd"/>
      <w:r w:rsidR="00292C9C" w:rsidRPr="00F11379">
        <w:t>.</w:t>
      </w:r>
    </w:p>
    <w:p w14:paraId="1360578C" w14:textId="4D911A61" w:rsidR="00292C9C" w:rsidRPr="00F11379" w:rsidRDefault="00EB38BE" w:rsidP="007F1C7C">
      <w:pPr>
        <w:pStyle w:val="2"/>
        <w:numPr>
          <w:ilvl w:val="1"/>
          <w:numId w:val="3"/>
        </w:numPr>
      </w:pPr>
      <w:r>
        <w:t xml:space="preserve">Для функций сложения, вычитания, скалярного произведения </w:t>
      </w:r>
      <w:r w:rsidR="007A091B">
        <w:t>определить</w:t>
      </w:r>
      <w:r>
        <w:t xml:space="preserve"> в структуре </w:t>
      </w:r>
      <w:r w:rsidR="00B20CBB">
        <w:t>операторы (+, -, *)</w:t>
      </w:r>
      <w:r w:rsidR="001306AE">
        <w:t>.</w:t>
      </w:r>
    </w:p>
    <w:p w14:paraId="45CAB53E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Порядок выполнения работы</w:t>
      </w:r>
    </w:p>
    <w:p w14:paraId="0C97E537" w14:textId="5A58139D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 xml:space="preserve">Используя Microsoft Visual Studio, создать проект C++ и выполнить задания из п.5. Прототипы функций должны быть размещены в заголовочном файле библиотеки, реализация — в отдельном файле </w:t>
      </w:r>
      <w:proofErr w:type="spellStart"/>
      <w:r w:rsidRPr="00F11379">
        <w:t>cpp</w:t>
      </w:r>
      <w:proofErr w:type="spellEnd"/>
      <w:r w:rsidRPr="00F11379">
        <w:t xml:space="preserve"> библиотеки. К проекту </w:t>
      </w:r>
      <w:proofErr w:type="spellStart"/>
      <w:r w:rsidRPr="00F11379">
        <w:t>TestProject</w:t>
      </w:r>
      <w:proofErr w:type="spellEnd"/>
      <w:r w:rsidRPr="00F11379">
        <w:t xml:space="preserve"> подключить библиотеку и протестировать в консольном </w:t>
      </w:r>
      <w:r w:rsidRPr="00F11379">
        <w:lastRenderedPageBreak/>
        <w:t>приложении все созданные функции.</w:t>
      </w:r>
    </w:p>
    <w:p w14:paraId="3A4132B7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Ответить на контрольные вопросы.</w:t>
      </w:r>
    </w:p>
    <w:p w14:paraId="7243781C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Содержание отчета</w:t>
      </w:r>
    </w:p>
    <w:p w14:paraId="2163BE03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Титульный лист</w:t>
      </w:r>
    </w:p>
    <w:p w14:paraId="0A7D4C0A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Цель работы</w:t>
      </w:r>
    </w:p>
    <w:p w14:paraId="03DAD209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Ответы на контрольные вопросы</w:t>
      </w:r>
    </w:p>
    <w:p w14:paraId="7CB851CC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Вывод</w:t>
      </w:r>
    </w:p>
    <w:p w14:paraId="4626F798" w14:textId="77777777" w:rsidR="00FA6D1B" w:rsidRPr="00F11379" w:rsidRDefault="00FA6D1B" w:rsidP="00FA6D1B">
      <w:pPr>
        <w:pStyle w:val="1"/>
        <w:numPr>
          <w:ilvl w:val="0"/>
          <w:numId w:val="3"/>
        </w:numPr>
      </w:pPr>
      <w:r w:rsidRPr="00F11379">
        <w:t>Контрольные вопросы</w:t>
      </w:r>
    </w:p>
    <w:p w14:paraId="5FF55F0E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Каково назначение библиотеки?</w:t>
      </w:r>
    </w:p>
    <w:p w14:paraId="634C77F2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Какое расширение может быть у библиотек?</w:t>
      </w:r>
    </w:p>
    <w:p w14:paraId="07A27348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Для чего предназначена спецификатор __</w:t>
      </w:r>
      <w:proofErr w:type="spellStart"/>
      <w:r w:rsidRPr="00F11379">
        <w:t>declspec</w:t>
      </w:r>
      <w:proofErr w:type="spellEnd"/>
      <w:r w:rsidRPr="00F11379">
        <w:t>?</w:t>
      </w:r>
    </w:p>
    <w:p w14:paraId="7E2D4800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должно быть написано в верхней части заголовочного файла библиотеки?</w:t>
      </w:r>
    </w:p>
    <w:p w14:paraId="2A3026B5" w14:textId="77777777" w:rsidR="00FA6D1B" w:rsidRPr="00F11379" w:rsidRDefault="00FA6D1B" w:rsidP="00FA6D1B">
      <w:pPr>
        <w:pStyle w:val="2"/>
        <w:numPr>
          <w:ilvl w:val="1"/>
          <w:numId w:val="3"/>
        </w:numPr>
      </w:pPr>
      <w:r w:rsidRPr="00F11379">
        <w:t>Что надо написать перед объявлением типа функции в заголовочном файле библиотеки?</w:t>
      </w:r>
    </w:p>
    <w:p w14:paraId="56560A37" w14:textId="146DAE20" w:rsidR="00EE187F" w:rsidRPr="00FA6D1B" w:rsidRDefault="00EE187F" w:rsidP="00FA6D1B"/>
    <w:sectPr w:rsidR="00EE187F" w:rsidRPr="00FA6D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  <w:num w:numId="7" w16cid:durableId="1160148657">
    <w:abstractNumId w:val="1"/>
    <w:lvlOverride w:ilvl="0">
      <w:startOverride w:val="1"/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startOverride w:val="1"/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startOverride w:val="1"/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startOverride w:val="1"/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startOverride w:val="1"/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startOverride w:val="1"/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startOverride w:val="1"/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startOverride w:val="1"/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startOverride w:val="1"/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A49"/>
    <w:rsid w:val="00027E0B"/>
    <w:rsid w:val="00055311"/>
    <w:rsid w:val="00070FAF"/>
    <w:rsid w:val="00080A51"/>
    <w:rsid w:val="000B1531"/>
    <w:rsid w:val="000C0097"/>
    <w:rsid w:val="00106123"/>
    <w:rsid w:val="001306AE"/>
    <w:rsid w:val="00142169"/>
    <w:rsid w:val="00147FDC"/>
    <w:rsid w:val="0016046B"/>
    <w:rsid w:val="001645AA"/>
    <w:rsid w:val="00182495"/>
    <w:rsid w:val="0018259A"/>
    <w:rsid w:val="001974B9"/>
    <w:rsid w:val="001A4923"/>
    <w:rsid w:val="001E03FF"/>
    <w:rsid w:val="001E08E7"/>
    <w:rsid w:val="001E1F5F"/>
    <w:rsid w:val="001E32F3"/>
    <w:rsid w:val="001E4D07"/>
    <w:rsid w:val="001F2D59"/>
    <w:rsid w:val="00225A5E"/>
    <w:rsid w:val="00261B0A"/>
    <w:rsid w:val="00271E47"/>
    <w:rsid w:val="002757AB"/>
    <w:rsid w:val="00292C9C"/>
    <w:rsid w:val="00326EBC"/>
    <w:rsid w:val="0032751F"/>
    <w:rsid w:val="00330804"/>
    <w:rsid w:val="00334820"/>
    <w:rsid w:val="00350F53"/>
    <w:rsid w:val="003771A7"/>
    <w:rsid w:val="003C6A30"/>
    <w:rsid w:val="003E2CFB"/>
    <w:rsid w:val="00411272"/>
    <w:rsid w:val="00443427"/>
    <w:rsid w:val="004759E4"/>
    <w:rsid w:val="00476383"/>
    <w:rsid w:val="004A368A"/>
    <w:rsid w:val="004D5779"/>
    <w:rsid w:val="004E2808"/>
    <w:rsid w:val="004E4FA5"/>
    <w:rsid w:val="004F178F"/>
    <w:rsid w:val="00544FB4"/>
    <w:rsid w:val="00577E85"/>
    <w:rsid w:val="00597252"/>
    <w:rsid w:val="005B2306"/>
    <w:rsid w:val="005C6E23"/>
    <w:rsid w:val="005F0A17"/>
    <w:rsid w:val="0061167A"/>
    <w:rsid w:val="00624CCB"/>
    <w:rsid w:val="006566A7"/>
    <w:rsid w:val="00675F4D"/>
    <w:rsid w:val="006769C8"/>
    <w:rsid w:val="00693BA2"/>
    <w:rsid w:val="006C3BE4"/>
    <w:rsid w:val="006E2B52"/>
    <w:rsid w:val="007069FE"/>
    <w:rsid w:val="00711D0F"/>
    <w:rsid w:val="0071638D"/>
    <w:rsid w:val="00723E7E"/>
    <w:rsid w:val="00735A9E"/>
    <w:rsid w:val="007502B2"/>
    <w:rsid w:val="00761372"/>
    <w:rsid w:val="00777A49"/>
    <w:rsid w:val="00784C93"/>
    <w:rsid w:val="007A091B"/>
    <w:rsid w:val="007B2FE0"/>
    <w:rsid w:val="007B5CEA"/>
    <w:rsid w:val="007B751B"/>
    <w:rsid w:val="007F1C7C"/>
    <w:rsid w:val="007F2C11"/>
    <w:rsid w:val="007F6037"/>
    <w:rsid w:val="00814C20"/>
    <w:rsid w:val="00840ABB"/>
    <w:rsid w:val="00871EDC"/>
    <w:rsid w:val="00873CD7"/>
    <w:rsid w:val="00881FDE"/>
    <w:rsid w:val="008823E4"/>
    <w:rsid w:val="0089460B"/>
    <w:rsid w:val="00895CC0"/>
    <w:rsid w:val="008A376B"/>
    <w:rsid w:val="008D59BE"/>
    <w:rsid w:val="008F18B6"/>
    <w:rsid w:val="008F25B5"/>
    <w:rsid w:val="0090066F"/>
    <w:rsid w:val="0091048A"/>
    <w:rsid w:val="00925158"/>
    <w:rsid w:val="00957198"/>
    <w:rsid w:val="00996E78"/>
    <w:rsid w:val="009A5CA5"/>
    <w:rsid w:val="009F7E05"/>
    <w:rsid w:val="00A52F1F"/>
    <w:rsid w:val="00A7632F"/>
    <w:rsid w:val="00A81B5D"/>
    <w:rsid w:val="00AD035D"/>
    <w:rsid w:val="00AF0E8D"/>
    <w:rsid w:val="00AF2C43"/>
    <w:rsid w:val="00B20CBB"/>
    <w:rsid w:val="00B34EF6"/>
    <w:rsid w:val="00B36B1F"/>
    <w:rsid w:val="00B63F95"/>
    <w:rsid w:val="00B74820"/>
    <w:rsid w:val="00B83CE0"/>
    <w:rsid w:val="00B85644"/>
    <w:rsid w:val="00BB18E8"/>
    <w:rsid w:val="00BC00F8"/>
    <w:rsid w:val="00C16FE8"/>
    <w:rsid w:val="00C25A79"/>
    <w:rsid w:val="00C33D3A"/>
    <w:rsid w:val="00C56EC6"/>
    <w:rsid w:val="00C87255"/>
    <w:rsid w:val="00C9370F"/>
    <w:rsid w:val="00CB389F"/>
    <w:rsid w:val="00CD50E2"/>
    <w:rsid w:val="00CF0E87"/>
    <w:rsid w:val="00D100C2"/>
    <w:rsid w:val="00D543DA"/>
    <w:rsid w:val="00D66C75"/>
    <w:rsid w:val="00D729F3"/>
    <w:rsid w:val="00D7386F"/>
    <w:rsid w:val="00D76328"/>
    <w:rsid w:val="00DA009F"/>
    <w:rsid w:val="00DD2A13"/>
    <w:rsid w:val="00DF070F"/>
    <w:rsid w:val="00E01507"/>
    <w:rsid w:val="00E019D8"/>
    <w:rsid w:val="00E13016"/>
    <w:rsid w:val="00E65989"/>
    <w:rsid w:val="00EA1265"/>
    <w:rsid w:val="00EB38BE"/>
    <w:rsid w:val="00EE187F"/>
    <w:rsid w:val="00F0702F"/>
    <w:rsid w:val="00F10A9F"/>
    <w:rsid w:val="00F1414C"/>
    <w:rsid w:val="00F42AF7"/>
    <w:rsid w:val="00F45B5C"/>
    <w:rsid w:val="00F55D30"/>
    <w:rsid w:val="00F80F65"/>
    <w:rsid w:val="00F83B42"/>
    <w:rsid w:val="00FA6D1B"/>
    <w:rsid w:val="00FF0246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AE152D"/>
  <w15:chartTrackingRefBased/>
  <w15:docId w15:val="{719DFE07-E4EF-49D8-A664-4A74D803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77A49"/>
    <w:pPr>
      <w:widowControl w:val="0"/>
      <w:spacing w:after="0" w:line="240" w:lineRule="auto"/>
      <w:jc w:val="both"/>
    </w:pPr>
    <w:rPr>
      <w:bCs w:val="0"/>
    </w:rPr>
  </w:style>
  <w:style w:type="paragraph" w:styleId="10">
    <w:name w:val="heading 1"/>
    <w:basedOn w:val="a0"/>
    <w:next w:val="a0"/>
    <w:link w:val="11"/>
    <w:uiPriority w:val="9"/>
    <w:qFormat/>
    <w:rsid w:val="00261B0A"/>
    <w:pPr>
      <w:pageBreakBefore/>
      <w:tabs>
        <w:tab w:val="left" w:pos="709"/>
      </w:tabs>
      <w:suppressAutoHyphens/>
      <w:autoSpaceDN w:val="0"/>
      <w:jc w:val="center"/>
      <w:textAlignment w:val="baseline"/>
      <w:outlineLvl w:val="0"/>
    </w:pPr>
    <w:rPr>
      <w:rFonts w:eastAsia="Lucida Sans Unicode"/>
      <w:b/>
      <w:bCs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1"/>
    </w:pPr>
    <w:rPr>
      <w:rFonts w:asciiTheme="majorHAnsi" w:eastAsiaTheme="majorEastAsia" w:hAnsiTheme="majorHAnsi" w:cstheme="majorBidi"/>
      <w:bCs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widowControl/>
      <w:spacing w:before="160" w:after="80"/>
      <w:ind w:firstLine="567"/>
      <w:outlineLvl w:val="2"/>
    </w:pPr>
    <w:rPr>
      <w:rFonts w:eastAsiaTheme="majorEastAsia" w:cstheme="majorBidi"/>
      <w:bCs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3"/>
    </w:pPr>
    <w:rPr>
      <w:rFonts w:eastAsiaTheme="majorEastAsia" w:cstheme="majorBidi"/>
      <w:bCs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widowControl/>
      <w:spacing w:before="80" w:after="40"/>
      <w:ind w:firstLine="567"/>
      <w:outlineLvl w:val="4"/>
    </w:pPr>
    <w:rPr>
      <w:rFonts w:eastAsiaTheme="majorEastAsia" w:cstheme="majorBidi"/>
      <w:bCs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5"/>
    </w:pPr>
    <w:rPr>
      <w:rFonts w:eastAsiaTheme="majorEastAsia" w:cstheme="majorBidi"/>
      <w:bCs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widowControl/>
      <w:spacing w:before="40"/>
      <w:ind w:firstLine="567"/>
      <w:outlineLvl w:val="6"/>
    </w:pPr>
    <w:rPr>
      <w:rFonts w:eastAsiaTheme="majorEastAsia" w:cstheme="majorBidi"/>
      <w:bCs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widowControl/>
      <w:ind w:firstLine="567"/>
      <w:outlineLvl w:val="7"/>
    </w:pPr>
    <w:rPr>
      <w:rFonts w:eastAsiaTheme="majorEastAsia" w:cstheme="majorBidi"/>
      <w:bCs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widowControl/>
      <w:ind w:firstLine="567"/>
      <w:outlineLvl w:val="8"/>
    </w:pPr>
    <w:rPr>
      <w:rFonts w:eastAsiaTheme="majorEastAsia" w:cstheme="majorBidi"/>
      <w:bCs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261B0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widowControl/>
      <w:spacing w:after="80"/>
      <w:ind w:firstLine="567"/>
      <w:contextualSpacing/>
    </w:pPr>
    <w:rPr>
      <w:rFonts w:asciiTheme="majorHAnsi" w:eastAsiaTheme="majorEastAsia" w:hAnsiTheme="majorHAnsi" w:cstheme="majorBidi"/>
      <w:bCs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widowControl/>
      <w:numPr>
        <w:ilvl w:val="1"/>
      </w:numPr>
      <w:ind w:firstLine="567"/>
    </w:pPr>
    <w:rPr>
      <w:rFonts w:eastAsiaTheme="majorEastAsia" w:cstheme="majorBidi"/>
      <w:bCs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widowControl/>
      <w:spacing w:before="160"/>
      <w:ind w:firstLine="567"/>
      <w:jc w:val="center"/>
    </w:pPr>
    <w:rPr>
      <w:bCs/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widowControl/>
      <w:ind w:left="720" w:firstLine="567"/>
      <w:contextualSpacing/>
    </w:pPr>
    <w:rPr>
      <w:bCs/>
    </w:r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 w:firstLine="567"/>
      <w:jc w:val="center"/>
    </w:pPr>
    <w:rPr>
      <w:bCs/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0553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</w:pPr>
    <w:rPr>
      <w:rFonts w:ascii="Courier New" w:hAnsi="Courier New"/>
      <w:bCs/>
      <w:lang w:val="en-US"/>
    </w:rPr>
  </w:style>
  <w:style w:type="character" w:customStyle="1" w:styleId="ae">
    <w:name w:val="Фрагмент кода Знак"/>
    <w:basedOn w:val="a1"/>
    <w:link w:val="ad"/>
    <w:rsid w:val="00055311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numPr>
        <w:numId w:val="6"/>
      </w:numPr>
      <w:spacing w:before="280"/>
    </w:pPr>
    <w:rPr>
      <w:b/>
    </w:rPr>
  </w:style>
  <w:style w:type="paragraph" w:customStyle="1" w:styleId="2">
    <w:name w:val="Основная нумерация 2"/>
    <w:basedOn w:val="a0"/>
    <w:link w:val="24"/>
    <w:qFormat/>
    <w:rsid w:val="0018259A"/>
    <w:pPr>
      <w:numPr>
        <w:ilvl w:val="1"/>
        <w:numId w:val="6"/>
      </w:numPr>
    </w:pPr>
    <w:rPr>
      <w:bCs/>
    </w:rPr>
  </w:style>
  <w:style w:type="character" w:customStyle="1" w:styleId="24">
    <w:name w:val="Основная нумерация 2 Знак"/>
    <w:basedOn w:val="a1"/>
    <w:link w:val="2"/>
    <w:rsid w:val="00E65989"/>
  </w:style>
  <w:style w:type="table" w:styleId="af">
    <w:name w:val="Table Grid"/>
    <w:basedOn w:val="a2"/>
    <w:uiPriority w:val="39"/>
    <w:rsid w:val="006C3BE4"/>
    <w:pPr>
      <w:spacing w:after="0" w:line="240" w:lineRule="auto"/>
    </w:pPr>
    <w:rPr>
      <w:bCs w:val="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119</TotalTime>
  <Pages>2</Pages>
  <Words>306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102</cp:revision>
  <dcterms:created xsi:type="dcterms:W3CDTF">2025-09-23T15:30:00Z</dcterms:created>
  <dcterms:modified xsi:type="dcterms:W3CDTF">2025-10-23T16:24:00Z</dcterms:modified>
</cp:coreProperties>
</file>