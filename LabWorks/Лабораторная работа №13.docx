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DAE95" w14:textId="77777777" w:rsidR="00142169" w:rsidRPr="00AC1707" w:rsidRDefault="00142169" w:rsidP="00142169">
      <w:pPr>
        <w:pStyle w:val="10"/>
      </w:pPr>
      <w:r w:rsidRPr="00AC1707">
        <w:t>Лабораторная работа №13</w:t>
      </w:r>
      <w:r>
        <w:br/>
      </w:r>
      <w:r w:rsidRPr="00AC1707">
        <w:t>Работа с двоичными файлами</w:t>
      </w:r>
    </w:p>
    <w:p w14:paraId="5DDF635E" w14:textId="77777777" w:rsidR="00142169" w:rsidRPr="00AC1707" w:rsidRDefault="00142169" w:rsidP="00142169">
      <w:pPr>
        <w:pStyle w:val="1"/>
        <w:numPr>
          <w:ilvl w:val="0"/>
          <w:numId w:val="7"/>
        </w:numPr>
      </w:pPr>
      <w:r w:rsidRPr="00AC1707">
        <w:t>Цель работы</w:t>
      </w:r>
    </w:p>
    <w:p w14:paraId="5DF3F3CC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Изучить процесс обработки двоичных файлов средствами языка C++ с использованием потоков.</w:t>
      </w:r>
    </w:p>
    <w:p w14:paraId="72DCD377" w14:textId="77777777" w:rsidR="00142169" w:rsidRPr="00AC1707" w:rsidRDefault="00142169" w:rsidP="00142169">
      <w:pPr>
        <w:pStyle w:val="1"/>
        <w:numPr>
          <w:ilvl w:val="0"/>
          <w:numId w:val="3"/>
        </w:numPr>
      </w:pPr>
      <w:r w:rsidRPr="00AC1707">
        <w:t>Литература</w:t>
      </w:r>
    </w:p>
    <w:p w14:paraId="1CA96DD3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Ашарина, И. В. Объектно-ориентированное программирование в   С++: лекции и упражнения. Учебное пособие для вузов. – 2-е изд., перераб. и доп. Москва : Горячая Линия–Телеком, 2017. – URL: https://ibooks.ru/bookshelf/359752/reading. – Режим доступа: для зарегистрир. пользователей. – Текст : электронный. – гл.24</w:t>
      </w:r>
    </w:p>
    <w:p w14:paraId="2AE6F937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Немцова, Т. И. Программирование на языке высокого уровня. Программирование на языке С++ / Т. И. Немцова, С. Ю. Голова, А. И. Терентьев. – Москва : Форум, 2019. – URL: https://ibooks.ru/reading.php?productid=361544. – Режим доступа: для зарегистрир. пользователей. – Текст : электронный. – п.19.8-19.11.</w:t>
      </w:r>
    </w:p>
    <w:p w14:paraId="79F38A58" w14:textId="77777777" w:rsidR="00142169" w:rsidRPr="00AC1707" w:rsidRDefault="00142169" w:rsidP="00142169">
      <w:pPr>
        <w:pStyle w:val="1"/>
        <w:numPr>
          <w:ilvl w:val="0"/>
          <w:numId w:val="3"/>
        </w:numPr>
      </w:pPr>
      <w:r w:rsidRPr="00AC1707">
        <w:t>Подготовка к работе</w:t>
      </w:r>
    </w:p>
    <w:p w14:paraId="0F0F4A3B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Повторить теоретический материал (см. п.2).</w:t>
      </w:r>
    </w:p>
    <w:p w14:paraId="589F8170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Изучить описание лабораторной работы.</w:t>
      </w:r>
    </w:p>
    <w:p w14:paraId="7A3594E1" w14:textId="77777777" w:rsidR="00142169" w:rsidRPr="00AC1707" w:rsidRDefault="00142169" w:rsidP="00142169">
      <w:pPr>
        <w:pStyle w:val="1"/>
        <w:numPr>
          <w:ilvl w:val="0"/>
          <w:numId w:val="3"/>
        </w:numPr>
      </w:pPr>
      <w:r w:rsidRPr="00AC1707">
        <w:t>Основное оборудование</w:t>
      </w:r>
    </w:p>
    <w:p w14:paraId="749D6ADB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Персональный компьютер.</w:t>
      </w:r>
    </w:p>
    <w:p w14:paraId="56193BC8" w14:textId="77777777" w:rsidR="00142169" w:rsidRPr="00AC1707" w:rsidRDefault="00142169" w:rsidP="00142169">
      <w:pPr>
        <w:pStyle w:val="1"/>
        <w:numPr>
          <w:ilvl w:val="0"/>
          <w:numId w:val="3"/>
        </w:numPr>
      </w:pPr>
      <w:r w:rsidRPr="00AC1707">
        <w:t>Задание</w:t>
      </w:r>
    </w:p>
    <w:p w14:paraId="21175AF9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Написать программу, запрашивающую у пользователя имя файла и записывающую в него n случайных целых чисел от 1 до 100 (n вводится пользователем)</w:t>
      </w:r>
      <w:r w:rsidRPr="00075E72">
        <w:t xml:space="preserve"> </w:t>
      </w:r>
      <w:r>
        <w:t xml:space="preserve">в </w:t>
      </w:r>
      <w:r w:rsidRPr="00142169">
        <w:rPr>
          <w:b/>
          <w:bCs w:val="0"/>
        </w:rPr>
        <w:t>бинарном</w:t>
      </w:r>
      <w:r>
        <w:t xml:space="preserve"> виде</w:t>
      </w:r>
      <w:r w:rsidRPr="00AC1707">
        <w:t>.</w:t>
      </w:r>
    </w:p>
    <w:p w14:paraId="1809CAD7" w14:textId="22B10E62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 xml:space="preserve">Написать программу, запрашивающую у пользователя имя </w:t>
      </w:r>
      <w:r w:rsidRPr="001E03FF">
        <w:rPr>
          <w:b/>
          <w:bCs w:val="0"/>
        </w:rPr>
        <w:t>бинарного</w:t>
      </w:r>
      <w:r>
        <w:t xml:space="preserve"> </w:t>
      </w:r>
      <w:r w:rsidRPr="00AC1707">
        <w:t>файла</w:t>
      </w:r>
      <w:r w:rsidR="001E03FF">
        <w:t xml:space="preserve"> из задания </w:t>
      </w:r>
      <w:r w:rsidR="0071638D">
        <w:t>п.5.1</w:t>
      </w:r>
      <w:r w:rsidRPr="00AC1707">
        <w:t>, считывающую из него целые числа до конца файла и выводящую</w:t>
      </w:r>
      <w:r w:rsidR="00735A9E">
        <w:t xml:space="preserve"> эти числа и их сумму</w:t>
      </w:r>
      <w:r w:rsidRPr="00AC1707">
        <w:t xml:space="preserve"> на экран.</w:t>
      </w:r>
    </w:p>
    <w:p w14:paraId="4AB75F6A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Написать программу, запрашивающую у пользователя имя файла и записывающую в него 3 переменных типа структура (тип описан в ЛР №12)</w:t>
      </w:r>
      <w:r>
        <w:t xml:space="preserve"> в виде </w:t>
      </w:r>
      <w:r w:rsidRPr="00F42AF7">
        <w:rPr>
          <w:b/>
          <w:bCs w:val="0"/>
        </w:rPr>
        <w:t>бинарных</w:t>
      </w:r>
      <w:r>
        <w:t xml:space="preserve"> данных</w:t>
      </w:r>
      <w:r w:rsidRPr="00AC1707">
        <w:t>.</w:t>
      </w:r>
    </w:p>
    <w:p w14:paraId="77D44005" w14:textId="77777777" w:rsidR="00142169" w:rsidRDefault="00142169" w:rsidP="00142169">
      <w:pPr>
        <w:pStyle w:val="2"/>
        <w:numPr>
          <w:ilvl w:val="1"/>
          <w:numId w:val="3"/>
        </w:numPr>
      </w:pPr>
      <w:r w:rsidRPr="00AC1707">
        <w:t>Написать программу, запрашивающую у пользователя имя файла, считывающую из него 3 переменные типа структура и выводящую значения их полей на экран.</w:t>
      </w:r>
    </w:p>
    <w:p w14:paraId="5F783A34" w14:textId="75617F9B" w:rsidR="00B36B1F" w:rsidRPr="00AC1707" w:rsidRDefault="00DD2A13" w:rsidP="00142169">
      <w:pPr>
        <w:pStyle w:val="2"/>
        <w:numPr>
          <w:ilvl w:val="1"/>
          <w:numId w:val="3"/>
        </w:numPr>
      </w:pPr>
      <w:r>
        <w:t xml:space="preserve">Изменить код программ </w:t>
      </w:r>
      <w:r w:rsidR="00080A51">
        <w:t xml:space="preserve">из </w:t>
      </w:r>
      <w:r w:rsidR="00FF0246">
        <w:t xml:space="preserve">п.5.3-5.4 </w:t>
      </w:r>
      <w:r w:rsidR="006769C8">
        <w:t>так, чтобы</w:t>
      </w:r>
      <w:r w:rsidR="00FF0246">
        <w:t xml:space="preserve"> пользователь мог </w:t>
      </w:r>
      <w:r w:rsidR="00106123">
        <w:t xml:space="preserve">выбрать </w:t>
      </w:r>
      <w:r w:rsidR="00840ABB">
        <w:t xml:space="preserve">записывать в файл структуры одного типа или другого (выберите </w:t>
      </w:r>
      <w:r w:rsidR="00F45B5C">
        <w:t xml:space="preserve">любой отличающийся от первого из </w:t>
      </w:r>
      <w:r w:rsidR="00840ABB" w:rsidRPr="00AC1707">
        <w:t>ЛР №12</w:t>
      </w:r>
      <w:r w:rsidR="00840ABB">
        <w:t>)</w:t>
      </w:r>
      <w:r w:rsidR="000B1531">
        <w:t xml:space="preserve">, при этом в зависимости от выбора в </w:t>
      </w:r>
      <w:r w:rsidR="00FF7C10">
        <w:t xml:space="preserve">конец </w:t>
      </w:r>
      <w:r w:rsidR="000B1531">
        <w:t>файл</w:t>
      </w:r>
      <w:r w:rsidR="00FF7C10">
        <w:t>а</w:t>
      </w:r>
      <w:r w:rsidR="000B1531">
        <w:t xml:space="preserve"> записывается число </w:t>
      </w:r>
      <w:r w:rsidR="00FF7C10">
        <w:t>0</w:t>
      </w:r>
      <w:r w:rsidR="000B1531">
        <w:t xml:space="preserve"> или </w:t>
      </w:r>
      <w:r w:rsidR="00FF7C10">
        <w:t>1</w:t>
      </w:r>
      <w:r w:rsidR="00A52F1F">
        <w:t xml:space="preserve">. При считывании файла программа должна автоматически определить, структуры какого типа ей считывать в зависимости от </w:t>
      </w:r>
      <w:r w:rsidR="006769C8">
        <w:t>числа в конце файла.</w:t>
      </w:r>
    </w:p>
    <w:p w14:paraId="24A8E9D8" w14:textId="77777777" w:rsidR="00142169" w:rsidRPr="00AC1707" w:rsidRDefault="00142169" w:rsidP="00142169">
      <w:pPr>
        <w:pStyle w:val="1"/>
        <w:numPr>
          <w:ilvl w:val="0"/>
          <w:numId w:val="3"/>
        </w:numPr>
      </w:pPr>
      <w:r w:rsidRPr="00AC1707">
        <w:lastRenderedPageBreak/>
        <w:t>Порядок выполнения работы</w:t>
      </w:r>
    </w:p>
    <w:p w14:paraId="7F1FB7D7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Используя Microsoft Visual Studio, создать проект C++ и выполнить задания из п.5.</w:t>
      </w:r>
    </w:p>
    <w:p w14:paraId="7EDCB208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Ответить на контрольные вопросы.</w:t>
      </w:r>
    </w:p>
    <w:p w14:paraId="73A6D1B7" w14:textId="77777777" w:rsidR="00142169" w:rsidRPr="00AC1707" w:rsidRDefault="00142169" w:rsidP="00142169">
      <w:pPr>
        <w:pStyle w:val="1"/>
        <w:numPr>
          <w:ilvl w:val="0"/>
          <w:numId w:val="3"/>
        </w:numPr>
      </w:pPr>
      <w:r w:rsidRPr="00AC1707">
        <w:t>Содержание отчета</w:t>
      </w:r>
    </w:p>
    <w:p w14:paraId="61C86093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Титульный лист</w:t>
      </w:r>
    </w:p>
    <w:p w14:paraId="5F2DD46C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Цель работы</w:t>
      </w:r>
    </w:p>
    <w:p w14:paraId="7C3B1816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Ответы на контрольные вопросы</w:t>
      </w:r>
    </w:p>
    <w:p w14:paraId="0217F091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Вывод</w:t>
      </w:r>
    </w:p>
    <w:p w14:paraId="6B74A5CB" w14:textId="77777777" w:rsidR="00142169" w:rsidRPr="00AC1707" w:rsidRDefault="00142169" w:rsidP="00142169">
      <w:pPr>
        <w:pStyle w:val="1"/>
        <w:numPr>
          <w:ilvl w:val="0"/>
          <w:numId w:val="3"/>
        </w:numPr>
      </w:pPr>
      <w:r w:rsidRPr="00AC1707">
        <w:t>Контрольные вопросы</w:t>
      </w:r>
    </w:p>
    <w:p w14:paraId="750942A6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В чем преимущества использования двоичных файлов?</w:t>
      </w:r>
    </w:p>
    <w:p w14:paraId="7F4ECC6B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С помощью каких функций можно записывать информацию в двоичные файлы?</w:t>
      </w:r>
    </w:p>
    <w:p w14:paraId="0D05174A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С помощью каких функций можно считывать информацию из двоичных файлов?</w:t>
      </w:r>
    </w:p>
    <w:p w14:paraId="175B3373" w14:textId="77777777" w:rsidR="00142169" w:rsidRPr="00AC1707" w:rsidRDefault="00142169" w:rsidP="00142169">
      <w:pPr>
        <w:pStyle w:val="2"/>
        <w:numPr>
          <w:ilvl w:val="1"/>
          <w:numId w:val="3"/>
        </w:numPr>
      </w:pPr>
      <w:r w:rsidRPr="00AC1707">
        <w:t>Как считать переменные стандартных типов данных из двоичного файла?</w:t>
      </w:r>
    </w:p>
    <w:p w14:paraId="20D173C8" w14:textId="77777777" w:rsidR="00142169" w:rsidRDefault="00142169" w:rsidP="00142169">
      <w:pPr>
        <w:pStyle w:val="2"/>
        <w:numPr>
          <w:ilvl w:val="1"/>
          <w:numId w:val="3"/>
        </w:numPr>
      </w:pPr>
      <w:r w:rsidRPr="00AC1707">
        <w:t>Как считать переменные структурированных типов данных из двоичного файла?</w:t>
      </w:r>
    </w:p>
    <w:p w14:paraId="56560A37" w14:textId="146DAE20" w:rsidR="00EE187F" w:rsidRPr="00142169" w:rsidRDefault="00EE187F" w:rsidP="00142169"/>
    <w:sectPr w:rsidR="00EE187F" w:rsidRPr="00142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80A51"/>
    <w:rsid w:val="000B1531"/>
    <w:rsid w:val="000C0097"/>
    <w:rsid w:val="00106123"/>
    <w:rsid w:val="00142169"/>
    <w:rsid w:val="0016046B"/>
    <w:rsid w:val="00182495"/>
    <w:rsid w:val="0018259A"/>
    <w:rsid w:val="001974B9"/>
    <w:rsid w:val="001E03FF"/>
    <w:rsid w:val="001E32F3"/>
    <w:rsid w:val="001E4D07"/>
    <w:rsid w:val="001F2D59"/>
    <w:rsid w:val="00225A5E"/>
    <w:rsid w:val="00261B0A"/>
    <w:rsid w:val="00271E47"/>
    <w:rsid w:val="0032751F"/>
    <w:rsid w:val="00334820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97252"/>
    <w:rsid w:val="005B2306"/>
    <w:rsid w:val="0061167A"/>
    <w:rsid w:val="006566A7"/>
    <w:rsid w:val="006769C8"/>
    <w:rsid w:val="00693BA2"/>
    <w:rsid w:val="006C3BE4"/>
    <w:rsid w:val="006E2B52"/>
    <w:rsid w:val="00711D0F"/>
    <w:rsid w:val="0071638D"/>
    <w:rsid w:val="00735A9E"/>
    <w:rsid w:val="00761372"/>
    <w:rsid w:val="00777A49"/>
    <w:rsid w:val="007B5CEA"/>
    <w:rsid w:val="007B751B"/>
    <w:rsid w:val="007F2C11"/>
    <w:rsid w:val="007F6037"/>
    <w:rsid w:val="00814C20"/>
    <w:rsid w:val="00840ABB"/>
    <w:rsid w:val="00881FDE"/>
    <w:rsid w:val="008823E4"/>
    <w:rsid w:val="008D59BE"/>
    <w:rsid w:val="008F18B6"/>
    <w:rsid w:val="008F25B5"/>
    <w:rsid w:val="0090066F"/>
    <w:rsid w:val="00925158"/>
    <w:rsid w:val="00996E78"/>
    <w:rsid w:val="009A5CA5"/>
    <w:rsid w:val="009F7E05"/>
    <w:rsid w:val="00A52F1F"/>
    <w:rsid w:val="00A7632F"/>
    <w:rsid w:val="00AF0E8D"/>
    <w:rsid w:val="00AF2C43"/>
    <w:rsid w:val="00B34EF6"/>
    <w:rsid w:val="00B36B1F"/>
    <w:rsid w:val="00B63F95"/>
    <w:rsid w:val="00BC00F8"/>
    <w:rsid w:val="00C16FE8"/>
    <w:rsid w:val="00C25A79"/>
    <w:rsid w:val="00CB389F"/>
    <w:rsid w:val="00CD50E2"/>
    <w:rsid w:val="00CF0E87"/>
    <w:rsid w:val="00D100C2"/>
    <w:rsid w:val="00D66C75"/>
    <w:rsid w:val="00DD2A13"/>
    <w:rsid w:val="00E01507"/>
    <w:rsid w:val="00E019D8"/>
    <w:rsid w:val="00E13016"/>
    <w:rsid w:val="00E65989"/>
    <w:rsid w:val="00EE187F"/>
    <w:rsid w:val="00F42AF7"/>
    <w:rsid w:val="00F45B5C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46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48</cp:revision>
  <dcterms:created xsi:type="dcterms:W3CDTF">2025-09-23T15:30:00Z</dcterms:created>
  <dcterms:modified xsi:type="dcterms:W3CDTF">2025-10-09T15:32:00Z</dcterms:modified>
</cp:coreProperties>
</file>