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DF37" w14:textId="77777777" w:rsidR="00D32318" w:rsidRPr="002D0881" w:rsidRDefault="00D32318" w:rsidP="00D32318">
      <w:pPr>
        <w:pStyle w:val="10"/>
      </w:pPr>
      <w:r w:rsidRPr="002D0881">
        <w:t>Лабораторная работа №20</w:t>
      </w:r>
      <w:r>
        <w:br/>
      </w:r>
      <w:r w:rsidRPr="002D0881">
        <w:t>Изучение процесса разработки классов на С++</w:t>
      </w:r>
    </w:p>
    <w:p w14:paraId="0ACEFFA0" w14:textId="77777777" w:rsidR="00D32318" w:rsidRPr="002D0881" w:rsidRDefault="00D32318" w:rsidP="00D32318">
      <w:pPr>
        <w:pStyle w:val="1"/>
        <w:numPr>
          <w:ilvl w:val="0"/>
          <w:numId w:val="7"/>
        </w:numPr>
      </w:pPr>
      <w:r w:rsidRPr="002D0881">
        <w:t>Цель работы</w:t>
      </w:r>
    </w:p>
    <w:p w14:paraId="42314AE8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Изучить процесс разработки классов на С++;</w:t>
      </w:r>
    </w:p>
    <w:p w14:paraId="78137F71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Изучить реализацию механизмов полиморфизма и инкапсуляции на языке C++;</w:t>
      </w:r>
    </w:p>
    <w:p w14:paraId="1F0D181A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Закрепить навык разработки программ методами структурного, процедурного и модульного программирования.</w:t>
      </w:r>
    </w:p>
    <w:p w14:paraId="54624F46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Литература</w:t>
      </w:r>
    </w:p>
    <w:p w14:paraId="5A880240" w14:textId="77777777" w:rsidR="00D32318" w:rsidRPr="002D0881" w:rsidRDefault="00D32318" w:rsidP="00D32318">
      <w:pPr>
        <w:pStyle w:val="2"/>
        <w:numPr>
          <w:ilvl w:val="1"/>
          <w:numId w:val="3"/>
        </w:numPr>
      </w:pPr>
      <w:proofErr w:type="spellStart"/>
      <w:r w:rsidRPr="002D0881">
        <w:t>Ашарина</w:t>
      </w:r>
      <w:proofErr w:type="spellEnd"/>
      <w:r w:rsidRPr="002D0881">
        <w:t xml:space="preserve">, И. В. Объектно-ориентированное программирование в   С++: лекции и упражнения. Учебное пособие для вузов. / И. В. </w:t>
      </w:r>
      <w:proofErr w:type="spellStart"/>
      <w:r w:rsidRPr="002D0881">
        <w:t>Ашарина</w:t>
      </w:r>
      <w:proofErr w:type="spellEnd"/>
      <w:r w:rsidRPr="002D0881">
        <w:t xml:space="preserve">. – 2-е изд., </w:t>
      </w:r>
      <w:proofErr w:type="spellStart"/>
      <w:r w:rsidRPr="002D0881">
        <w:t>перераб</w:t>
      </w:r>
      <w:proofErr w:type="spellEnd"/>
      <w:proofErr w:type="gramStart"/>
      <w:r w:rsidRPr="002D0881">
        <w:t>.</w:t>
      </w:r>
      <w:proofErr w:type="gramEnd"/>
      <w:r w:rsidRPr="002D0881">
        <w:t xml:space="preserve"> и доп. – </w:t>
      </w:r>
      <w:proofErr w:type="gramStart"/>
      <w:r w:rsidRPr="002D0881">
        <w:t>Москва :</w:t>
      </w:r>
      <w:proofErr w:type="gramEnd"/>
      <w:r w:rsidRPr="002D0881">
        <w:t xml:space="preserve"> Горячая Линия–Телеком, 2017. – 336 с. – URL: https://ibooks.ru/reading.php?productid=359752. – Режим доступа: для </w:t>
      </w:r>
      <w:proofErr w:type="spellStart"/>
      <w:r w:rsidRPr="002D0881">
        <w:t>зарегистрир</w:t>
      </w:r>
      <w:proofErr w:type="spellEnd"/>
      <w:r w:rsidRPr="002D0881">
        <w:t xml:space="preserve">. пользователей. – </w:t>
      </w:r>
      <w:proofErr w:type="gramStart"/>
      <w:r w:rsidRPr="002D0881">
        <w:t>Текст :</w:t>
      </w:r>
      <w:proofErr w:type="gramEnd"/>
      <w:r w:rsidRPr="002D0881">
        <w:t xml:space="preserve"> электронный. – гл.18.</w:t>
      </w:r>
    </w:p>
    <w:p w14:paraId="2ECB3894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Подготовка к работе</w:t>
      </w:r>
    </w:p>
    <w:p w14:paraId="45464BC0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Повторить теоретический материал (см. п.2).</w:t>
      </w:r>
    </w:p>
    <w:p w14:paraId="34D4D141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Изучить описание лабораторной работы.</w:t>
      </w:r>
    </w:p>
    <w:p w14:paraId="636C6F8C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Основное оборудование</w:t>
      </w:r>
    </w:p>
    <w:p w14:paraId="52002BE5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Персональный компьютер.</w:t>
      </w:r>
    </w:p>
    <w:p w14:paraId="6BA0C874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Задание</w:t>
      </w:r>
    </w:p>
    <w:p w14:paraId="1237094C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Создать класс Time для хранения информации о времени.</w:t>
      </w:r>
    </w:p>
    <w:p w14:paraId="646C6586" w14:textId="77777777" w:rsidR="00D32318" w:rsidRPr="002D0881" w:rsidRDefault="00D32318" w:rsidP="00D32318">
      <w:r w:rsidRPr="002D0881">
        <w:t xml:space="preserve">Добавить в класс три закрытых поля </w:t>
      </w:r>
      <w:r w:rsidRPr="00103FBF">
        <w:rPr>
          <w:rStyle w:val="ae"/>
        </w:rPr>
        <w:t>hours</w:t>
      </w:r>
      <w:r w:rsidRPr="002D0881">
        <w:t xml:space="preserve">, </w:t>
      </w:r>
      <w:r w:rsidRPr="00103FBF">
        <w:rPr>
          <w:rStyle w:val="ae"/>
        </w:rPr>
        <w:t>minutes</w:t>
      </w:r>
      <w:r w:rsidRPr="002D0881">
        <w:t xml:space="preserve">, </w:t>
      </w:r>
      <w:r w:rsidRPr="00103FBF">
        <w:rPr>
          <w:rStyle w:val="ae"/>
        </w:rPr>
        <w:t>seconds</w:t>
      </w:r>
      <w:r w:rsidRPr="002D0881">
        <w:t xml:space="preserve"> для хранения составляющих времени (часы, минуты, секунды).</w:t>
      </w:r>
    </w:p>
    <w:p w14:paraId="2D7FB95F" w14:textId="77777777" w:rsidR="00D32318" w:rsidRPr="002D0881" w:rsidRDefault="00D32318" w:rsidP="00D32318">
      <w:r w:rsidRPr="002D0881">
        <w:t>Добавить в класс следующий набор открытых конструкторов:</w:t>
      </w:r>
    </w:p>
    <w:p w14:paraId="17F73660" w14:textId="77777777" w:rsidR="00D32318" w:rsidRPr="002D0881" w:rsidRDefault="00D32318" w:rsidP="001874D7">
      <w:pPr>
        <w:ind w:firstLine="709"/>
      </w:pPr>
      <w:r w:rsidRPr="002D0881">
        <w:t>- конструктор по умолчанию для задания стандартного времени 12:00:00;</w:t>
      </w:r>
    </w:p>
    <w:p w14:paraId="01EDB195" w14:textId="77777777" w:rsidR="00D32318" w:rsidRPr="002D0881" w:rsidRDefault="00D32318" w:rsidP="001874D7">
      <w:pPr>
        <w:ind w:firstLine="709"/>
      </w:pPr>
      <w:r w:rsidRPr="002D0881">
        <w:t>- конструктор с тремя параметрами для задания значений всем полям класса. Если значения параметров переданы некорректно, вместо некорректных данных подставлять 0 (часы не могут быть отрицательными, минуты и секунды должны быть в диапазоне от 0 до 59);</w:t>
      </w:r>
    </w:p>
    <w:p w14:paraId="16C25728" w14:textId="77777777" w:rsidR="00D32318" w:rsidRPr="002D0881" w:rsidRDefault="00D32318" w:rsidP="001874D7">
      <w:pPr>
        <w:ind w:firstLine="709"/>
      </w:pPr>
      <w:r w:rsidRPr="002D0881">
        <w:t xml:space="preserve">- конструктор с одним параметром </w:t>
      </w:r>
      <w:r w:rsidRPr="00103FBF">
        <w:rPr>
          <w:rStyle w:val="ae"/>
        </w:rPr>
        <w:t>seconds</w:t>
      </w:r>
      <w:r w:rsidRPr="002D0881">
        <w:t xml:space="preserve"> для задания значений всем полям класса (например, при значении 12108 время будет 3:21:48).</w:t>
      </w:r>
    </w:p>
    <w:p w14:paraId="38964B96" w14:textId="77777777" w:rsidR="00D32318" w:rsidRPr="002D0881" w:rsidRDefault="00D32318" w:rsidP="00D32318">
      <w:r w:rsidRPr="002D0881">
        <w:t xml:space="preserve">Протестировать полученный класс, создав объекты класса с использованием конструктора по умолчанию и конструкторов с параметрами. Данные для конструкторов задать </w:t>
      </w:r>
      <w:proofErr w:type="spellStart"/>
      <w:r w:rsidRPr="002D0881">
        <w:t>программно</w:t>
      </w:r>
      <w:proofErr w:type="spellEnd"/>
      <w:r w:rsidRPr="002D0881">
        <w:t>.</w:t>
      </w:r>
    </w:p>
    <w:p w14:paraId="78DE90DB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Добавить в класс следующие элементы:</w:t>
      </w:r>
    </w:p>
    <w:p w14:paraId="0D6819D2" w14:textId="77777777" w:rsidR="00D32318" w:rsidRPr="002D0881" w:rsidRDefault="00D32318" w:rsidP="001874D7">
      <w:pPr>
        <w:ind w:firstLine="709"/>
      </w:pPr>
      <w:r w:rsidRPr="002D0881">
        <w:t>- метод Print для вывода информации о времени на консоль в формате h:</w:t>
      </w:r>
      <w:proofErr w:type="gramStart"/>
      <w:r w:rsidRPr="002D0881">
        <w:t>mm:ss</w:t>
      </w:r>
      <w:proofErr w:type="gramEnd"/>
    </w:p>
    <w:p w14:paraId="6DB3554B" w14:textId="77777777" w:rsidR="00D32318" w:rsidRPr="002D0881" w:rsidRDefault="00D32318" w:rsidP="001874D7">
      <w:pPr>
        <w:ind w:firstLine="709"/>
      </w:pPr>
      <w:r w:rsidRPr="002D0881">
        <w:t xml:space="preserve">- метод </w:t>
      </w:r>
      <w:proofErr w:type="spellStart"/>
      <w:r w:rsidRPr="00103FBF">
        <w:rPr>
          <w:rStyle w:val="ae"/>
        </w:rPr>
        <w:t>GetFullSeconds</w:t>
      </w:r>
      <w:proofErr w:type="spellEnd"/>
      <w:r w:rsidRPr="002D0881">
        <w:t xml:space="preserve"> для возврата общего количества секунд в текущем значении времени (например, для значений 1:15:03 вернет 4503);</w:t>
      </w:r>
    </w:p>
    <w:p w14:paraId="13DC0D71" w14:textId="77777777" w:rsidR="00D32318" w:rsidRPr="002D0881" w:rsidRDefault="00D32318" w:rsidP="001874D7">
      <w:pPr>
        <w:ind w:firstLine="709"/>
      </w:pPr>
      <w:r w:rsidRPr="002D0881">
        <w:t xml:space="preserve">- перегруженный оператор индексации, возвращающий для индекса 1 </w:t>
      </w:r>
      <w:r w:rsidRPr="002D0881">
        <w:lastRenderedPageBreak/>
        <w:t xml:space="preserve">значение </w:t>
      </w:r>
      <w:r w:rsidRPr="00103FBF">
        <w:rPr>
          <w:rStyle w:val="ae"/>
        </w:rPr>
        <w:t>hours</w:t>
      </w:r>
      <w:r w:rsidRPr="002D0881">
        <w:t xml:space="preserve">, для индекса 2 значение </w:t>
      </w:r>
      <w:r w:rsidRPr="00103FBF">
        <w:rPr>
          <w:rStyle w:val="ae"/>
        </w:rPr>
        <w:t>minutes</w:t>
      </w:r>
      <w:r w:rsidRPr="002D0881">
        <w:t xml:space="preserve">, для индекса 3 значение </w:t>
      </w:r>
      <w:r w:rsidRPr="00103FBF">
        <w:rPr>
          <w:rStyle w:val="ae"/>
        </w:rPr>
        <w:t>seconds</w:t>
      </w:r>
      <w:r w:rsidRPr="002D0881">
        <w:t>, для всех остальных индексов значение -1.</w:t>
      </w:r>
    </w:p>
    <w:p w14:paraId="7BFC70CE" w14:textId="77777777" w:rsidR="00D32318" w:rsidRPr="002D0881" w:rsidRDefault="00D32318" w:rsidP="00D32318">
      <w:r w:rsidRPr="002D0881">
        <w:t>Протестировать работу методов и оператора, вызвав их у созданных объектов класса.</w:t>
      </w:r>
    </w:p>
    <w:p w14:paraId="1E8076FD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Создать массив объектов класса, при создании объектов вызывать конструктор с тремя параметрами, значения должны вводиться пользователем.</w:t>
      </w:r>
    </w:p>
    <w:p w14:paraId="41618DF8" w14:textId="77777777" w:rsidR="00D32318" w:rsidRPr="002D0881" w:rsidRDefault="00D32318" w:rsidP="00D32318">
      <w:r w:rsidRPr="002D0881">
        <w:t xml:space="preserve">Вывести информацию обо всех элементах массива на консоль, используя метод </w:t>
      </w:r>
      <w:r w:rsidRPr="00103FBF">
        <w:rPr>
          <w:rStyle w:val="ae"/>
        </w:rPr>
        <w:t>Print</w:t>
      </w:r>
      <w:r w:rsidRPr="002D0881">
        <w:t>.</w:t>
      </w:r>
    </w:p>
    <w:p w14:paraId="56903690" w14:textId="77777777" w:rsidR="00D32318" w:rsidRPr="002D0881" w:rsidRDefault="00D32318" w:rsidP="00D32318">
      <w:r w:rsidRPr="002D0881">
        <w:t>Выполнить поиск по массиву согласно одному из указанных критериев поиска (по вариантам):</w:t>
      </w:r>
    </w:p>
    <w:p w14:paraId="758A197C" w14:textId="77777777" w:rsidR="00D32318" w:rsidRPr="002D0881" w:rsidRDefault="00D32318" w:rsidP="001874D7">
      <w:pPr>
        <w:ind w:firstLine="709"/>
      </w:pPr>
      <w:r w:rsidRPr="002D0881">
        <w:t>1) вывести только те элементы массива, которые лежат в диапазоне между двумя значениями часов, указанных пользователем.</w:t>
      </w:r>
    </w:p>
    <w:p w14:paraId="4E00AED2" w14:textId="77777777" w:rsidR="00D32318" w:rsidRPr="002D0881" w:rsidRDefault="00D32318" w:rsidP="001874D7">
      <w:pPr>
        <w:ind w:firstLine="709"/>
      </w:pPr>
      <w:r w:rsidRPr="002D0881">
        <w:t>2) вывести только те элементы массива, которые позже часа и минуты, указанных пользователем.</w:t>
      </w:r>
    </w:p>
    <w:p w14:paraId="0B3F8309" w14:textId="77777777" w:rsidR="00D32318" w:rsidRPr="002D0881" w:rsidRDefault="00D32318" w:rsidP="001874D7">
      <w:pPr>
        <w:ind w:firstLine="709"/>
      </w:pPr>
      <w:r w:rsidRPr="002D0881">
        <w:t>3) вывести только те элементы массива, которые находятся за пределами диапазона между двумя значениями часов, указанных пользователем.</w:t>
      </w:r>
    </w:p>
    <w:p w14:paraId="1E92B475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Порядок выполнения работы</w:t>
      </w:r>
    </w:p>
    <w:p w14:paraId="7D21AB37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Используя Microsoft Visual Studio, создать проект C++ и выполнить задания из п.5.</w:t>
      </w:r>
    </w:p>
    <w:p w14:paraId="0FB25E76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Ответить на контрольные вопросы.</w:t>
      </w:r>
    </w:p>
    <w:p w14:paraId="48DE838C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Содержание отчета</w:t>
      </w:r>
    </w:p>
    <w:p w14:paraId="1B6971EC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Титульный лист</w:t>
      </w:r>
    </w:p>
    <w:p w14:paraId="374418F7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Цель работы</w:t>
      </w:r>
    </w:p>
    <w:p w14:paraId="4A7E9857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Ответы на контрольные вопросы</w:t>
      </w:r>
    </w:p>
    <w:p w14:paraId="75A72EEC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Вывод</w:t>
      </w:r>
    </w:p>
    <w:p w14:paraId="29C01476" w14:textId="77777777" w:rsidR="00D32318" w:rsidRPr="002D0881" w:rsidRDefault="00D32318" w:rsidP="00D32318">
      <w:pPr>
        <w:pStyle w:val="1"/>
        <w:numPr>
          <w:ilvl w:val="0"/>
          <w:numId w:val="3"/>
        </w:numPr>
      </w:pPr>
      <w:r w:rsidRPr="002D0881">
        <w:t>Контрольные вопросы</w:t>
      </w:r>
    </w:p>
    <w:p w14:paraId="48DDCF1B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Что такое «конструктор», «конструктор по умолчанию», «метод»?</w:t>
      </w:r>
    </w:p>
    <w:p w14:paraId="005F094B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Что такое «полиморфизм»?</w:t>
      </w:r>
    </w:p>
    <w:p w14:paraId="58F4247D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Что такое «перегрузка метода»?</w:t>
      </w:r>
    </w:p>
    <w:p w14:paraId="2928A9A1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Что такое «инкапсуляция»?</w:t>
      </w:r>
    </w:p>
    <w:p w14:paraId="18003BAA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Какие модификаторы доступа применяются в С++ и каково их назначение?</w:t>
      </w:r>
    </w:p>
    <w:p w14:paraId="5BFDA8BF" w14:textId="77777777" w:rsidR="00D32318" w:rsidRPr="002D0881" w:rsidRDefault="00D32318" w:rsidP="00D32318">
      <w:pPr>
        <w:pStyle w:val="2"/>
        <w:numPr>
          <w:ilvl w:val="1"/>
          <w:numId w:val="3"/>
        </w:numPr>
      </w:pPr>
      <w:r w:rsidRPr="002D0881">
        <w:t>В чём разница между структурой и классом?</w:t>
      </w:r>
    </w:p>
    <w:p w14:paraId="2D3F85DF" w14:textId="77777777" w:rsidR="00D32318" w:rsidRPr="005F3C33" w:rsidRDefault="00D32318" w:rsidP="00D32318">
      <w:pPr>
        <w:pStyle w:val="2"/>
        <w:numPr>
          <w:ilvl w:val="1"/>
          <w:numId w:val="3"/>
        </w:numPr>
      </w:pPr>
      <w:r w:rsidRPr="002D0881">
        <w:t>Для чего используются классы?</w:t>
      </w:r>
    </w:p>
    <w:p w14:paraId="56560A37" w14:textId="1346F7C4" w:rsidR="00EE187F" w:rsidRPr="00D32318" w:rsidRDefault="00EE187F" w:rsidP="00D32318"/>
    <w:sectPr w:rsidR="00EE187F" w:rsidRPr="00D3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874D7"/>
    <w:rsid w:val="001974B9"/>
    <w:rsid w:val="001A4923"/>
    <w:rsid w:val="001E03FF"/>
    <w:rsid w:val="001E08E7"/>
    <w:rsid w:val="001E1F5F"/>
    <w:rsid w:val="001E32F3"/>
    <w:rsid w:val="001E4D07"/>
    <w:rsid w:val="001E7749"/>
    <w:rsid w:val="001F2D59"/>
    <w:rsid w:val="00215DA5"/>
    <w:rsid w:val="00225A5E"/>
    <w:rsid w:val="00261B0A"/>
    <w:rsid w:val="00271E47"/>
    <w:rsid w:val="002757AB"/>
    <w:rsid w:val="00292C9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14302"/>
    <w:rsid w:val="00577E85"/>
    <w:rsid w:val="00597252"/>
    <w:rsid w:val="005B2306"/>
    <w:rsid w:val="005C3728"/>
    <w:rsid w:val="005C462D"/>
    <w:rsid w:val="005C6E23"/>
    <w:rsid w:val="005F0A17"/>
    <w:rsid w:val="0061167A"/>
    <w:rsid w:val="006566A7"/>
    <w:rsid w:val="006769C8"/>
    <w:rsid w:val="00693BA2"/>
    <w:rsid w:val="006B60F6"/>
    <w:rsid w:val="006C3BE4"/>
    <w:rsid w:val="006E2B52"/>
    <w:rsid w:val="006F41C3"/>
    <w:rsid w:val="007069FE"/>
    <w:rsid w:val="00711D0F"/>
    <w:rsid w:val="0071638D"/>
    <w:rsid w:val="00723E7E"/>
    <w:rsid w:val="00735A9E"/>
    <w:rsid w:val="007502B2"/>
    <w:rsid w:val="00761372"/>
    <w:rsid w:val="00771CEB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3590A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BE7E11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32318"/>
    <w:rsid w:val="00D543DA"/>
    <w:rsid w:val="00D66C75"/>
    <w:rsid w:val="00D729F3"/>
    <w:rsid w:val="00D7386F"/>
    <w:rsid w:val="00D76328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70D8A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1"/>
    <w:uiPriority w:val="99"/>
    <w:unhideWhenUsed/>
    <w:rsid w:val="009359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123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107</cp:revision>
  <dcterms:created xsi:type="dcterms:W3CDTF">2025-09-23T15:30:00Z</dcterms:created>
  <dcterms:modified xsi:type="dcterms:W3CDTF">2025-10-29T15:14:00Z</dcterms:modified>
</cp:coreProperties>
</file>