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2ED08" w14:textId="77777777" w:rsidR="00996E78" w:rsidRDefault="00996E78" w:rsidP="00996E78">
      <w:pPr>
        <w:pStyle w:val="10"/>
      </w:pPr>
      <w:r>
        <w:t>Лабораторная работа №8</w:t>
      </w:r>
      <w:r>
        <w:br/>
        <w:t>Организация функций</w:t>
      </w:r>
    </w:p>
    <w:p w14:paraId="280C24FF" w14:textId="77777777" w:rsidR="00996E78" w:rsidRDefault="00996E78" w:rsidP="00996E78">
      <w:pPr>
        <w:pStyle w:val="1"/>
        <w:numPr>
          <w:ilvl w:val="0"/>
          <w:numId w:val="7"/>
        </w:numPr>
      </w:pPr>
      <w:r>
        <w:t>Цель работы</w:t>
      </w:r>
    </w:p>
    <w:p w14:paraId="74F42359" w14:textId="77777777" w:rsidR="00996E78" w:rsidRDefault="00996E78" w:rsidP="00996E78">
      <w:pPr>
        <w:pStyle w:val="2"/>
        <w:numPr>
          <w:ilvl w:val="1"/>
          <w:numId w:val="3"/>
        </w:numPr>
      </w:pPr>
      <w:r>
        <w:t>Изучить процесс написания функций средствами языка C++.</w:t>
      </w:r>
    </w:p>
    <w:p w14:paraId="54FD0FEE" w14:textId="77777777" w:rsidR="00996E78" w:rsidRDefault="00996E78" w:rsidP="00996E78">
      <w:pPr>
        <w:pStyle w:val="2"/>
        <w:numPr>
          <w:ilvl w:val="1"/>
          <w:numId w:val="3"/>
        </w:numPr>
      </w:pPr>
      <w:r>
        <w:t>Изучить процесс написания рекурсивных функций средствами языка C++.</w:t>
      </w:r>
    </w:p>
    <w:p w14:paraId="0B590E62" w14:textId="77777777" w:rsidR="00996E78" w:rsidRDefault="00996E78" w:rsidP="00996E78">
      <w:pPr>
        <w:pStyle w:val="1"/>
        <w:numPr>
          <w:ilvl w:val="0"/>
          <w:numId w:val="3"/>
        </w:numPr>
      </w:pPr>
      <w:r>
        <w:t>Литература</w:t>
      </w:r>
    </w:p>
    <w:p w14:paraId="72896ECF" w14:textId="77777777" w:rsidR="00996E78" w:rsidRDefault="00996E78" w:rsidP="00996E78">
      <w:pPr>
        <w:pStyle w:val="2"/>
        <w:numPr>
          <w:ilvl w:val="1"/>
          <w:numId w:val="3"/>
        </w:numPr>
      </w:pPr>
      <w:r>
        <w:t xml:space="preserve">Немцова, Т. И. Программирование на языке высокого уровня. Программирование на языке С++ / Т. И. Немцова, С. Ю. Голова, А. И. Терентьев. – </w:t>
      </w:r>
      <w:proofErr w:type="gramStart"/>
      <w:r>
        <w:t>Москва :</w:t>
      </w:r>
      <w:proofErr w:type="gramEnd"/>
      <w:r>
        <w:t xml:space="preserve"> Форум, 2019. – URL: https://ibooks.ru/reading.php?productid=361544. – Режим доступа: для </w:t>
      </w:r>
      <w:proofErr w:type="spellStart"/>
      <w:r>
        <w:t>зарегистрир</w:t>
      </w:r>
      <w:proofErr w:type="spellEnd"/>
      <w:r>
        <w:t xml:space="preserve">. пользователей. – </w:t>
      </w:r>
      <w:proofErr w:type="gramStart"/>
      <w:r>
        <w:t>Текст :</w:t>
      </w:r>
      <w:proofErr w:type="gramEnd"/>
      <w:r>
        <w:t xml:space="preserve"> электронный. – гл.11-12.</w:t>
      </w:r>
    </w:p>
    <w:p w14:paraId="1D6CF7A8" w14:textId="77777777" w:rsidR="00996E78" w:rsidRDefault="00996E78" w:rsidP="00996E78">
      <w:pPr>
        <w:pStyle w:val="1"/>
        <w:numPr>
          <w:ilvl w:val="0"/>
          <w:numId w:val="3"/>
        </w:numPr>
      </w:pPr>
      <w:r>
        <w:t>Подготовка к работе</w:t>
      </w:r>
    </w:p>
    <w:p w14:paraId="7865B6A1" w14:textId="77777777" w:rsidR="00996E78" w:rsidRDefault="00996E78" w:rsidP="00996E78">
      <w:pPr>
        <w:pStyle w:val="2"/>
        <w:numPr>
          <w:ilvl w:val="1"/>
          <w:numId w:val="3"/>
        </w:numPr>
      </w:pPr>
      <w:r>
        <w:t>Повторить теоретический материал (см. п.2).</w:t>
      </w:r>
    </w:p>
    <w:p w14:paraId="711C2D14" w14:textId="77777777" w:rsidR="00996E78" w:rsidRDefault="00996E78" w:rsidP="00996E78">
      <w:pPr>
        <w:pStyle w:val="2"/>
        <w:numPr>
          <w:ilvl w:val="1"/>
          <w:numId w:val="3"/>
        </w:numPr>
      </w:pPr>
      <w:r>
        <w:t>Изучить описание лабораторной работы.</w:t>
      </w:r>
    </w:p>
    <w:p w14:paraId="60FA5C5D" w14:textId="77777777" w:rsidR="00996E78" w:rsidRDefault="00996E78" w:rsidP="00996E78">
      <w:pPr>
        <w:pStyle w:val="1"/>
        <w:numPr>
          <w:ilvl w:val="0"/>
          <w:numId w:val="3"/>
        </w:numPr>
      </w:pPr>
      <w:r>
        <w:t>Основное оборудование</w:t>
      </w:r>
    </w:p>
    <w:p w14:paraId="7FB63E9D" w14:textId="77777777" w:rsidR="00996E78" w:rsidRDefault="00996E78" w:rsidP="00996E78">
      <w:pPr>
        <w:pStyle w:val="2"/>
        <w:numPr>
          <w:ilvl w:val="1"/>
          <w:numId w:val="3"/>
        </w:numPr>
      </w:pPr>
      <w:r>
        <w:t>Персональный компьютер.</w:t>
      </w:r>
    </w:p>
    <w:p w14:paraId="0D8CFD48" w14:textId="77777777" w:rsidR="00996E78" w:rsidRDefault="00996E78" w:rsidP="00996E78">
      <w:pPr>
        <w:pStyle w:val="1"/>
        <w:numPr>
          <w:ilvl w:val="0"/>
          <w:numId w:val="3"/>
        </w:numPr>
      </w:pPr>
      <w:r>
        <w:t>Задание</w:t>
      </w:r>
    </w:p>
    <w:p w14:paraId="74DD6A86" w14:textId="77777777" w:rsidR="00996E78" w:rsidRDefault="00996E78" w:rsidP="00996E78">
      <w:pPr>
        <w:pStyle w:val="2"/>
        <w:numPr>
          <w:ilvl w:val="1"/>
          <w:numId w:val="3"/>
        </w:numPr>
      </w:pPr>
      <w:r>
        <w:t xml:space="preserve">Написать и протестировать функцию с двумя вещественными параметрами. Функция должна вычислять частное двух чисел </w:t>
      </w:r>
      <w:proofErr w:type="gramStart"/>
      <w:r>
        <w:t>и</w:t>
      </w:r>
      <w:proofErr w:type="gramEnd"/>
      <w:r>
        <w:t xml:space="preserve"> если делитель равен нулю, возвращать 0, в противном случае возвращать результат деления.</w:t>
      </w:r>
    </w:p>
    <w:p w14:paraId="6D4C9FCC" w14:textId="77777777" w:rsidR="00996E78" w:rsidRDefault="00996E78" w:rsidP="00996E78">
      <w:pPr>
        <w:pStyle w:val="2"/>
        <w:numPr>
          <w:ilvl w:val="1"/>
          <w:numId w:val="3"/>
        </w:numPr>
      </w:pPr>
      <w:r>
        <w:t>Написать и протестировать в одной программе две функции с одинаковыми именами, но различным списком параметров (</w:t>
      </w:r>
      <w:proofErr w:type="gramStart"/>
      <w:r>
        <w:t>т.е.</w:t>
      </w:r>
      <w:proofErr w:type="gramEnd"/>
      <w:r>
        <w:t xml:space="preserve"> перегруженные функции). Первая функция должна вычислять площадь квадрата по переданной через параметры длине стороны, вторая — площадь прямоугольника по переданным через параметры длине и ширине.</w:t>
      </w:r>
    </w:p>
    <w:p w14:paraId="2F9B3E89" w14:textId="77777777" w:rsidR="00996E78" w:rsidRDefault="00996E78" w:rsidP="00996E78">
      <w:pPr>
        <w:pStyle w:val="2"/>
        <w:numPr>
          <w:ilvl w:val="1"/>
          <w:numId w:val="3"/>
        </w:numPr>
      </w:pPr>
      <w:r>
        <w:t xml:space="preserve">Написать и протестировать функцию, вычисляющую </w:t>
      </w:r>
      <w:proofErr w:type="spellStart"/>
      <w:r>
        <w:t>a</w:t>
      </w:r>
      <w:r w:rsidRPr="00673276">
        <w:rPr>
          <w:vertAlign w:val="superscript"/>
        </w:rPr>
        <w:t>x</w:t>
      </w:r>
      <w:proofErr w:type="spellEnd"/>
      <w:r>
        <w:t>. Число а — любое, число х — любое целое неотрицательное. Для вычисления использовать цикл. Стандартные функции не использовать.</w:t>
      </w:r>
    </w:p>
    <w:p w14:paraId="71BAD71F" w14:textId="77777777" w:rsidR="00996E78" w:rsidRDefault="00996E78" w:rsidP="00996E78">
      <w:pPr>
        <w:pStyle w:val="2"/>
        <w:numPr>
          <w:ilvl w:val="1"/>
          <w:numId w:val="3"/>
        </w:numPr>
      </w:pPr>
      <w:r>
        <w:t xml:space="preserve">Написать и протестировать рекурсивную функцию, вычисляющую </w:t>
      </w:r>
      <w:proofErr w:type="spellStart"/>
      <w:r>
        <w:t>a</w:t>
      </w:r>
      <w:r w:rsidRPr="00673276">
        <w:rPr>
          <w:vertAlign w:val="superscript"/>
        </w:rPr>
        <w:t>x</w:t>
      </w:r>
      <w:proofErr w:type="spellEnd"/>
      <w:r>
        <w:t>. Число а — любое, число х — любое целое. Стандартные функции не использовать.</w:t>
      </w:r>
    </w:p>
    <w:p w14:paraId="27DBB9CC" w14:textId="77777777" w:rsidR="00996E78" w:rsidRDefault="00996E78" w:rsidP="00996E78">
      <w:pPr>
        <w:pStyle w:val="1"/>
        <w:numPr>
          <w:ilvl w:val="0"/>
          <w:numId w:val="3"/>
        </w:numPr>
      </w:pPr>
      <w:r>
        <w:t>Порядок выполнения работы</w:t>
      </w:r>
    </w:p>
    <w:p w14:paraId="33739290" w14:textId="77777777" w:rsidR="00996E78" w:rsidRDefault="00996E78" w:rsidP="00996E78">
      <w:pPr>
        <w:pStyle w:val="2"/>
        <w:numPr>
          <w:ilvl w:val="1"/>
          <w:numId w:val="3"/>
        </w:numPr>
      </w:pPr>
      <w:r>
        <w:t>Используя Microsoft Visual Studio, создать проект C++ и выполнить задания из п.5.</w:t>
      </w:r>
    </w:p>
    <w:p w14:paraId="73CA74C7" w14:textId="77777777" w:rsidR="00996E78" w:rsidRDefault="00996E78" w:rsidP="00996E78">
      <w:pPr>
        <w:pStyle w:val="2"/>
        <w:numPr>
          <w:ilvl w:val="1"/>
          <w:numId w:val="3"/>
        </w:numPr>
      </w:pPr>
      <w:r>
        <w:t>Ответить на контрольные вопросы.</w:t>
      </w:r>
    </w:p>
    <w:p w14:paraId="38EEE7A9" w14:textId="77777777" w:rsidR="00996E78" w:rsidRDefault="00996E78" w:rsidP="00996E78">
      <w:pPr>
        <w:pStyle w:val="1"/>
        <w:numPr>
          <w:ilvl w:val="0"/>
          <w:numId w:val="3"/>
        </w:numPr>
      </w:pPr>
      <w:r>
        <w:t>Содержание отчета</w:t>
      </w:r>
    </w:p>
    <w:p w14:paraId="403A117E" w14:textId="77777777" w:rsidR="00996E78" w:rsidRDefault="00996E78" w:rsidP="00996E78">
      <w:pPr>
        <w:pStyle w:val="2"/>
        <w:numPr>
          <w:ilvl w:val="1"/>
          <w:numId w:val="3"/>
        </w:numPr>
      </w:pPr>
      <w:r>
        <w:t>Титульный лист</w:t>
      </w:r>
    </w:p>
    <w:p w14:paraId="0EBDD31D" w14:textId="77777777" w:rsidR="00996E78" w:rsidRDefault="00996E78" w:rsidP="00996E78">
      <w:pPr>
        <w:pStyle w:val="2"/>
        <w:numPr>
          <w:ilvl w:val="1"/>
          <w:numId w:val="3"/>
        </w:numPr>
      </w:pPr>
      <w:r>
        <w:lastRenderedPageBreak/>
        <w:t>Цель работы</w:t>
      </w:r>
    </w:p>
    <w:p w14:paraId="2358A5D3" w14:textId="77777777" w:rsidR="00996E78" w:rsidRDefault="00996E78" w:rsidP="00996E78">
      <w:pPr>
        <w:pStyle w:val="2"/>
        <w:numPr>
          <w:ilvl w:val="1"/>
          <w:numId w:val="3"/>
        </w:numPr>
      </w:pPr>
      <w:r>
        <w:t>Ответы на контрольные вопросы</w:t>
      </w:r>
    </w:p>
    <w:p w14:paraId="1ADE6287" w14:textId="77777777" w:rsidR="00996E78" w:rsidRDefault="00996E78" w:rsidP="00996E78">
      <w:pPr>
        <w:pStyle w:val="2"/>
        <w:numPr>
          <w:ilvl w:val="1"/>
          <w:numId w:val="3"/>
        </w:numPr>
      </w:pPr>
      <w:r>
        <w:t>Вывод</w:t>
      </w:r>
    </w:p>
    <w:p w14:paraId="60768479" w14:textId="77777777" w:rsidR="00996E78" w:rsidRDefault="00996E78" w:rsidP="00996E78">
      <w:pPr>
        <w:pStyle w:val="1"/>
        <w:numPr>
          <w:ilvl w:val="0"/>
          <w:numId w:val="3"/>
        </w:numPr>
      </w:pPr>
      <w:r>
        <w:t>Контрольные вопросы</w:t>
      </w:r>
    </w:p>
    <w:p w14:paraId="3DC4EEF9" w14:textId="77777777" w:rsidR="00996E78" w:rsidRDefault="00996E78" w:rsidP="00996E78">
      <w:pPr>
        <w:pStyle w:val="2"/>
        <w:numPr>
          <w:ilvl w:val="1"/>
          <w:numId w:val="3"/>
        </w:numPr>
      </w:pPr>
      <w:r>
        <w:t>Что такое функция?</w:t>
      </w:r>
    </w:p>
    <w:p w14:paraId="47109834" w14:textId="77777777" w:rsidR="00996E78" w:rsidRDefault="00996E78" w:rsidP="00996E78">
      <w:pPr>
        <w:pStyle w:val="2"/>
        <w:numPr>
          <w:ilvl w:val="1"/>
          <w:numId w:val="3"/>
        </w:numPr>
      </w:pPr>
      <w:r>
        <w:t>Что такое возвращаемое значение?</w:t>
      </w:r>
    </w:p>
    <w:p w14:paraId="62ABE33F" w14:textId="77777777" w:rsidR="00996E78" w:rsidRDefault="00996E78" w:rsidP="00996E78">
      <w:pPr>
        <w:pStyle w:val="2"/>
        <w:numPr>
          <w:ilvl w:val="1"/>
          <w:numId w:val="3"/>
        </w:numPr>
      </w:pPr>
      <w:r>
        <w:t>Чем стандартные функции отличаются от функций, определенных пользователем?</w:t>
      </w:r>
    </w:p>
    <w:p w14:paraId="7739D85A" w14:textId="77777777" w:rsidR="00996E78" w:rsidRDefault="00996E78" w:rsidP="00996E78">
      <w:pPr>
        <w:pStyle w:val="2"/>
        <w:numPr>
          <w:ilvl w:val="1"/>
          <w:numId w:val="3"/>
        </w:numPr>
      </w:pPr>
      <w:r>
        <w:t>Каков синтаксис объявления функции в общем виде?</w:t>
      </w:r>
    </w:p>
    <w:p w14:paraId="012DE731" w14:textId="77777777" w:rsidR="00996E78" w:rsidRDefault="00996E78" w:rsidP="00996E78">
      <w:pPr>
        <w:pStyle w:val="2"/>
        <w:numPr>
          <w:ilvl w:val="1"/>
          <w:numId w:val="3"/>
        </w:numPr>
      </w:pPr>
      <w:r>
        <w:t>Что такое «рекурсивная функция»?</w:t>
      </w:r>
    </w:p>
    <w:p w14:paraId="56560A37" w14:textId="6D85DED8" w:rsidR="00EE187F" w:rsidRPr="00996E78" w:rsidRDefault="00EE187F" w:rsidP="00996E78"/>
    <w:sectPr w:rsidR="00EE187F" w:rsidRPr="00996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  <w:num w:numId="7" w16cid:durableId="1160148657">
    <w:abstractNumId w:val="1"/>
    <w:lvlOverride w:ilvl="0">
      <w:startOverride w:val="1"/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49"/>
    <w:rsid w:val="00055311"/>
    <w:rsid w:val="00070FAF"/>
    <w:rsid w:val="000C0097"/>
    <w:rsid w:val="0018259A"/>
    <w:rsid w:val="001974B9"/>
    <w:rsid w:val="001E32F3"/>
    <w:rsid w:val="001E4D07"/>
    <w:rsid w:val="00261B0A"/>
    <w:rsid w:val="00271E47"/>
    <w:rsid w:val="003C6A30"/>
    <w:rsid w:val="003E2CFB"/>
    <w:rsid w:val="004759E4"/>
    <w:rsid w:val="004A368A"/>
    <w:rsid w:val="004E4FA5"/>
    <w:rsid w:val="00693BA2"/>
    <w:rsid w:val="006C3BE4"/>
    <w:rsid w:val="006E2B52"/>
    <w:rsid w:val="00761372"/>
    <w:rsid w:val="00777A49"/>
    <w:rsid w:val="00814C20"/>
    <w:rsid w:val="008823E4"/>
    <w:rsid w:val="008F18B6"/>
    <w:rsid w:val="008F25B5"/>
    <w:rsid w:val="00925158"/>
    <w:rsid w:val="00996E78"/>
    <w:rsid w:val="00A7632F"/>
    <w:rsid w:val="00B34EF6"/>
    <w:rsid w:val="00B63F95"/>
    <w:rsid w:val="00C16FE8"/>
    <w:rsid w:val="00CF0E87"/>
    <w:rsid w:val="00D66C75"/>
    <w:rsid w:val="00E01507"/>
    <w:rsid w:val="00E65989"/>
    <w:rsid w:val="00EE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AE152D"/>
  <w15:chartTrackingRefBased/>
  <w15:docId w15:val="{719DFE07-E4EF-49D8-A664-4A74D803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7A49"/>
    <w:pPr>
      <w:widowControl w:val="0"/>
      <w:spacing w:after="0" w:line="240" w:lineRule="auto"/>
      <w:jc w:val="both"/>
    </w:pPr>
    <w:rPr>
      <w:bCs w:val="0"/>
    </w:r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tabs>
        <w:tab w:val="left" w:pos="709"/>
      </w:tabs>
      <w:suppressAutoHyphens/>
      <w:autoSpaceDN w:val="0"/>
      <w:jc w:val="center"/>
      <w:textAlignment w:val="baseline"/>
      <w:outlineLvl w:val="0"/>
    </w:pPr>
    <w:rPr>
      <w:rFonts w:eastAsia="Lucida Sans Unicode"/>
      <w:b/>
      <w:bCs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widowControl/>
      <w:spacing w:before="160" w:after="80"/>
      <w:ind w:firstLine="567"/>
      <w:outlineLvl w:val="1"/>
    </w:pPr>
    <w:rPr>
      <w:rFonts w:asciiTheme="majorHAnsi" w:eastAsiaTheme="majorEastAsia" w:hAnsiTheme="majorHAnsi" w:cstheme="majorBidi"/>
      <w:bCs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widowControl/>
      <w:spacing w:before="160" w:after="80"/>
      <w:ind w:firstLine="567"/>
      <w:outlineLvl w:val="2"/>
    </w:pPr>
    <w:rPr>
      <w:rFonts w:eastAsiaTheme="majorEastAsia" w:cstheme="majorBidi"/>
      <w:bCs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widowControl/>
      <w:spacing w:before="80" w:after="40"/>
      <w:ind w:firstLine="567"/>
      <w:outlineLvl w:val="3"/>
    </w:pPr>
    <w:rPr>
      <w:rFonts w:eastAsiaTheme="majorEastAsia" w:cstheme="majorBidi"/>
      <w:bCs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widowControl/>
      <w:spacing w:before="80" w:after="40"/>
      <w:ind w:firstLine="567"/>
      <w:outlineLvl w:val="4"/>
    </w:pPr>
    <w:rPr>
      <w:rFonts w:eastAsiaTheme="majorEastAsia" w:cstheme="majorBidi"/>
      <w:bCs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widowControl/>
      <w:spacing w:before="40"/>
      <w:ind w:firstLine="567"/>
      <w:outlineLvl w:val="5"/>
    </w:pPr>
    <w:rPr>
      <w:rFonts w:eastAsiaTheme="majorEastAsia" w:cstheme="majorBidi"/>
      <w:bCs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widowControl/>
      <w:spacing w:before="40"/>
      <w:ind w:firstLine="567"/>
      <w:outlineLvl w:val="6"/>
    </w:pPr>
    <w:rPr>
      <w:rFonts w:eastAsiaTheme="majorEastAsia" w:cstheme="majorBidi"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widowControl/>
      <w:ind w:firstLine="567"/>
      <w:outlineLvl w:val="7"/>
    </w:pPr>
    <w:rPr>
      <w:rFonts w:eastAsiaTheme="majorEastAsia" w:cstheme="majorBidi"/>
      <w:bCs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widowControl/>
      <w:ind w:firstLine="567"/>
      <w:outlineLvl w:val="8"/>
    </w:pPr>
    <w:rPr>
      <w:rFonts w:eastAsiaTheme="majorEastAsia" w:cstheme="majorBidi"/>
      <w:bCs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widowControl/>
      <w:spacing w:after="80"/>
      <w:ind w:firstLine="567"/>
      <w:contextualSpacing/>
    </w:pPr>
    <w:rPr>
      <w:rFonts w:asciiTheme="majorHAnsi" w:eastAsiaTheme="majorEastAsia" w:hAnsiTheme="majorHAnsi" w:cstheme="majorBidi"/>
      <w:bCs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widowControl/>
      <w:numPr>
        <w:ilvl w:val="1"/>
      </w:numPr>
      <w:ind w:firstLine="567"/>
    </w:pPr>
    <w:rPr>
      <w:rFonts w:eastAsiaTheme="majorEastAsia" w:cstheme="majorBidi"/>
      <w:bCs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widowControl/>
      <w:spacing w:before="160"/>
      <w:ind w:firstLine="567"/>
      <w:jc w:val="center"/>
    </w:pPr>
    <w:rPr>
      <w:bCs/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widowControl/>
      <w:ind w:left="720" w:firstLine="567"/>
      <w:contextualSpacing/>
    </w:pPr>
    <w:rPr>
      <w:bCs/>
    </w:r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 w:firstLine="567"/>
      <w:jc w:val="center"/>
    </w:pPr>
    <w:rPr>
      <w:bCs/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bCs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numPr>
        <w:numId w:val="6"/>
      </w:numPr>
      <w:spacing w:before="280"/>
    </w:pPr>
    <w:rPr>
      <w:b/>
    </w:rPr>
  </w:style>
  <w:style w:type="paragraph" w:customStyle="1" w:styleId="2">
    <w:name w:val="Основная нумерация 2"/>
    <w:basedOn w:val="a0"/>
    <w:link w:val="24"/>
    <w:qFormat/>
    <w:rsid w:val="0018259A"/>
    <w:pPr>
      <w:numPr>
        <w:ilvl w:val="1"/>
        <w:numId w:val="6"/>
      </w:numPr>
    </w:pPr>
    <w:rPr>
      <w:bCs/>
    </w:rPr>
  </w:style>
  <w:style w:type="character" w:customStyle="1" w:styleId="24">
    <w:name w:val="Основная нумерация 2 Знак"/>
    <w:basedOn w:val="a1"/>
    <w:link w:val="2"/>
    <w:rsid w:val="00E65989"/>
  </w:style>
  <w:style w:type="table" w:styleId="af">
    <w:name w:val="Table Grid"/>
    <w:basedOn w:val="a2"/>
    <w:uiPriority w:val="39"/>
    <w:rsid w:val="006C3BE4"/>
    <w:pPr>
      <w:spacing w:after="0" w:line="240" w:lineRule="auto"/>
    </w:pPr>
    <w:rPr>
      <w:b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0</TotalTime>
  <Pages>2</Pages>
  <Words>271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3</cp:revision>
  <dcterms:created xsi:type="dcterms:W3CDTF">2025-09-23T15:30:00Z</dcterms:created>
  <dcterms:modified xsi:type="dcterms:W3CDTF">2025-09-25T16:01:00Z</dcterms:modified>
</cp:coreProperties>
</file>