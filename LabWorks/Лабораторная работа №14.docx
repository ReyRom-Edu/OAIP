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D54D9" w14:textId="77777777" w:rsidR="00330804" w:rsidRPr="005614EA" w:rsidRDefault="00330804" w:rsidP="00330804">
      <w:pPr>
        <w:pStyle w:val="10"/>
      </w:pPr>
      <w:r w:rsidRPr="005614EA">
        <w:t>Лабораторная работа №14</w:t>
      </w:r>
      <w:r>
        <w:br/>
      </w:r>
      <w:r w:rsidRPr="005614EA">
        <w:t>Изучение правил разработки схем алгоритмов</w:t>
      </w:r>
    </w:p>
    <w:p w14:paraId="186CD44A" w14:textId="77777777" w:rsidR="00330804" w:rsidRPr="005614EA" w:rsidRDefault="00330804" w:rsidP="00330804">
      <w:pPr>
        <w:pStyle w:val="1"/>
        <w:numPr>
          <w:ilvl w:val="0"/>
          <w:numId w:val="7"/>
        </w:numPr>
      </w:pPr>
      <w:r w:rsidRPr="005614EA">
        <w:t>Цель работы</w:t>
      </w:r>
    </w:p>
    <w:p w14:paraId="2218CAFD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Изучить процесс построения схем алгоритмов согласно ГОСТ 19.701-90;</w:t>
      </w:r>
    </w:p>
    <w:p w14:paraId="2C3016EA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Научиться применять графические редакторы на этапе проектирования программного обеспечения;</w:t>
      </w:r>
    </w:p>
    <w:p w14:paraId="4BEBE207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Закрепить навык разработки программ методами структурного программирования.</w:t>
      </w:r>
    </w:p>
    <w:p w14:paraId="334B0A46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Литература</w:t>
      </w:r>
    </w:p>
    <w:p w14:paraId="60D5F033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Ашарина, И. В. Объектно-ориентированное программирование в   С++: лекции и упражнения. Учебное пособие для вузов. – 2-е изд., перераб. и доп. Москва : Горячая Линия–Телеком, 2017. – URL: https://ibooks.ru/bookshelf/359752/reading. – Режим доступа: для зарегистрир. пользователей. – Текст : электронный. – с.323-328.</w:t>
      </w:r>
    </w:p>
    <w:p w14:paraId="0A6CCD64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Подготовка к работе</w:t>
      </w:r>
    </w:p>
    <w:p w14:paraId="0B102848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Повторить теоретический материал (см. п.2).</w:t>
      </w:r>
    </w:p>
    <w:p w14:paraId="05E6196B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Изучить описание лабораторной работы.</w:t>
      </w:r>
    </w:p>
    <w:p w14:paraId="6769C761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Основное оборудование</w:t>
      </w:r>
    </w:p>
    <w:p w14:paraId="6012C634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Персональный компьютер.</w:t>
      </w:r>
    </w:p>
    <w:p w14:paraId="4B4A9D4B" w14:textId="77777777" w:rsidR="00330804" w:rsidRDefault="00330804" w:rsidP="00330804">
      <w:pPr>
        <w:pStyle w:val="1"/>
        <w:numPr>
          <w:ilvl w:val="0"/>
          <w:numId w:val="3"/>
        </w:numPr>
      </w:pPr>
      <w:r w:rsidRPr="005614EA">
        <w:t>Задание</w:t>
      </w:r>
    </w:p>
    <w:p w14:paraId="2756ED05" w14:textId="77777777" w:rsidR="00330804" w:rsidRDefault="00330804" w:rsidP="00330804"/>
    <w:p w14:paraId="1C12ACB7" w14:textId="335ACFF1" w:rsidR="00330804" w:rsidRDefault="00330804" w:rsidP="00330804">
      <w:pPr>
        <w:ind w:firstLine="567"/>
      </w:pPr>
      <w:r>
        <w:t>При выполнении схем алгоритмов соблюдать соответствующие размеры элементов согласно СТО.</w:t>
      </w:r>
    </w:p>
    <w:p w14:paraId="1BB4899C" w14:textId="77777777" w:rsidR="00330804" w:rsidRPr="005614EA" w:rsidRDefault="00330804" w:rsidP="00330804">
      <w:pPr>
        <w:ind w:left="567"/>
      </w:pPr>
    </w:p>
    <w:p w14:paraId="08812F60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 xml:space="preserve">Разработать схему алгоритма поиска минимального и максимального значения из чисел </w:t>
      </w:r>
      <w:r w:rsidRPr="005614EA">
        <w:rPr>
          <w:lang w:val="en-US"/>
        </w:rPr>
        <w:t>a</w:t>
      </w:r>
      <w:r w:rsidRPr="005614EA">
        <w:t xml:space="preserve"> и </w:t>
      </w:r>
      <w:r w:rsidRPr="005614EA">
        <w:rPr>
          <w:lang w:val="en-US"/>
        </w:rPr>
        <w:t>b</w:t>
      </w:r>
      <w:r w:rsidRPr="005614EA">
        <w:t>.</w:t>
      </w:r>
    </w:p>
    <w:p w14:paraId="5F032348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Разработать схему алгоритма поиска и вывода на экран частного двух чисел, вводимых пользователем с клавиатуры. Предусмотреть ввод некорректных данных (требовать повторный ввод делителя, если он равен нулю).</w:t>
      </w:r>
    </w:p>
    <w:p w14:paraId="166D5DD8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 xml:space="preserve">Разработать схему алгоритма сортировки </w:t>
      </w:r>
      <w:r>
        <w:t>пузырьком</w:t>
      </w:r>
      <w:r w:rsidRPr="005614EA">
        <w:t xml:space="preserve"> (</w:t>
      </w:r>
      <w:r>
        <w:rPr>
          <w:lang w:val="en-US"/>
        </w:rPr>
        <w:t>Bubble</w:t>
      </w:r>
      <w:r w:rsidRPr="005614EA">
        <w:t xml:space="preserve"> </w:t>
      </w:r>
      <w:r w:rsidRPr="005614EA">
        <w:rPr>
          <w:lang w:val="en-US"/>
        </w:rPr>
        <w:t>Sort</w:t>
      </w:r>
      <w:r w:rsidRPr="005614EA">
        <w:t>).</w:t>
      </w:r>
    </w:p>
    <w:p w14:paraId="7CB5F564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Порядок выполнения работы</w:t>
      </w:r>
    </w:p>
    <w:p w14:paraId="6B93F9EE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Выполнить задания из п.5, используя графический редактор для построения схем алгоритмов.</w:t>
      </w:r>
    </w:p>
    <w:p w14:paraId="26E8225D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Ответить на контрольные вопросы.</w:t>
      </w:r>
    </w:p>
    <w:p w14:paraId="327B09DA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Содержание отчета</w:t>
      </w:r>
    </w:p>
    <w:p w14:paraId="3535AF49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Титульный лист</w:t>
      </w:r>
    </w:p>
    <w:p w14:paraId="67925B1C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lastRenderedPageBreak/>
        <w:t>Цель работы</w:t>
      </w:r>
    </w:p>
    <w:p w14:paraId="74BE27F8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Ответы на контрольные вопросы</w:t>
      </w:r>
    </w:p>
    <w:p w14:paraId="3E105D64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Вывод</w:t>
      </w:r>
    </w:p>
    <w:p w14:paraId="14DB8864" w14:textId="77777777" w:rsidR="00330804" w:rsidRPr="005614EA" w:rsidRDefault="00330804" w:rsidP="00330804">
      <w:pPr>
        <w:pStyle w:val="1"/>
        <w:numPr>
          <w:ilvl w:val="0"/>
          <w:numId w:val="3"/>
        </w:numPr>
      </w:pPr>
      <w:r w:rsidRPr="005614EA">
        <w:t>Контрольные вопросы</w:t>
      </w:r>
    </w:p>
    <w:p w14:paraId="450C2D9C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Какой нормативный документ содержит правила оформления схем алгоритмов?</w:t>
      </w:r>
    </w:p>
    <w:p w14:paraId="7F3E85DF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Какие вкладки в выбранном графическом редакторе содержат графические примитивы для построения схем алгоритмов?</w:t>
      </w:r>
    </w:p>
    <w:p w14:paraId="1CA2B1CD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Как выполнить выравнивание элементов в выбранном графическом редакторе?</w:t>
      </w:r>
    </w:p>
    <w:p w14:paraId="288BCDA1" w14:textId="77777777" w:rsidR="00330804" w:rsidRPr="005614EA" w:rsidRDefault="00330804" w:rsidP="00330804">
      <w:pPr>
        <w:pStyle w:val="2"/>
        <w:numPr>
          <w:ilvl w:val="1"/>
          <w:numId w:val="3"/>
        </w:numPr>
      </w:pPr>
      <w:r w:rsidRPr="005614EA">
        <w:t>Как внести изменения в размещенную на схеме в выбранном графическом редакторе соединительную линию, чтобы добавить или удалить отображение стрелки на концах линии?</w:t>
      </w:r>
    </w:p>
    <w:p w14:paraId="165C7042" w14:textId="77777777" w:rsidR="00330804" w:rsidRPr="005F3C33" w:rsidRDefault="00330804" w:rsidP="00330804">
      <w:pPr>
        <w:pStyle w:val="2"/>
        <w:numPr>
          <w:ilvl w:val="1"/>
          <w:numId w:val="3"/>
        </w:numPr>
      </w:pPr>
      <w:r w:rsidRPr="005614EA">
        <w:t>Как изменить размеры фигур в выбранном графическом редакторе?</w:t>
      </w:r>
    </w:p>
    <w:p w14:paraId="56560A37" w14:textId="146DAE20" w:rsidR="00EE187F" w:rsidRPr="00330804" w:rsidRDefault="00EE187F" w:rsidP="00330804"/>
    <w:sectPr w:rsidR="00EE187F" w:rsidRPr="0033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80A51"/>
    <w:rsid w:val="000B1531"/>
    <w:rsid w:val="000C0097"/>
    <w:rsid w:val="00106123"/>
    <w:rsid w:val="00142169"/>
    <w:rsid w:val="0016046B"/>
    <w:rsid w:val="00182495"/>
    <w:rsid w:val="0018259A"/>
    <w:rsid w:val="001974B9"/>
    <w:rsid w:val="001E03FF"/>
    <w:rsid w:val="001E1F5F"/>
    <w:rsid w:val="001E32F3"/>
    <w:rsid w:val="001E4D07"/>
    <w:rsid w:val="001F2D59"/>
    <w:rsid w:val="00225A5E"/>
    <w:rsid w:val="00261B0A"/>
    <w:rsid w:val="00271E47"/>
    <w:rsid w:val="0032751F"/>
    <w:rsid w:val="00330804"/>
    <w:rsid w:val="00334820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97252"/>
    <w:rsid w:val="005B2306"/>
    <w:rsid w:val="0061167A"/>
    <w:rsid w:val="006566A7"/>
    <w:rsid w:val="006769C8"/>
    <w:rsid w:val="00693BA2"/>
    <w:rsid w:val="006C3BE4"/>
    <w:rsid w:val="006E2B52"/>
    <w:rsid w:val="00711D0F"/>
    <w:rsid w:val="0071638D"/>
    <w:rsid w:val="00735A9E"/>
    <w:rsid w:val="00761372"/>
    <w:rsid w:val="00777A49"/>
    <w:rsid w:val="007B5CEA"/>
    <w:rsid w:val="007B751B"/>
    <w:rsid w:val="007F2C11"/>
    <w:rsid w:val="007F6037"/>
    <w:rsid w:val="00814C20"/>
    <w:rsid w:val="00840ABB"/>
    <w:rsid w:val="00881FDE"/>
    <w:rsid w:val="008823E4"/>
    <w:rsid w:val="008D59BE"/>
    <w:rsid w:val="008F18B6"/>
    <w:rsid w:val="008F25B5"/>
    <w:rsid w:val="0090066F"/>
    <w:rsid w:val="0091048A"/>
    <w:rsid w:val="00925158"/>
    <w:rsid w:val="00996E78"/>
    <w:rsid w:val="009A5CA5"/>
    <w:rsid w:val="009F7E05"/>
    <w:rsid w:val="00A52F1F"/>
    <w:rsid w:val="00A7632F"/>
    <w:rsid w:val="00AF0E8D"/>
    <w:rsid w:val="00AF2C43"/>
    <w:rsid w:val="00B34EF6"/>
    <w:rsid w:val="00B36B1F"/>
    <w:rsid w:val="00B63F95"/>
    <w:rsid w:val="00BC00F8"/>
    <w:rsid w:val="00C16FE8"/>
    <w:rsid w:val="00C25A79"/>
    <w:rsid w:val="00CB389F"/>
    <w:rsid w:val="00CD50E2"/>
    <w:rsid w:val="00CF0E87"/>
    <w:rsid w:val="00D100C2"/>
    <w:rsid w:val="00D66C75"/>
    <w:rsid w:val="00DD2A13"/>
    <w:rsid w:val="00E01507"/>
    <w:rsid w:val="00E019D8"/>
    <w:rsid w:val="00E13016"/>
    <w:rsid w:val="00E65989"/>
    <w:rsid w:val="00EE187F"/>
    <w:rsid w:val="00F42AF7"/>
    <w:rsid w:val="00F45B5C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47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50</cp:revision>
  <dcterms:created xsi:type="dcterms:W3CDTF">2025-09-23T15:30:00Z</dcterms:created>
  <dcterms:modified xsi:type="dcterms:W3CDTF">2025-10-14T05:29:00Z</dcterms:modified>
</cp:coreProperties>
</file>