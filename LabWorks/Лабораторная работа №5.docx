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888B6" w14:textId="77777777" w:rsidR="001E4D07" w:rsidRDefault="001E4D07" w:rsidP="001E4D07">
      <w:pPr>
        <w:pStyle w:val="10"/>
      </w:pPr>
      <w:r>
        <w:t>Лабораторная работа №5</w:t>
      </w:r>
      <w:r>
        <w:br/>
        <w:t>Обработка одномерных массивов</w:t>
      </w:r>
    </w:p>
    <w:p w14:paraId="0271627F" w14:textId="77777777" w:rsidR="001E4D07" w:rsidRDefault="001E4D07" w:rsidP="001E4D07">
      <w:pPr>
        <w:pStyle w:val="1"/>
        <w:numPr>
          <w:ilvl w:val="0"/>
          <w:numId w:val="7"/>
        </w:numPr>
      </w:pPr>
      <w:r>
        <w:t>Цель работы</w:t>
      </w:r>
    </w:p>
    <w:p w14:paraId="52DC5456" w14:textId="77777777" w:rsidR="001E4D07" w:rsidRDefault="001E4D07" w:rsidP="001E4D07">
      <w:pPr>
        <w:pStyle w:val="2"/>
        <w:numPr>
          <w:ilvl w:val="1"/>
          <w:numId w:val="3"/>
        </w:numPr>
      </w:pPr>
      <w:r>
        <w:t>Изучить процесс обработки одномерных массивов на языке C++.</w:t>
      </w:r>
    </w:p>
    <w:p w14:paraId="699C5BE8" w14:textId="77777777" w:rsidR="001E4D07" w:rsidRDefault="001E4D07" w:rsidP="001E4D07">
      <w:pPr>
        <w:pStyle w:val="1"/>
        <w:numPr>
          <w:ilvl w:val="0"/>
          <w:numId w:val="3"/>
        </w:numPr>
      </w:pPr>
      <w:r>
        <w:t>Литература</w:t>
      </w:r>
    </w:p>
    <w:p w14:paraId="2E7EBD02" w14:textId="77777777" w:rsidR="001E4D07" w:rsidRDefault="001E4D07" w:rsidP="001E4D07">
      <w:pPr>
        <w:pStyle w:val="2"/>
        <w:numPr>
          <w:ilvl w:val="1"/>
          <w:numId w:val="3"/>
        </w:numPr>
      </w:pPr>
      <w:r>
        <w:t>Немцова, Т. И. Программирование на языке высокого уровня. Программирование на языке С++ / Т. И. Немцова, С. Ю. Голова, А. И. Терентьев. – Москва : Форум, 2019. – URL: https://ibooks.ru/reading.php?productid=361544. – Режим доступа: для зарегистрир. пользователей. – Текст : электронный. – гл.8.</w:t>
      </w:r>
    </w:p>
    <w:p w14:paraId="4F25B484" w14:textId="77777777" w:rsidR="001E4D07" w:rsidRDefault="001E4D07" w:rsidP="001E4D07">
      <w:pPr>
        <w:pStyle w:val="1"/>
        <w:numPr>
          <w:ilvl w:val="0"/>
          <w:numId w:val="3"/>
        </w:numPr>
      </w:pPr>
      <w:r>
        <w:t>Подготовка к работе</w:t>
      </w:r>
    </w:p>
    <w:p w14:paraId="748B0E08" w14:textId="77777777" w:rsidR="001E4D07" w:rsidRDefault="001E4D07" w:rsidP="001E4D07">
      <w:pPr>
        <w:pStyle w:val="2"/>
        <w:numPr>
          <w:ilvl w:val="1"/>
          <w:numId w:val="3"/>
        </w:numPr>
      </w:pPr>
      <w:r>
        <w:t>Повторить теоретический материал (см. п.2).</w:t>
      </w:r>
    </w:p>
    <w:p w14:paraId="15A64032" w14:textId="77777777" w:rsidR="001E4D07" w:rsidRDefault="001E4D07" w:rsidP="001E4D07">
      <w:pPr>
        <w:pStyle w:val="2"/>
        <w:numPr>
          <w:ilvl w:val="1"/>
          <w:numId w:val="3"/>
        </w:numPr>
      </w:pPr>
      <w:r>
        <w:t>Изучить описание лабораторной работы.</w:t>
      </w:r>
    </w:p>
    <w:p w14:paraId="25F9783C" w14:textId="77777777" w:rsidR="001E4D07" w:rsidRDefault="001E4D07" w:rsidP="001E4D07">
      <w:pPr>
        <w:pStyle w:val="1"/>
        <w:numPr>
          <w:ilvl w:val="0"/>
          <w:numId w:val="3"/>
        </w:numPr>
      </w:pPr>
      <w:r>
        <w:t>Основное оборудование</w:t>
      </w:r>
    </w:p>
    <w:p w14:paraId="6E8666DE" w14:textId="77777777" w:rsidR="001E4D07" w:rsidRDefault="001E4D07" w:rsidP="001E4D07">
      <w:pPr>
        <w:pStyle w:val="2"/>
        <w:numPr>
          <w:ilvl w:val="1"/>
          <w:numId w:val="3"/>
        </w:numPr>
      </w:pPr>
      <w:r>
        <w:t>Персональный компьютер.</w:t>
      </w:r>
    </w:p>
    <w:p w14:paraId="35254105" w14:textId="77777777" w:rsidR="001E4D07" w:rsidRDefault="001E4D07" w:rsidP="001E4D07">
      <w:pPr>
        <w:pStyle w:val="1"/>
        <w:numPr>
          <w:ilvl w:val="0"/>
          <w:numId w:val="3"/>
        </w:numPr>
      </w:pPr>
      <w:r>
        <w:t>Задание</w:t>
      </w:r>
    </w:p>
    <w:p w14:paraId="713C25B8" w14:textId="77777777" w:rsidR="001E4D07" w:rsidRDefault="001E4D07" w:rsidP="001E4D07">
      <w:pPr>
        <w:pStyle w:val="2"/>
        <w:numPr>
          <w:ilvl w:val="1"/>
          <w:numId w:val="3"/>
        </w:numPr>
      </w:pPr>
      <w:r>
        <w:t>Написать программу, в которой пользователь заполняет с клавиатуры одномерный массив из 10 вещественных чисел.</w:t>
      </w:r>
    </w:p>
    <w:p w14:paraId="2B7FF9EF" w14:textId="77777777" w:rsidR="001E4D07" w:rsidRDefault="001E4D07" w:rsidP="001E4D07">
      <w:pPr>
        <w:pStyle w:val="2"/>
        <w:numPr>
          <w:ilvl w:val="1"/>
          <w:numId w:val="3"/>
        </w:numPr>
      </w:pPr>
      <w:r>
        <w:t>Написать программу, выводящую на экран одномерный массив из задания п.5.1.</w:t>
      </w:r>
    </w:p>
    <w:p w14:paraId="67A4037D" w14:textId="0B23FED4" w:rsidR="001E4D07" w:rsidRDefault="001E4D07" w:rsidP="001E4D07">
      <w:pPr>
        <w:pStyle w:val="2"/>
        <w:numPr>
          <w:ilvl w:val="1"/>
          <w:numId w:val="3"/>
        </w:numPr>
      </w:pPr>
      <w:r>
        <w:t>Написать программу, выводящую на экран позиции элементов одномерного массива из задания п.5.1, значение кото</w:t>
      </w:r>
      <w:r>
        <w:t>рых</w:t>
      </w:r>
      <w:r>
        <w:t xml:space="preserve"> совпадает с указанным пользователем.</w:t>
      </w:r>
    </w:p>
    <w:p w14:paraId="1A26BF0F" w14:textId="77777777" w:rsidR="001E4D07" w:rsidRDefault="001E4D07" w:rsidP="001E4D07">
      <w:pPr>
        <w:pStyle w:val="2"/>
        <w:numPr>
          <w:ilvl w:val="1"/>
          <w:numId w:val="3"/>
        </w:numPr>
      </w:pPr>
      <w:r>
        <w:t>Написать программу, выводящую на экран сумму элементов одномерного массива из задания п.5.1.</w:t>
      </w:r>
    </w:p>
    <w:p w14:paraId="5B7C6476" w14:textId="77777777" w:rsidR="001E4D07" w:rsidRDefault="001E4D07" w:rsidP="001E4D07">
      <w:pPr>
        <w:pStyle w:val="2"/>
        <w:numPr>
          <w:ilvl w:val="1"/>
          <w:numId w:val="3"/>
        </w:numPr>
      </w:pPr>
      <w:r>
        <w:t>Написать программу, выводящую на экран значение минимального и максимального элементов одномерного массива из задания п.5.1.</w:t>
      </w:r>
    </w:p>
    <w:p w14:paraId="4E26DDAE" w14:textId="77777777" w:rsidR="001E4D07" w:rsidRDefault="001E4D07" w:rsidP="001E4D07">
      <w:pPr>
        <w:pStyle w:val="1"/>
        <w:numPr>
          <w:ilvl w:val="0"/>
          <w:numId w:val="3"/>
        </w:numPr>
      </w:pPr>
      <w:r>
        <w:t>Порядок выполнения работы</w:t>
      </w:r>
    </w:p>
    <w:p w14:paraId="44133BBF" w14:textId="77777777" w:rsidR="001E4D07" w:rsidRDefault="001E4D07" w:rsidP="001E4D07">
      <w:pPr>
        <w:pStyle w:val="2"/>
        <w:numPr>
          <w:ilvl w:val="1"/>
          <w:numId w:val="3"/>
        </w:numPr>
      </w:pPr>
      <w:r>
        <w:t>Используя Microsoft Visual Studio, создать проект C++ и выполнить задания из п.5.</w:t>
      </w:r>
    </w:p>
    <w:p w14:paraId="30E7D891" w14:textId="77777777" w:rsidR="001E4D07" w:rsidRDefault="001E4D07" w:rsidP="001E4D07">
      <w:pPr>
        <w:pStyle w:val="2"/>
        <w:numPr>
          <w:ilvl w:val="1"/>
          <w:numId w:val="3"/>
        </w:numPr>
      </w:pPr>
      <w:r>
        <w:t>Ответить на контрольные вопросы.</w:t>
      </w:r>
    </w:p>
    <w:p w14:paraId="496C05C5" w14:textId="77777777" w:rsidR="001E4D07" w:rsidRDefault="001E4D07" w:rsidP="001E4D07">
      <w:pPr>
        <w:pStyle w:val="1"/>
        <w:numPr>
          <w:ilvl w:val="0"/>
          <w:numId w:val="3"/>
        </w:numPr>
      </w:pPr>
      <w:r>
        <w:t>Содержание отчета</w:t>
      </w:r>
    </w:p>
    <w:p w14:paraId="50264143" w14:textId="77777777" w:rsidR="001E4D07" w:rsidRDefault="001E4D07" w:rsidP="001E4D07">
      <w:pPr>
        <w:pStyle w:val="2"/>
        <w:numPr>
          <w:ilvl w:val="1"/>
          <w:numId w:val="3"/>
        </w:numPr>
      </w:pPr>
      <w:r>
        <w:t>Титульный лист</w:t>
      </w:r>
    </w:p>
    <w:p w14:paraId="66A29A5A" w14:textId="77777777" w:rsidR="001E4D07" w:rsidRDefault="001E4D07" w:rsidP="001E4D07">
      <w:pPr>
        <w:pStyle w:val="2"/>
        <w:numPr>
          <w:ilvl w:val="1"/>
          <w:numId w:val="3"/>
        </w:numPr>
      </w:pPr>
      <w:r>
        <w:t>Цель работы</w:t>
      </w:r>
    </w:p>
    <w:p w14:paraId="070867EF" w14:textId="77777777" w:rsidR="001E4D07" w:rsidRDefault="001E4D07" w:rsidP="001E4D07">
      <w:pPr>
        <w:pStyle w:val="2"/>
        <w:numPr>
          <w:ilvl w:val="1"/>
          <w:numId w:val="3"/>
        </w:numPr>
      </w:pPr>
      <w:r>
        <w:t>Ответы на контрольные вопросы</w:t>
      </w:r>
    </w:p>
    <w:p w14:paraId="6887EB40" w14:textId="77777777" w:rsidR="001E4D07" w:rsidRDefault="001E4D07" w:rsidP="001E4D07">
      <w:pPr>
        <w:pStyle w:val="2"/>
        <w:numPr>
          <w:ilvl w:val="1"/>
          <w:numId w:val="3"/>
        </w:numPr>
      </w:pPr>
      <w:r>
        <w:t>Вывод</w:t>
      </w:r>
    </w:p>
    <w:p w14:paraId="4158F5A1" w14:textId="77777777" w:rsidR="001E4D07" w:rsidRDefault="001E4D07" w:rsidP="001E4D07">
      <w:pPr>
        <w:pStyle w:val="1"/>
        <w:numPr>
          <w:ilvl w:val="0"/>
          <w:numId w:val="3"/>
        </w:numPr>
      </w:pPr>
      <w:r>
        <w:t>Контрольные вопросы</w:t>
      </w:r>
    </w:p>
    <w:p w14:paraId="0CD3F33D" w14:textId="77777777" w:rsidR="001E4D07" w:rsidRDefault="001E4D07" w:rsidP="001E4D07">
      <w:pPr>
        <w:pStyle w:val="2"/>
        <w:numPr>
          <w:ilvl w:val="1"/>
          <w:numId w:val="3"/>
        </w:numPr>
      </w:pPr>
      <w:r>
        <w:t>Что такое массив?</w:t>
      </w:r>
    </w:p>
    <w:p w14:paraId="3A272528" w14:textId="77777777" w:rsidR="001E4D07" w:rsidRDefault="001E4D07" w:rsidP="001E4D07">
      <w:pPr>
        <w:pStyle w:val="2"/>
        <w:numPr>
          <w:ilvl w:val="1"/>
          <w:numId w:val="3"/>
        </w:numPr>
      </w:pPr>
      <w:r>
        <w:lastRenderedPageBreak/>
        <w:t>Каков синтаксис объявления одномерного массива?</w:t>
      </w:r>
    </w:p>
    <w:p w14:paraId="0AC939A4" w14:textId="77777777" w:rsidR="001E4D07" w:rsidRDefault="001E4D07" w:rsidP="001E4D07">
      <w:pPr>
        <w:pStyle w:val="2"/>
        <w:numPr>
          <w:ilvl w:val="1"/>
          <w:numId w:val="3"/>
        </w:numPr>
      </w:pPr>
      <w:r>
        <w:t>Как обратиться к некоторому элементу одномерного массива?</w:t>
      </w:r>
    </w:p>
    <w:p w14:paraId="64B4EE57" w14:textId="77777777" w:rsidR="001E4D07" w:rsidRDefault="001E4D07" w:rsidP="001E4D07">
      <w:pPr>
        <w:pStyle w:val="2"/>
        <w:numPr>
          <w:ilvl w:val="1"/>
          <w:numId w:val="3"/>
        </w:numPr>
      </w:pPr>
      <w:r>
        <w:t>Как задать значения элементов массива программно?</w:t>
      </w:r>
    </w:p>
    <w:p w14:paraId="0C286E6E" w14:textId="77777777" w:rsidR="001E4D07" w:rsidRDefault="001E4D07" w:rsidP="001E4D07">
      <w:pPr>
        <w:pStyle w:val="2"/>
        <w:numPr>
          <w:ilvl w:val="1"/>
          <w:numId w:val="3"/>
        </w:numPr>
      </w:pPr>
      <w:r>
        <w:t>Как заполнить одномерный массив?</w:t>
      </w:r>
    </w:p>
    <w:p w14:paraId="062117E1" w14:textId="77777777" w:rsidR="001E4D07" w:rsidRDefault="001E4D07" w:rsidP="001E4D07">
      <w:pPr>
        <w:pStyle w:val="2"/>
        <w:numPr>
          <w:ilvl w:val="1"/>
          <w:numId w:val="3"/>
        </w:numPr>
      </w:pPr>
      <w:r>
        <w:t>Как вывести на экран заполненный одномерный массив?</w:t>
      </w:r>
    </w:p>
    <w:p w14:paraId="56560A37" w14:textId="77777777" w:rsidR="00EE187F" w:rsidRPr="001E4D07" w:rsidRDefault="00EE187F" w:rsidP="001E4D07"/>
    <w:sectPr w:rsidR="00EE187F" w:rsidRPr="001E4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160148657">
    <w:abstractNumId w:val="1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49"/>
    <w:rsid w:val="00055311"/>
    <w:rsid w:val="00070FAF"/>
    <w:rsid w:val="0018259A"/>
    <w:rsid w:val="001974B9"/>
    <w:rsid w:val="001E32F3"/>
    <w:rsid w:val="001E4D07"/>
    <w:rsid w:val="00261B0A"/>
    <w:rsid w:val="00271E47"/>
    <w:rsid w:val="003C6A30"/>
    <w:rsid w:val="003E2CFB"/>
    <w:rsid w:val="004759E4"/>
    <w:rsid w:val="004A368A"/>
    <w:rsid w:val="00693BA2"/>
    <w:rsid w:val="006C3BE4"/>
    <w:rsid w:val="006E2B52"/>
    <w:rsid w:val="00777A49"/>
    <w:rsid w:val="00814C20"/>
    <w:rsid w:val="008823E4"/>
    <w:rsid w:val="00925158"/>
    <w:rsid w:val="00A7632F"/>
    <w:rsid w:val="00B34EF6"/>
    <w:rsid w:val="00B63F95"/>
    <w:rsid w:val="00CF0E87"/>
    <w:rsid w:val="00D66C75"/>
    <w:rsid w:val="00E01507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E152D"/>
  <w15:chartTrackingRefBased/>
  <w15:docId w15:val="{719DFE07-E4EF-49D8-A664-4A74D803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A49"/>
    <w:pPr>
      <w:widowControl w:val="0"/>
      <w:spacing w:after="0" w:line="240" w:lineRule="auto"/>
      <w:jc w:val="both"/>
    </w:pPr>
    <w:rPr>
      <w:bCs w:val="0"/>
    </w:r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bCs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1"/>
    </w:pPr>
    <w:rPr>
      <w:rFonts w:asciiTheme="majorHAnsi" w:eastAsiaTheme="majorEastAsia" w:hAnsiTheme="majorHAnsi" w:cstheme="majorBidi"/>
      <w:bCs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2"/>
    </w:pPr>
    <w:rPr>
      <w:rFonts w:eastAsiaTheme="majorEastAsia" w:cstheme="majorBidi"/>
      <w:bCs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3"/>
    </w:pPr>
    <w:rPr>
      <w:rFonts w:eastAsiaTheme="majorEastAsia" w:cstheme="majorBidi"/>
      <w:bCs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4"/>
    </w:pPr>
    <w:rPr>
      <w:rFonts w:eastAsiaTheme="majorEastAsia" w:cstheme="majorBidi"/>
      <w:bCs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5"/>
    </w:pPr>
    <w:rPr>
      <w:rFonts w:eastAsiaTheme="majorEastAsia" w:cstheme="majorBidi"/>
      <w:bCs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6"/>
    </w:pPr>
    <w:rPr>
      <w:rFonts w:eastAsiaTheme="majorEastAsia" w:cstheme="majorBidi"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widowControl/>
      <w:ind w:firstLine="567"/>
      <w:outlineLvl w:val="7"/>
    </w:pPr>
    <w:rPr>
      <w:rFonts w:eastAsiaTheme="majorEastAsia" w:cstheme="majorBidi"/>
      <w:bCs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widowControl/>
      <w:ind w:firstLine="567"/>
      <w:outlineLvl w:val="8"/>
    </w:pPr>
    <w:rPr>
      <w:rFonts w:eastAsiaTheme="majorEastAsia" w:cstheme="majorBidi"/>
      <w:b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widowControl/>
      <w:spacing w:after="80"/>
      <w:ind w:firstLine="567"/>
      <w:contextualSpacing/>
    </w:pPr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widowControl/>
      <w:numPr>
        <w:ilvl w:val="1"/>
      </w:numPr>
      <w:ind w:firstLine="567"/>
    </w:pPr>
    <w:rPr>
      <w:rFonts w:eastAsiaTheme="majorEastAsia" w:cstheme="majorBidi"/>
      <w:bCs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widowControl/>
      <w:spacing w:before="160"/>
      <w:ind w:firstLine="567"/>
      <w:jc w:val="center"/>
    </w:pPr>
    <w:rPr>
      <w:bCs/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widowControl/>
      <w:ind w:left="720" w:firstLine="567"/>
      <w:contextualSpacing/>
    </w:pPr>
    <w:rPr>
      <w:bCs/>
    </w:r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bCs/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bCs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numPr>
        <w:numId w:val="6"/>
      </w:numPr>
      <w:spacing w:before="280"/>
    </w:pPr>
    <w:rPr>
      <w:b/>
    </w:rPr>
  </w:style>
  <w:style w:type="paragraph" w:customStyle="1" w:styleId="2">
    <w:name w:val="Основная нумерация 2"/>
    <w:basedOn w:val="a0"/>
    <w:link w:val="24"/>
    <w:qFormat/>
    <w:rsid w:val="0018259A"/>
    <w:pPr>
      <w:numPr>
        <w:ilvl w:val="1"/>
        <w:numId w:val="6"/>
      </w:numPr>
    </w:pPr>
    <w:rPr>
      <w:bCs/>
    </w:r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6C3BE4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0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4</cp:revision>
  <dcterms:created xsi:type="dcterms:W3CDTF">2025-09-15T18:11:00Z</dcterms:created>
  <dcterms:modified xsi:type="dcterms:W3CDTF">2025-09-17T15:53:00Z</dcterms:modified>
</cp:coreProperties>
</file>