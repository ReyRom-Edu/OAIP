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92C82" w14:textId="77777777" w:rsidR="00F10A9F" w:rsidRPr="00161CE3" w:rsidRDefault="00F10A9F" w:rsidP="00F10A9F">
      <w:pPr>
        <w:pStyle w:val="10"/>
      </w:pPr>
      <w:r w:rsidRPr="00161CE3">
        <w:t>Лабораторная работа №16</w:t>
      </w:r>
      <w:r>
        <w:br/>
      </w:r>
      <w:r w:rsidRPr="00161CE3">
        <w:t>Программирование модуля</w:t>
      </w:r>
    </w:p>
    <w:p w14:paraId="237D5B1C" w14:textId="77777777" w:rsidR="00F10A9F" w:rsidRPr="00161CE3" w:rsidRDefault="00F10A9F" w:rsidP="00F10A9F">
      <w:pPr>
        <w:pStyle w:val="1"/>
        <w:numPr>
          <w:ilvl w:val="0"/>
          <w:numId w:val="7"/>
        </w:numPr>
      </w:pPr>
      <w:r w:rsidRPr="00161CE3">
        <w:t>Цель работы</w:t>
      </w:r>
    </w:p>
    <w:p w14:paraId="1B1CF985" w14:textId="77777777" w:rsidR="00F10A9F" w:rsidRPr="00161CE3" w:rsidRDefault="00F10A9F" w:rsidP="00F10A9F">
      <w:pPr>
        <w:pStyle w:val="2"/>
        <w:numPr>
          <w:ilvl w:val="1"/>
          <w:numId w:val="3"/>
        </w:numPr>
      </w:pPr>
      <w:r w:rsidRPr="00161CE3">
        <w:t>Изучить процесс создания и применения модулей в программах на языке С</w:t>
      </w:r>
      <w:r>
        <w:t>++</w:t>
      </w:r>
      <w:r w:rsidRPr="00161CE3">
        <w:t>.</w:t>
      </w:r>
    </w:p>
    <w:p w14:paraId="419D2D92" w14:textId="77777777" w:rsidR="00F10A9F" w:rsidRPr="00161CE3" w:rsidRDefault="00F10A9F" w:rsidP="00F10A9F">
      <w:pPr>
        <w:pStyle w:val="1"/>
        <w:numPr>
          <w:ilvl w:val="0"/>
          <w:numId w:val="3"/>
        </w:numPr>
      </w:pPr>
      <w:r w:rsidRPr="00161CE3">
        <w:t>Литература</w:t>
      </w:r>
    </w:p>
    <w:p w14:paraId="45EA141A" w14:textId="77777777" w:rsidR="00F10A9F" w:rsidRPr="00161CE3" w:rsidRDefault="00F10A9F" w:rsidP="00F10A9F">
      <w:pPr>
        <w:pStyle w:val="2"/>
        <w:numPr>
          <w:ilvl w:val="1"/>
          <w:numId w:val="3"/>
        </w:numPr>
      </w:pPr>
      <w:proofErr w:type="spellStart"/>
      <w:r w:rsidRPr="00161CE3">
        <w:t>Ашарина</w:t>
      </w:r>
      <w:proofErr w:type="spellEnd"/>
      <w:r w:rsidRPr="00161CE3"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 w:rsidRPr="00161CE3">
        <w:t>перераб</w:t>
      </w:r>
      <w:proofErr w:type="spellEnd"/>
      <w:proofErr w:type="gramStart"/>
      <w:r w:rsidRPr="00161CE3">
        <w:t>.</w:t>
      </w:r>
      <w:proofErr w:type="gramEnd"/>
      <w:r w:rsidRPr="00161CE3">
        <w:t xml:space="preserve"> и доп. </w:t>
      </w:r>
      <w:proofErr w:type="gramStart"/>
      <w:r w:rsidRPr="00161CE3">
        <w:t>Москва :</w:t>
      </w:r>
      <w:proofErr w:type="gramEnd"/>
      <w:r w:rsidRPr="00161CE3">
        <w:t xml:space="preserve"> Горячая Линия–Телеком, 2017. – URL: https://ibooks.ru/bookshelf/359752/reading. – Режим доступа: для </w:t>
      </w:r>
      <w:proofErr w:type="spellStart"/>
      <w:r w:rsidRPr="00161CE3">
        <w:t>зарегистрир</w:t>
      </w:r>
      <w:proofErr w:type="spellEnd"/>
      <w:r w:rsidRPr="00161CE3">
        <w:t xml:space="preserve">. пользователей. – </w:t>
      </w:r>
      <w:proofErr w:type="gramStart"/>
      <w:r w:rsidRPr="00161CE3">
        <w:t>Текст :</w:t>
      </w:r>
      <w:proofErr w:type="gramEnd"/>
      <w:r w:rsidRPr="00161CE3">
        <w:t xml:space="preserve"> электронный. – гл.11.</w:t>
      </w:r>
    </w:p>
    <w:p w14:paraId="40121006" w14:textId="77777777" w:rsidR="00F10A9F" w:rsidRPr="00161CE3" w:rsidRDefault="00F10A9F" w:rsidP="00F10A9F">
      <w:pPr>
        <w:pStyle w:val="1"/>
        <w:numPr>
          <w:ilvl w:val="0"/>
          <w:numId w:val="3"/>
        </w:numPr>
      </w:pPr>
      <w:r w:rsidRPr="00161CE3">
        <w:t>Подготовка к работе</w:t>
      </w:r>
    </w:p>
    <w:p w14:paraId="0FFD8336" w14:textId="77777777" w:rsidR="00F10A9F" w:rsidRPr="00161CE3" w:rsidRDefault="00F10A9F" w:rsidP="00F10A9F">
      <w:pPr>
        <w:pStyle w:val="2"/>
        <w:numPr>
          <w:ilvl w:val="1"/>
          <w:numId w:val="3"/>
        </w:numPr>
      </w:pPr>
      <w:r w:rsidRPr="00161CE3">
        <w:t>Повторить теоретический материал (см. п.2).</w:t>
      </w:r>
    </w:p>
    <w:p w14:paraId="0B9F579B" w14:textId="77777777" w:rsidR="00F10A9F" w:rsidRPr="00161CE3" w:rsidRDefault="00F10A9F" w:rsidP="00F10A9F">
      <w:pPr>
        <w:pStyle w:val="2"/>
        <w:numPr>
          <w:ilvl w:val="1"/>
          <w:numId w:val="3"/>
        </w:numPr>
      </w:pPr>
      <w:r w:rsidRPr="00161CE3">
        <w:t>Изучить описание лабораторной работы.</w:t>
      </w:r>
    </w:p>
    <w:p w14:paraId="7AF0967E" w14:textId="77777777" w:rsidR="00F10A9F" w:rsidRPr="00161CE3" w:rsidRDefault="00F10A9F" w:rsidP="00F10A9F">
      <w:pPr>
        <w:pStyle w:val="1"/>
        <w:numPr>
          <w:ilvl w:val="0"/>
          <w:numId w:val="3"/>
        </w:numPr>
      </w:pPr>
      <w:r w:rsidRPr="00161CE3">
        <w:t>Основное оборудование</w:t>
      </w:r>
    </w:p>
    <w:p w14:paraId="7ACA6105" w14:textId="77777777" w:rsidR="00F10A9F" w:rsidRPr="00161CE3" w:rsidRDefault="00F10A9F" w:rsidP="00F10A9F">
      <w:pPr>
        <w:pStyle w:val="2"/>
        <w:numPr>
          <w:ilvl w:val="1"/>
          <w:numId w:val="3"/>
        </w:numPr>
      </w:pPr>
      <w:r w:rsidRPr="00161CE3">
        <w:t>Персональный компьютер.</w:t>
      </w:r>
    </w:p>
    <w:p w14:paraId="40F909C2" w14:textId="77777777" w:rsidR="00F10A9F" w:rsidRPr="00161CE3" w:rsidRDefault="00F10A9F" w:rsidP="00F10A9F">
      <w:pPr>
        <w:pStyle w:val="1"/>
        <w:numPr>
          <w:ilvl w:val="0"/>
          <w:numId w:val="3"/>
        </w:numPr>
      </w:pPr>
      <w:r w:rsidRPr="00161CE3">
        <w:t>Задание</w:t>
      </w:r>
    </w:p>
    <w:p w14:paraId="2CF82494" w14:textId="3627C93A" w:rsidR="00F10A9F" w:rsidRDefault="00F10A9F" w:rsidP="00F10A9F">
      <w:pPr>
        <w:pStyle w:val="2"/>
        <w:numPr>
          <w:ilvl w:val="1"/>
          <w:numId w:val="3"/>
        </w:numPr>
      </w:pPr>
      <w:r w:rsidRPr="00161CE3">
        <w:t>Создать модуль</w:t>
      </w:r>
      <w:r w:rsidR="007B2FE0" w:rsidRPr="00C56EC6">
        <w:t xml:space="preserve"> </w:t>
      </w:r>
      <w:r w:rsidR="007B2FE0" w:rsidRPr="00B85644">
        <w:rPr>
          <w:lang w:val="en-US"/>
        </w:rPr>
        <w:t>triangle</w:t>
      </w:r>
      <w:r w:rsidRPr="00161CE3">
        <w:t xml:space="preserve">. </w:t>
      </w:r>
      <w:r w:rsidR="00C56EC6">
        <w:t xml:space="preserve">В заголовочном файле модуля определить 3 функции: </w:t>
      </w:r>
      <w:proofErr w:type="spellStart"/>
      <w:r w:rsidR="00F80F65" w:rsidRPr="00F80F65">
        <w:t>Perimeter</w:t>
      </w:r>
      <w:proofErr w:type="spellEnd"/>
      <w:r w:rsidR="00F80F65">
        <w:t xml:space="preserve">, </w:t>
      </w:r>
      <w:r w:rsidR="00F80F65" w:rsidRPr="00F80F65">
        <w:t>Area</w:t>
      </w:r>
      <w:r w:rsidR="00F80F65">
        <w:t xml:space="preserve"> и </w:t>
      </w:r>
      <w:proofErr w:type="spellStart"/>
      <w:r w:rsidR="00F80F65" w:rsidRPr="00F80F65">
        <w:t>IsValid</w:t>
      </w:r>
      <w:proofErr w:type="spellEnd"/>
      <w:r w:rsidR="00F80F65">
        <w:t xml:space="preserve">, каждая из которых должна принимать соответствующие параметры и возвращать </w:t>
      </w:r>
      <w:r w:rsidR="00C87255">
        <w:t>результат</w:t>
      </w:r>
      <w:r w:rsidR="00F80F65">
        <w:t>.</w:t>
      </w:r>
      <w:r w:rsidR="00B85644">
        <w:t xml:space="preserve"> Реализовать функции в файле и</w:t>
      </w:r>
      <w:r w:rsidR="00AD035D">
        <w:t>сходного кода и пр</w:t>
      </w:r>
      <w:r w:rsidRPr="00161CE3">
        <w:t>оверить</w:t>
      </w:r>
      <w:r w:rsidR="00AD035D">
        <w:t xml:space="preserve"> их</w:t>
      </w:r>
      <w:r w:rsidRPr="00161CE3">
        <w:t xml:space="preserve"> работу, подключив модуль к основной программе и вызвав созданн</w:t>
      </w:r>
      <w:r w:rsidR="00AD035D">
        <w:t>ые</w:t>
      </w:r>
      <w:r w:rsidRPr="00161CE3">
        <w:t xml:space="preserve"> функци</w:t>
      </w:r>
      <w:r w:rsidR="00AD035D">
        <w:t>и</w:t>
      </w:r>
      <w:r w:rsidRPr="00161CE3">
        <w:t xml:space="preserve"> в функции </w:t>
      </w:r>
      <w:r w:rsidRPr="00ED1897">
        <w:rPr>
          <w:rStyle w:val="ae"/>
        </w:rPr>
        <w:t>main</w:t>
      </w:r>
      <w:r w:rsidRPr="00161CE3">
        <w:t>.</w:t>
      </w:r>
    </w:p>
    <w:p w14:paraId="232B4D3E" w14:textId="41ED3190" w:rsidR="00D76328" w:rsidRDefault="00D76328" w:rsidP="00D76328">
      <w:pPr>
        <w:pStyle w:val="2"/>
        <w:numPr>
          <w:ilvl w:val="1"/>
          <w:numId w:val="3"/>
        </w:numPr>
      </w:pPr>
      <w:r>
        <w:t xml:space="preserve">Создать модуль </w:t>
      </w:r>
      <w:r>
        <w:rPr>
          <w:lang w:val="en-US"/>
        </w:rPr>
        <w:t>date</w:t>
      </w:r>
      <w:r w:rsidRPr="00D76328">
        <w:t xml:space="preserve">. </w:t>
      </w:r>
      <w:r>
        <w:t xml:space="preserve">В заголовочном файле модуля определить </w:t>
      </w:r>
      <w:r>
        <w:t xml:space="preserve">структуру </w:t>
      </w:r>
      <w:r>
        <w:rPr>
          <w:lang w:val="en-US"/>
        </w:rPr>
        <w:t>Date</w:t>
      </w:r>
      <w:r w:rsidRPr="00D76328">
        <w:t xml:space="preserve"> </w:t>
      </w:r>
      <w:r>
        <w:t xml:space="preserve">для </w:t>
      </w:r>
      <w:r w:rsidR="00350F53">
        <w:t>хранения даты</w:t>
      </w:r>
      <w:r w:rsidR="00A81B5D">
        <w:t xml:space="preserve"> в формате день-месяц-год, а также </w:t>
      </w:r>
      <w:r>
        <w:t>функци</w:t>
      </w:r>
      <w:r w:rsidR="007502B2">
        <w:t xml:space="preserve">ю для </w:t>
      </w:r>
      <w:r w:rsidR="00F1414C">
        <w:t xml:space="preserve">вывода даты </w:t>
      </w:r>
      <w:r w:rsidR="00B74820">
        <w:t>в виде строки.</w:t>
      </w:r>
      <w:r w:rsidR="00B74820" w:rsidRPr="00B74820">
        <w:t xml:space="preserve"> </w:t>
      </w:r>
      <w:r w:rsidR="00B74820">
        <w:t>Реализовать функци</w:t>
      </w:r>
      <w:r w:rsidR="00B74820">
        <w:t>ю</w:t>
      </w:r>
      <w:r w:rsidR="00B74820">
        <w:t xml:space="preserve"> в файле исходного кода и пр</w:t>
      </w:r>
      <w:r w:rsidR="00B74820" w:rsidRPr="00161CE3">
        <w:t>оверить</w:t>
      </w:r>
      <w:r w:rsidR="00B74820">
        <w:t xml:space="preserve"> </w:t>
      </w:r>
      <w:r w:rsidR="00B74820">
        <w:t>ее</w:t>
      </w:r>
      <w:r w:rsidR="00B74820" w:rsidRPr="00161CE3">
        <w:t xml:space="preserve"> работу, подключив модуль к основной программе и вызвав созданн</w:t>
      </w:r>
      <w:r w:rsidR="00B74820">
        <w:t>ые</w:t>
      </w:r>
      <w:r w:rsidR="00B74820" w:rsidRPr="00161CE3">
        <w:t xml:space="preserve"> функци</w:t>
      </w:r>
      <w:r w:rsidR="00B74820">
        <w:t>ю и структуру</w:t>
      </w:r>
      <w:r w:rsidR="00B74820" w:rsidRPr="00161CE3">
        <w:t xml:space="preserve"> в функции </w:t>
      </w:r>
      <w:r w:rsidR="00B74820" w:rsidRPr="00ED1897">
        <w:rPr>
          <w:rStyle w:val="ae"/>
        </w:rPr>
        <w:t>main</w:t>
      </w:r>
      <w:r w:rsidR="00B74820" w:rsidRPr="00161CE3">
        <w:t>.</w:t>
      </w:r>
    </w:p>
    <w:p w14:paraId="4F1717EA" w14:textId="77777777" w:rsidR="001E08E7" w:rsidRPr="001E08E7" w:rsidRDefault="00147FDC" w:rsidP="00F10A9F">
      <w:pPr>
        <w:pStyle w:val="2"/>
        <w:numPr>
          <w:ilvl w:val="1"/>
          <w:numId w:val="3"/>
        </w:numPr>
      </w:pPr>
      <w:r>
        <w:t>Создать</w:t>
      </w:r>
      <w:r w:rsidRPr="00D543DA">
        <w:t xml:space="preserve"> </w:t>
      </w:r>
      <w:r>
        <w:t>модуль</w:t>
      </w:r>
      <w:r w:rsidRPr="00D543DA">
        <w:t xml:space="preserve"> </w:t>
      </w:r>
      <w:r w:rsidR="00871EDC">
        <w:rPr>
          <w:lang w:val="en-US"/>
        </w:rPr>
        <w:t>temperature</w:t>
      </w:r>
      <w:r w:rsidR="00D543DA" w:rsidRPr="00D543DA">
        <w:t xml:space="preserve">. </w:t>
      </w:r>
      <w:r w:rsidR="00D543DA">
        <w:t>В модуле определить 2 пространства имен</w:t>
      </w:r>
      <w:r w:rsidR="00D543DA" w:rsidRPr="00D543DA">
        <w:t xml:space="preserve"> (</w:t>
      </w:r>
      <w:r w:rsidR="00D543DA">
        <w:rPr>
          <w:lang w:val="en-US"/>
        </w:rPr>
        <w:t>namespace</w:t>
      </w:r>
      <w:r w:rsidR="00D543DA" w:rsidRPr="00D543DA">
        <w:t xml:space="preserve">) </w:t>
      </w:r>
      <w:r w:rsidR="00D543DA">
        <w:t xml:space="preserve">для работы с градусами по </w:t>
      </w:r>
      <w:r w:rsidR="00D729F3">
        <w:t>Ц</w:t>
      </w:r>
      <w:r w:rsidR="00D543DA">
        <w:t xml:space="preserve">ельсию и по </w:t>
      </w:r>
      <w:r w:rsidR="00D729F3">
        <w:t>Ф</w:t>
      </w:r>
      <w:r w:rsidR="00D543DA">
        <w:t>аренгейту</w:t>
      </w:r>
      <w:r w:rsidR="002757AB">
        <w:t xml:space="preserve">, в каждое пространство имен добавить функцию </w:t>
      </w:r>
      <w:proofErr w:type="spellStart"/>
      <w:r w:rsidR="002757AB" w:rsidRPr="002757AB">
        <w:t>convertToKelvin</w:t>
      </w:r>
      <w:proofErr w:type="spellEnd"/>
      <w:r w:rsidR="002757AB">
        <w:t>, которая должна преобразовывать</w:t>
      </w:r>
      <w:r w:rsidR="00D729F3">
        <w:t xml:space="preserve"> вещественное</w:t>
      </w:r>
      <w:r w:rsidR="002757AB">
        <w:t xml:space="preserve"> значение </w:t>
      </w:r>
      <w:r w:rsidR="00D729F3">
        <w:t>температуры из соответствующей шкалы в шкалу по Кельвину</w:t>
      </w:r>
      <w:r w:rsidR="001E08E7" w:rsidRPr="001E08E7">
        <w:t>:</w:t>
      </w:r>
    </w:p>
    <w:p w14:paraId="33C0E3C0" w14:textId="77777777" w:rsidR="001E08E7" w:rsidRPr="001E08E7" w:rsidRDefault="001E08E7" w:rsidP="001E08E7">
      <w:pPr>
        <w:pStyle w:val="ad"/>
      </w:pPr>
      <w:r w:rsidRPr="001E08E7">
        <w:t>//</w:t>
      </w:r>
      <w:proofErr w:type="spellStart"/>
      <w:r w:rsidRPr="001E08E7">
        <w:t>Определение</w:t>
      </w:r>
      <w:proofErr w:type="spellEnd"/>
      <w:r w:rsidRPr="001E08E7">
        <w:t xml:space="preserve"> </w:t>
      </w:r>
      <w:proofErr w:type="spellStart"/>
      <w:r w:rsidRPr="001E08E7">
        <w:t>пространства</w:t>
      </w:r>
      <w:proofErr w:type="spellEnd"/>
      <w:r w:rsidRPr="001E08E7">
        <w:t xml:space="preserve"> </w:t>
      </w:r>
      <w:proofErr w:type="spellStart"/>
      <w:r w:rsidRPr="001E08E7">
        <w:t>имен</w:t>
      </w:r>
      <w:proofErr w:type="spellEnd"/>
    </w:p>
    <w:p w14:paraId="09EE0D60" w14:textId="77777777" w:rsidR="001E08E7" w:rsidRPr="001E08E7" w:rsidRDefault="001E08E7" w:rsidP="001E08E7">
      <w:pPr>
        <w:pStyle w:val="ad"/>
      </w:pPr>
      <w:r w:rsidRPr="001E08E7">
        <w:t>namespace Celsius {</w:t>
      </w:r>
    </w:p>
    <w:p w14:paraId="0C83E070" w14:textId="77777777" w:rsidR="001E08E7" w:rsidRPr="001E08E7" w:rsidRDefault="001E08E7" w:rsidP="001E08E7">
      <w:pPr>
        <w:pStyle w:val="ad"/>
      </w:pPr>
      <w:r w:rsidRPr="001E08E7">
        <w:t xml:space="preserve">    double </w:t>
      </w:r>
      <w:proofErr w:type="spellStart"/>
      <w:proofErr w:type="gramStart"/>
      <w:r w:rsidRPr="001E08E7">
        <w:t>convertToKelvin</w:t>
      </w:r>
      <w:proofErr w:type="spellEnd"/>
      <w:r w:rsidRPr="001E08E7">
        <w:t>(</w:t>
      </w:r>
      <w:proofErr w:type="gramEnd"/>
      <w:r w:rsidRPr="001E08E7">
        <w:t xml:space="preserve">double </w:t>
      </w:r>
      <w:proofErr w:type="gramStart"/>
      <w:r w:rsidRPr="001E08E7">
        <w:t>temp){</w:t>
      </w:r>
      <w:proofErr w:type="gramEnd"/>
      <w:r w:rsidRPr="001E08E7">
        <w:t>…}</w:t>
      </w:r>
    </w:p>
    <w:p w14:paraId="655973EB" w14:textId="0B554FD5" w:rsidR="001E08E7" w:rsidRPr="001E08E7" w:rsidRDefault="001E08E7" w:rsidP="001E08E7">
      <w:pPr>
        <w:pStyle w:val="ad"/>
      </w:pPr>
      <w:r w:rsidRPr="001E08E7">
        <w:t>}</w:t>
      </w:r>
    </w:p>
    <w:p w14:paraId="65148259" w14:textId="77777777" w:rsidR="001E08E7" w:rsidRDefault="001E08E7" w:rsidP="001E08E7">
      <w:pPr>
        <w:rPr>
          <w:lang w:val="en-US"/>
        </w:rPr>
      </w:pPr>
    </w:p>
    <w:p w14:paraId="7E0FC71C" w14:textId="7A63E351" w:rsidR="00D76328" w:rsidRDefault="00577E85" w:rsidP="001E08E7">
      <w:r>
        <w:t>Проверить работу функций обращаясь к ним через пространство имен</w:t>
      </w:r>
      <w:r w:rsidR="00F0702F">
        <w:t>:</w:t>
      </w:r>
    </w:p>
    <w:p w14:paraId="071D2687" w14:textId="7B0E0237" w:rsidR="00F0702F" w:rsidRDefault="00F0702F" w:rsidP="00F0702F">
      <w:pPr>
        <w:pStyle w:val="ad"/>
        <w:rPr>
          <w:lang w:val="ru-RU"/>
        </w:rPr>
      </w:pPr>
      <w:r>
        <w:rPr>
          <w:lang w:val="ru-RU"/>
        </w:rPr>
        <w:t>//Вызов функции</w:t>
      </w:r>
    </w:p>
    <w:p w14:paraId="0A037112" w14:textId="6C741718" w:rsidR="00F0702F" w:rsidRPr="001645AA" w:rsidRDefault="00EA1265" w:rsidP="00F0702F">
      <w:pPr>
        <w:pStyle w:val="ad"/>
      </w:pPr>
      <w:r>
        <w:t>d</w:t>
      </w:r>
      <w:r w:rsidR="001645AA">
        <w:t xml:space="preserve">ouble result = </w:t>
      </w:r>
      <w:proofErr w:type="gramStart"/>
      <w:r w:rsidR="001645AA" w:rsidRPr="00F0702F">
        <w:t>Celsius</w:t>
      </w:r>
      <w:r w:rsidR="001645AA">
        <w:t>::</w:t>
      </w:r>
      <w:proofErr w:type="spellStart"/>
      <w:r w:rsidR="001645AA" w:rsidRPr="00F0702F">
        <w:t>convertToKelvin</w:t>
      </w:r>
      <w:proofErr w:type="spellEnd"/>
      <w:r w:rsidR="001645AA">
        <w:t>(</w:t>
      </w:r>
      <w:proofErr w:type="gramEnd"/>
      <w:r>
        <w:t>100</w:t>
      </w:r>
      <w:proofErr w:type="gramStart"/>
      <w:r w:rsidR="001645AA">
        <w:t>)</w:t>
      </w:r>
      <w:r>
        <w:t>;</w:t>
      </w:r>
      <w:proofErr w:type="gramEnd"/>
    </w:p>
    <w:p w14:paraId="5EA337B6" w14:textId="77777777" w:rsidR="00F10A9F" w:rsidRPr="00161CE3" w:rsidRDefault="00F10A9F" w:rsidP="00F10A9F">
      <w:pPr>
        <w:pStyle w:val="1"/>
        <w:numPr>
          <w:ilvl w:val="0"/>
          <w:numId w:val="3"/>
        </w:numPr>
      </w:pPr>
      <w:r w:rsidRPr="00161CE3">
        <w:lastRenderedPageBreak/>
        <w:t>Порядок выполнения работы</w:t>
      </w:r>
    </w:p>
    <w:p w14:paraId="369D2419" w14:textId="77777777" w:rsidR="00F10A9F" w:rsidRPr="00161CE3" w:rsidRDefault="00F10A9F" w:rsidP="00F10A9F">
      <w:pPr>
        <w:pStyle w:val="2"/>
        <w:numPr>
          <w:ilvl w:val="1"/>
          <w:numId w:val="3"/>
        </w:numPr>
      </w:pPr>
      <w:r w:rsidRPr="00161CE3">
        <w:t xml:space="preserve">Используя Microsoft Visual Studio, создать проект C++ и выполнить задания из п.5. Прототипы функций должны быть размещены в заголовочном файле, реализация — в отдельном файле </w:t>
      </w:r>
      <w:proofErr w:type="spellStart"/>
      <w:r w:rsidRPr="00161CE3">
        <w:t>cpp</w:t>
      </w:r>
      <w:proofErr w:type="spellEnd"/>
      <w:r w:rsidRPr="00161CE3">
        <w:t>, к основному модулю должен быть подключен файл с прототипом.</w:t>
      </w:r>
    </w:p>
    <w:p w14:paraId="457EAAE6" w14:textId="77777777" w:rsidR="00F10A9F" w:rsidRPr="00161CE3" w:rsidRDefault="00F10A9F" w:rsidP="00F10A9F">
      <w:pPr>
        <w:pStyle w:val="2"/>
        <w:numPr>
          <w:ilvl w:val="1"/>
          <w:numId w:val="3"/>
        </w:numPr>
      </w:pPr>
      <w:r w:rsidRPr="00161CE3">
        <w:t>Ответить на контрольные вопросы.</w:t>
      </w:r>
    </w:p>
    <w:p w14:paraId="276F0EE6" w14:textId="77777777" w:rsidR="00F10A9F" w:rsidRPr="00161CE3" w:rsidRDefault="00F10A9F" w:rsidP="00F10A9F">
      <w:pPr>
        <w:pStyle w:val="1"/>
        <w:numPr>
          <w:ilvl w:val="0"/>
          <w:numId w:val="3"/>
        </w:numPr>
      </w:pPr>
      <w:r w:rsidRPr="00161CE3">
        <w:t>Содержание отчета</w:t>
      </w:r>
    </w:p>
    <w:p w14:paraId="6A9B631F" w14:textId="77777777" w:rsidR="00F10A9F" w:rsidRPr="00161CE3" w:rsidRDefault="00F10A9F" w:rsidP="00F10A9F">
      <w:pPr>
        <w:pStyle w:val="2"/>
        <w:numPr>
          <w:ilvl w:val="1"/>
          <w:numId w:val="3"/>
        </w:numPr>
      </w:pPr>
      <w:r w:rsidRPr="00161CE3">
        <w:t>Титульный лист</w:t>
      </w:r>
    </w:p>
    <w:p w14:paraId="663686BC" w14:textId="77777777" w:rsidR="00F10A9F" w:rsidRPr="00161CE3" w:rsidRDefault="00F10A9F" w:rsidP="00F10A9F">
      <w:pPr>
        <w:pStyle w:val="2"/>
        <w:numPr>
          <w:ilvl w:val="1"/>
          <w:numId w:val="3"/>
        </w:numPr>
      </w:pPr>
      <w:r w:rsidRPr="00161CE3">
        <w:t>Цель работы</w:t>
      </w:r>
    </w:p>
    <w:p w14:paraId="54DBB868" w14:textId="77777777" w:rsidR="00F10A9F" w:rsidRPr="00161CE3" w:rsidRDefault="00F10A9F" w:rsidP="00F10A9F">
      <w:pPr>
        <w:pStyle w:val="2"/>
        <w:numPr>
          <w:ilvl w:val="1"/>
          <w:numId w:val="3"/>
        </w:numPr>
      </w:pPr>
      <w:r w:rsidRPr="00161CE3">
        <w:t>Ответы на контрольные вопросы</w:t>
      </w:r>
    </w:p>
    <w:p w14:paraId="0C3E4D05" w14:textId="77777777" w:rsidR="00F10A9F" w:rsidRPr="00161CE3" w:rsidRDefault="00F10A9F" w:rsidP="00F10A9F">
      <w:pPr>
        <w:pStyle w:val="2"/>
        <w:numPr>
          <w:ilvl w:val="1"/>
          <w:numId w:val="3"/>
        </w:numPr>
      </w:pPr>
      <w:r w:rsidRPr="00161CE3">
        <w:t>Вывод</w:t>
      </w:r>
    </w:p>
    <w:p w14:paraId="4D1D671F" w14:textId="77777777" w:rsidR="00F10A9F" w:rsidRPr="00161CE3" w:rsidRDefault="00F10A9F" w:rsidP="00F10A9F">
      <w:pPr>
        <w:pStyle w:val="1"/>
        <w:numPr>
          <w:ilvl w:val="0"/>
          <w:numId w:val="3"/>
        </w:numPr>
      </w:pPr>
      <w:r w:rsidRPr="00161CE3">
        <w:t>Контрольные вопросы</w:t>
      </w:r>
    </w:p>
    <w:p w14:paraId="7C09F3D7" w14:textId="77777777" w:rsidR="00F10A9F" w:rsidRPr="00161CE3" w:rsidRDefault="00F10A9F" w:rsidP="00F10A9F">
      <w:pPr>
        <w:pStyle w:val="2"/>
        <w:numPr>
          <w:ilvl w:val="1"/>
          <w:numId w:val="3"/>
        </w:numPr>
      </w:pPr>
      <w:r w:rsidRPr="00161CE3">
        <w:t>Каково назначение модуля программиста?</w:t>
      </w:r>
    </w:p>
    <w:p w14:paraId="24DC684F" w14:textId="77777777" w:rsidR="00F10A9F" w:rsidRPr="00161CE3" w:rsidRDefault="00F10A9F" w:rsidP="00F10A9F">
      <w:pPr>
        <w:pStyle w:val="2"/>
        <w:numPr>
          <w:ilvl w:val="1"/>
          <w:numId w:val="3"/>
        </w:numPr>
      </w:pPr>
      <w:r w:rsidRPr="00161CE3">
        <w:t>В чём преимущество модулей?</w:t>
      </w:r>
    </w:p>
    <w:p w14:paraId="369A5313" w14:textId="77777777" w:rsidR="00F10A9F" w:rsidRPr="00161CE3" w:rsidRDefault="00F10A9F" w:rsidP="00F10A9F">
      <w:pPr>
        <w:pStyle w:val="2"/>
        <w:numPr>
          <w:ilvl w:val="1"/>
          <w:numId w:val="3"/>
        </w:numPr>
      </w:pPr>
      <w:r w:rsidRPr="00161CE3">
        <w:t>Из каких файлов состоит модуль программиста и для чего предназначен каждый из типов файлов?</w:t>
      </w:r>
    </w:p>
    <w:p w14:paraId="5971D877" w14:textId="77777777" w:rsidR="00F10A9F" w:rsidRPr="005F3C33" w:rsidRDefault="00F10A9F" w:rsidP="00F10A9F">
      <w:pPr>
        <w:pStyle w:val="2"/>
        <w:numPr>
          <w:ilvl w:val="1"/>
          <w:numId w:val="3"/>
        </w:numPr>
      </w:pPr>
      <w:r w:rsidRPr="00161CE3">
        <w:t xml:space="preserve">Как подключить модуль программиста к основной программе?  </w:t>
      </w:r>
    </w:p>
    <w:p w14:paraId="56560A37" w14:textId="146DAE20" w:rsidR="00EE187F" w:rsidRPr="00F10A9F" w:rsidRDefault="00EE187F" w:rsidP="00F10A9F"/>
    <w:sectPr w:rsidR="00EE187F" w:rsidRPr="00F10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55311"/>
    <w:rsid w:val="00070FAF"/>
    <w:rsid w:val="00080A51"/>
    <w:rsid w:val="000B1531"/>
    <w:rsid w:val="000C0097"/>
    <w:rsid w:val="00106123"/>
    <w:rsid w:val="00142169"/>
    <w:rsid w:val="00147FDC"/>
    <w:rsid w:val="0016046B"/>
    <w:rsid w:val="001645AA"/>
    <w:rsid w:val="00182495"/>
    <w:rsid w:val="0018259A"/>
    <w:rsid w:val="001974B9"/>
    <w:rsid w:val="001A4923"/>
    <w:rsid w:val="001E03FF"/>
    <w:rsid w:val="001E08E7"/>
    <w:rsid w:val="001E1F5F"/>
    <w:rsid w:val="001E32F3"/>
    <w:rsid w:val="001E4D07"/>
    <w:rsid w:val="001F2D59"/>
    <w:rsid w:val="00225A5E"/>
    <w:rsid w:val="00261B0A"/>
    <w:rsid w:val="00271E47"/>
    <w:rsid w:val="002757AB"/>
    <w:rsid w:val="0032751F"/>
    <w:rsid w:val="00330804"/>
    <w:rsid w:val="00334820"/>
    <w:rsid w:val="00350F53"/>
    <w:rsid w:val="003C6A30"/>
    <w:rsid w:val="003E2CFB"/>
    <w:rsid w:val="00411272"/>
    <w:rsid w:val="00443427"/>
    <w:rsid w:val="004759E4"/>
    <w:rsid w:val="00476383"/>
    <w:rsid w:val="004A368A"/>
    <w:rsid w:val="004E2808"/>
    <w:rsid w:val="004E4FA5"/>
    <w:rsid w:val="004F178F"/>
    <w:rsid w:val="00577E85"/>
    <w:rsid w:val="00597252"/>
    <w:rsid w:val="005B2306"/>
    <w:rsid w:val="0061167A"/>
    <w:rsid w:val="006566A7"/>
    <w:rsid w:val="006769C8"/>
    <w:rsid w:val="00693BA2"/>
    <w:rsid w:val="006C3BE4"/>
    <w:rsid w:val="006E2B52"/>
    <w:rsid w:val="007069FE"/>
    <w:rsid w:val="00711D0F"/>
    <w:rsid w:val="0071638D"/>
    <w:rsid w:val="00735A9E"/>
    <w:rsid w:val="007502B2"/>
    <w:rsid w:val="00761372"/>
    <w:rsid w:val="00777A49"/>
    <w:rsid w:val="00784C93"/>
    <w:rsid w:val="007B2FE0"/>
    <w:rsid w:val="007B5CEA"/>
    <w:rsid w:val="007B751B"/>
    <w:rsid w:val="007F2C11"/>
    <w:rsid w:val="007F6037"/>
    <w:rsid w:val="00814C20"/>
    <w:rsid w:val="00840ABB"/>
    <w:rsid w:val="00871EDC"/>
    <w:rsid w:val="00881FDE"/>
    <w:rsid w:val="008823E4"/>
    <w:rsid w:val="008D59BE"/>
    <w:rsid w:val="008F18B6"/>
    <w:rsid w:val="008F25B5"/>
    <w:rsid w:val="0090066F"/>
    <w:rsid w:val="0091048A"/>
    <w:rsid w:val="00925158"/>
    <w:rsid w:val="00957198"/>
    <w:rsid w:val="00996E78"/>
    <w:rsid w:val="009A5CA5"/>
    <w:rsid w:val="009F7E05"/>
    <w:rsid w:val="00A52F1F"/>
    <w:rsid w:val="00A7632F"/>
    <w:rsid w:val="00A81B5D"/>
    <w:rsid w:val="00AD035D"/>
    <w:rsid w:val="00AF0E8D"/>
    <w:rsid w:val="00AF2C43"/>
    <w:rsid w:val="00B34EF6"/>
    <w:rsid w:val="00B36B1F"/>
    <w:rsid w:val="00B63F95"/>
    <w:rsid w:val="00B74820"/>
    <w:rsid w:val="00B85644"/>
    <w:rsid w:val="00BC00F8"/>
    <w:rsid w:val="00C16FE8"/>
    <w:rsid w:val="00C25A79"/>
    <w:rsid w:val="00C56EC6"/>
    <w:rsid w:val="00C87255"/>
    <w:rsid w:val="00C9370F"/>
    <w:rsid w:val="00CB389F"/>
    <w:rsid w:val="00CD50E2"/>
    <w:rsid w:val="00CF0E87"/>
    <w:rsid w:val="00D100C2"/>
    <w:rsid w:val="00D543DA"/>
    <w:rsid w:val="00D66C75"/>
    <w:rsid w:val="00D729F3"/>
    <w:rsid w:val="00D7386F"/>
    <w:rsid w:val="00D76328"/>
    <w:rsid w:val="00DD2A13"/>
    <w:rsid w:val="00E01507"/>
    <w:rsid w:val="00E019D8"/>
    <w:rsid w:val="00E13016"/>
    <w:rsid w:val="00E65989"/>
    <w:rsid w:val="00EA1265"/>
    <w:rsid w:val="00EE187F"/>
    <w:rsid w:val="00F0702F"/>
    <w:rsid w:val="00F10A9F"/>
    <w:rsid w:val="00F1414C"/>
    <w:rsid w:val="00F42AF7"/>
    <w:rsid w:val="00F45B5C"/>
    <w:rsid w:val="00F80F65"/>
    <w:rsid w:val="00FF0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94</TotalTime>
  <Pages>2</Pages>
  <Words>340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77</cp:revision>
  <dcterms:created xsi:type="dcterms:W3CDTF">2025-09-23T15:30:00Z</dcterms:created>
  <dcterms:modified xsi:type="dcterms:W3CDTF">2025-10-19T17:19:00Z</dcterms:modified>
</cp:coreProperties>
</file>