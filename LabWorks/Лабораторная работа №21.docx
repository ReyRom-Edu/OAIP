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2DF0" w14:textId="77777777" w:rsidR="00623DA7" w:rsidRPr="00B73637" w:rsidRDefault="00623DA7" w:rsidP="00623DA7">
      <w:pPr>
        <w:pStyle w:val="10"/>
      </w:pPr>
      <w:r w:rsidRPr="00B73637">
        <w:t>Лабораторная работа №21</w:t>
      </w:r>
      <w:r>
        <w:br/>
      </w:r>
      <w:r w:rsidRPr="00B73637">
        <w:t>Изучение процесса разработки дочерних классов на С++</w:t>
      </w:r>
    </w:p>
    <w:p w14:paraId="7D4C2321" w14:textId="77777777" w:rsidR="00623DA7" w:rsidRPr="00B73637" w:rsidRDefault="00623DA7" w:rsidP="00623DA7">
      <w:pPr>
        <w:pStyle w:val="1"/>
        <w:numPr>
          <w:ilvl w:val="0"/>
          <w:numId w:val="7"/>
        </w:numPr>
      </w:pPr>
      <w:r w:rsidRPr="00B73637">
        <w:t>Цель работы</w:t>
      </w:r>
    </w:p>
    <w:p w14:paraId="6CECAC1C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Изучить процесс разработки дочерних классов на С++;</w:t>
      </w:r>
    </w:p>
    <w:p w14:paraId="4E93A994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Изучить реализацию механизмов наследования, инкапсуляции и полиморфизма на языке C++;</w:t>
      </w:r>
    </w:p>
    <w:p w14:paraId="11DD72E7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Закрепить навык разработки программ методами структурного, процедурного и модульного программирования.</w:t>
      </w:r>
    </w:p>
    <w:p w14:paraId="778DBD1D" w14:textId="77777777" w:rsidR="00623DA7" w:rsidRPr="00B73637" w:rsidRDefault="00623DA7" w:rsidP="00623DA7">
      <w:pPr>
        <w:pStyle w:val="1"/>
        <w:numPr>
          <w:ilvl w:val="0"/>
          <w:numId w:val="3"/>
        </w:numPr>
      </w:pPr>
      <w:r w:rsidRPr="00B73637">
        <w:t>Литература</w:t>
      </w:r>
    </w:p>
    <w:p w14:paraId="139D0064" w14:textId="77777777" w:rsidR="00623DA7" w:rsidRPr="00B73637" w:rsidRDefault="00623DA7" w:rsidP="00623DA7">
      <w:pPr>
        <w:pStyle w:val="2"/>
        <w:numPr>
          <w:ilvl w:val="1"/>
          <w:numId w:val="3"/>
        </w:numPr>
      </w:pPr>
      <w:proofErr w:type="spellStart"/>
      <w:r w:rsidRPr="00B73637">
        <w:t>Ашарина</w:t>
      </w:r>
      <w:proofErr w:type="spellEnd"/>
      <w:r w:rsidRPr="00B73637"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 w:rsidRPr="00B73637">
        <w:t>Ашарина</w:t>
      </w:r>
      <w:proofErr w:type="spellEnd"/>
      <w:r w:rsidRPr="00B73637">
        <w:t xml:space="preserve">. – 2-е изд., </w:t>
      </w:r>
      <w:proofErr w:type="spellStart"/>
      <w:r w:rsidRPr="00B73637">
        <w:t>перераб</w:t>
      </w:r>
      <w:proofErr w:type="spellEnd"/>
      <w:proofErr w:type="gramStart"/>
      <w:r w:rsidRPr="00B73637">
        <w:t>.</w:t>
      </w:r>
      <w:proofErr w:type="gramEnd"/>
      <w:r w:rsidRPr="00B73637">
        <w:t xml:space="preserve"> и доп. – </w:t>
      </w:r>
      <w:proofErr w:type="gramStart"/>
      <w:r w:rsidRPr="00B73637">
        <w:t>Москва :</w:t>
      </w:r>
      <w:proofErr w:type="gramEnd"/>
      <w:r w:rsidRPr="00B73637">
        <w:t xml:space="preserve"> Горячая Линия–Телеком, 2017. – 336 с. – URL: https://ibooks.ru/reading.php?productid=359752. – Режим доступа: для </w:t>
      </w:r>
      <w:proofErr w:type="spellStart"/>
      <w:r w:rsidRPr="00B73637">
        <w:t>зарегистрир</w:t>
      </w:r>
      <w:proofErr w:type="spellEnd"/>
      <w:r w:rsidRPr="00B73637">
        <w:t xml:space="preserve">. пользователей. – </w:t>
      </w:r>
      <w:proofErr w:type="gramStart"/>
      <w:r w:rsidRPr="00B73637">
        <w:t>Текст :</w:t>
      </w:r>
      <w:proofErr w:type="gramEnd"/>
      <w:r w:rsidRPr="00B73637">
        <w:t xml:space="preserve"> электронный. – гл.21.</w:t>
      </w:r>
    </w:p>
    <w:p w14:paraId="0924C3BD" w14:textId="77777777" w:rsidR="00623DA7" w:rsidRPr="00B73637" w:rsidRDefault="00623DA7" w:rsidP="00623DA7">
      <w:pPr>
        <w:pStyle w:val="1"/>
        <w:numPr>
          <w:ilvl w:val="0"/>
          <w:numId w:val="3"/>
        </w:numPr>
      </w:pPr>
      <w:r w:rsidRPr="00B73637">
        <w:t>Подготовка к работе</w:t>
      </w:r>
    </w:p>
    <w:p w14:paraId="6275E11B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Повторить теоретический материал (см. п.2).</w:t>
      </w:r>
    </w:p>
    <w:p w14:paraId="5F49B288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Изучить описание лабораторной работы.</w:t>
      </w:r>
    </w:p>
    <w:p w14:paraId="2952F090" w14:textId="77777777" w:rsidR="00623DA7" w:rsidRPr="00B73637" w:rsidRDefault="00623DA7" w:rsidP="00623DA7">
      <w:pPr>
        <w:pStyle w:val="1"/>
        <w:numPr>
          <w:ilvl w:val="0"/>
          <w:numId w:val="3"/>
        </w:numPr>
      </w:pPr>
      <w:r w:rsidRPr="00B73637">
        <w:t>Основное оборудование</w:t>
      </w:r>
    </w:p>
    <w:p w14:paraId="6DE38007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Персональный компьютер.</w:t>
      </w:r>
    </w:p>
    <w:p w14:paraId="4BB383D4" w14:textId="77777777" w:rsidR="00623DA7" w:rsidRPr="00B73637" w:rsidRDefault="00623DA7" w:rsidP="00623DA7">
      <w:pPr>
        <w:pStyle w:val="1"/>
        <w:numPr>
          <w:ilvl w:val="0"/>
          <w:numId w:val="3"/>
        </w:numPr>
      </w:pPr>
      <w:r w:rsidRPr="00B73637">
        <w:t>Задание</w:t>
      </w:r>
    </w:p>
    <w:p w14:paraId="40D53C73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Создание родительского и дочернего классов</w:t>
      </w:r>
    </w:p>
    <w:p w14:paraId="4F7CD8D9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 xml:space="preserve">Создать родительский класс </w:t>
      </w:r>
      <w:r w:rsidRPr="004B5B4C">
        <w:rPr>
          <w:rStyle w:val="ae"/>
        </w:rPr>
        <w:t>Person</w:t>
      </w:r>
      <w:r w:rsidRPr="00B73637">
        <w:t xml:space="preserve"> (человек) с закрытым строковым полем </w:t>
      </w:r>
      <w:r w:rsidRPr="004B5B4C">
        <w:rPr>
          <w:rStyle w:val="ae"/>
        </w:rPr>
        <w:t>name</w:t>
      </w:r>
      <w:r w:rsidRPr="00B73637">
        <w:t xml:space="preserve"> (имя) и защищенным числовым полем </w:t>
      </w:r>
      <w:r w:rsidRPr="004B5B4C">
        <w:rPr>
          <w:rStyle w:val="ae"/>
        </w:rPr>
        <w:t>age</w:t>
      </w:r>
      <w:r w:rsidRPr="00B73637">
        <w:t xml:space="preserve"> (возраст) для хранения информации о человеке.</w:t>
      </w:r>
    </w:p>
    <w:p w14:paraId="0397EB35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 xml:space="preserve">Добавить в класс </w:t>
      </w:r>
      <w:r w:rsidRPr="00B73637">
        <w:rPr>
          <w:lang w:val="en-US"/>
        </w:rPr>
        <w:t>Person</w:t>
      </w:r>
      <w:r w:rsidRPr="00B73637">
        <w:t xml:space="preserve"> следующие открытые конструкторы:</w:t>
      </w:r>
    </w:p>
    <w:p w14:paraId="7626F2B8" w14:textId="77777777" w:rsidR="00623DA7" w:rsidRPr="00B73637" w:rsidRDefault="00623DA7" w:rsidP="00623DA7">
      <w:r w:rsidRPr="00B73637">
        <w:t>- конструктор по умолчанию для задания стандартных значений полям класса;</w:t>
      </w:r>
    </w:p>
    <w:p w14:paraId="4F3A6BF6" w14:textId="77777777" w:rsidR="00623DA7" w:rsidRPr="00B73637" w:rsidRDefault="00623DA7" w:rsidP="00623DA7">
      <w:r w:rsidRPr="00B73637">
        <w:t>- конструктор с двумя параметрами для задания значений всем полям класса.</w:t>
      </w:r>
    </w:p>
    <w:p w14:paraId="0F4CA499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 xml:space="preserve">Создать класс </w:t>
      </w:r>
      <w:r w:rsidRPr="004B5B4C">
        <w:rPr>
          <w:rStyle w:val="ae"/>
        </w:rPr>
        <w:t>Worker</w:t>
      </w:r>
      <w:r w:rsidRPr="00B73637">
        <w:t xml:space="preserve"> (работник) с закрытыми полями </w:t>
      </w:r>
      <w:r w:rsidRPr="004B5B4C">
        <w:rPr>
          <w:rStyle w:val="ae"/>
        </w:rPr>
        <w:t>seniority</w:t>
      </w:r>
      <w:r w:rsidRPr="00B73637">
        <w:t xml:space="preserve"> (стаж) и </w:t>
      </w:r>
      <w:r w:rsidRPr="004B5B4C">
        <w:rPr>
          <w:rStyle w:val="ae"/>
        </w:rPr>
        <w:t>salary</w:t>
      </w:r>
      <w:r w:rsidRPr="00B73637">
        <w:t xml:space="preserve"> (зарплата). Сделать его наследником класса </w:t>
      </w:r>
      <w:r w:rsidRPr="004B5B4C">
        <w:rPr>
          <w:rStyle w:val="ae"/>
        </w:rPr>
        <w:t>Person</w:t>
      </w:r>
      <w:r w:rsidRPr="00B73637">
        <w:t>.</w:t>
      </w:r>
    </w:p>
    <w:p w14:paraId="0A532819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 xml:space="preserve">Добавить в класс </w:t>
      </w:r>
      <w:r w:rsidRPr="004B5B4C">
        <w:rPr>
          <w:rStyle w:val="ae"/>
        </w:rPr>
        <w:t>Worker</w:t>
      </w:r>
      <w:r w:rsidRPr="00B73637">
        <w:t xml:space="preserve"> следующие открытые конструкторы:</w:t>
      </w:r>
    </w:p>
    <w:p w14:paraId="3336087F" w14:textId="77777777" w:rsidR="00623DA7" w:rsidRPr="00B73637" w:rsidRDefault="00623DA7" w:rsidP="00623DA7">
      <w:r w:rsidRPr="00B73637">
        <w:t>- конструктор по умолчанию для задания стандартных значений полям класса;</w:t>
      </w:r>
    </w:p>
    <w:p w14:paraId="3AF0B991" w14:textId="77777777" w:rsidR="00623DA7" w:rsidRPr="00B73637" w:rsidRDefault="00623DA7" w:rsidP="00623DA7">
      <w:r w:rsidRPr="00B73637">
        <w:t>- конструктор с четырьмя параметрами для задания значений всем полям класса. После списка параметров вызвать родительский конструктор с параметрами.</w:t>
      </w:r>
    </w:p>
    <w:p w14:paraId="400BC9D1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 xml:space="preserve">Протестировать полученный дочерний класс, создав объекты класса с использованием конструктора по умолчанию и конструктора с параметрами. Данные для конструктора задать </w:t>
      </w:r>
      <w:proofErr w:type="spellStart"/>
      <w:r w:rsidRPr="00B73637">
        <w:t>программно</w:t>
      </w:r>
      <w:proofErr w:type="spellEnd"/>
      <w:r w:rsidRPr="00B73637">
        <w:t>.</w:t>
      </w:r>
    </w:p>
    <w:p w14:paraId="1F4A1E1C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Создание методов в дочернем классе</w:t>
      </w:r>
    </w:p>
    <w:p w14:paraId="7971E113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 xml:space="preserve">Добавить в родительский класс </w:t>
      </w:r>
      <w:r w:rsidRPr="007857F8">
        <w:rPr>
          <w:rStyle w:val="ae"/>
        </w:rPr>
        <w:t>Person</w:t>
      </w:r>
      <w:r w:rsidRPr="00B73637">
        <w:t xml:space="preserve"> открытый виртуальный метод </w:t>
      </w:r>
      <w:r w:rsidRPr="00B73637">
        <w:rPr>
          <w:lang w:val="en-US"/>
        </w:rPr>
        <w:t>Print</w:t>
      </w:r>
      <w:r w:rsidRPr="00B73637">
        <w:t>, выводящий на экран информацию об объекте.</w:t>
      </w:r>
    </w:p>
    <w:p w14:paraId="20D48BFE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lastRenderedPageBreak/>
        <w:t xml:space="preserve">Добавить в дочерний класс </w:t>
      </w:r>
      <w:r w:rsidRPr="004B5B4C">
        <w:rPr>
          <w:rStyle w:val="ae"/>
        </w:rPr>
        <w:t>Worker</w:t>
      </w:r>
      <w:r w:rsidRPr="00B73637">
        <w:t xml:space="preserve"> следующие открытые методы:</w:t>
      </w:r>
    </w:p>
    <w:p w14:paraId="150B4CF1" w14:textId="77777777" w:rsidR="00623DA7" w:rsidRPr="00B73637" w:rsidRDefault="00623DA7" w:rsidP="00623DA7">
      <w:r w:rsidRPr="00B73637">
        <w:t xml:space="preserve">- метод </w:t>
      </w:r>
      <w:r w:rsidRPr="00B73637">
        <w:rPr>
          <w:lang w:val="en-US"/>
        </w:rPr>
        <w:t>Print</w:t>
      </w:r>
      <w:r w:rsidRPr="00B73637">
        <w:t xml:space="preserve">, вызывающий реализацию метода </w:t>
      </w:r>
      <w:r w:rsidRPr="00B73637">
        <w:rPr>
          <w:rStyle w:val="ae"/>
        </w:rPr>
        <w:t>Print</w:t>
      </w:r>
      <w:r w:rsidRPr="00B73637">
        <w:t xml:space="preserve"> из родительского класса и расширяющий его функциональность выводом информации о полях, объявленных в классе </w:t>
      </w:r>
      <w:r w:rsidRPr="00B73637">
        <w:rPr>
          <w:rStyle w:val="ae"/>
        </w:rPr>
        <w:t>Worker</w:t>
      </w:r>
      <w:r w:rsidRPr="00B73637">
        <w:t>;</w:t>
      </w:r>
    </w:p>
    <w:p w14:paraId="6D937FD5" w14:textId="77777777" w:rsidR="00623DA7" w:rsidRPr="00B73637" w:rsidRDefault="00623DA7" w:rsidP="00623DA7">
      <w:r w:rsidRPr="00B73637">
        <w:t xml:space="preserve">- метод </w:t>
      </w:r>
      <w:proofErr w:type="spellStart"/>
      <w:r w:rsidRPr="00B73637">
        <w:rPr>
          <w:rStyle w:val="ae"/>
        </w:rPr>
        <w:t>GetStartWorkAge</w:t>
      </w:r>
      <w:proofErr w:type="spellEnd"/>
      <w:r w:rsidRPr="00B73637">
        <w:t>, возвращающий возраст, в котором человек устроился на работу (находится вычитанием стажа из возраста человека).</w:t>
      </w:r>
    </w:p>
    <w:p w14:paraId="4E9BF6C1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>Протестировать работу методов, вызвав их у созданных объектов класса.</w:t>
      </w:r>
    </w:p>
    <w:p w14:paraId="50562500" w14:textId="77777777" w:rsidR="00623DA7" w:rsidRDefault="00623DA7" w:rsidP="00623DA7">
      <w:pPr>
        <w:pStyle w:val="2"/>
        <w:numPr>
          <w:ilvl w:val="1"/>
          <w:numId w:val="3"/>
        </w:numPr>
      </w:pPr>
      <w:r w:rsidRPr="00B73637">
        <w:t>Создать абстрактный класс Фигура</w:t>
      </w:r>
    </w:p>
    <w:p w14:paraId="13D65781" w14:textId="77777777" w:rsidR="00623DA7" w:rsidRPr="00B73637" w:rsidRDefault="00623DA7" w:rsidP="00623DA7">
      <w:pPr>
        <w:pStyle w:val="2"/>
        <w:numPr>
          <w:ilvl w:val="2"/>
          <w:numId w:val="3"/>
        </w:numPr>
      </w:pPr>
      <w:r>
        <w:t>В созданном классе</w:t>
      </w:r>
      <w:r w:rsidRPr="00B73637">
        <w:t xml:space="preserve"> объявить следующие чисто виртуальные функции:</w:t>
      </w:r>
    </w:p>
    <w:p w14:paraId="20E7B5EC" w14:textId="77777777" w:rsidR="00623DA7" w:rsidRPr="00B73637" w:rsidRDefault="00623DA7" w:rsidP="00623DA7">
      <w:r w:rsidRPr="00B73637">
        <w:t>- функцию для нахождения площади фигуры;</w:t>
      </w:r>
    </w:p>
    <w:p w14:paraId="743AF234" w14:textId="77777777" w:rsidR="00623DA7" w:rsidRPr="00B73637" w:rsidRDefault="00623DA7" w:rsidP="00623DA7">
      <w:r w:rsidRPr="00B73637">
        <w:t>- функцию для нахождения периметра фигуры;</w:t>
      </w:r>
    </w:p>
    <w:p w14:paraId="146A9C12" w14:textId="77777777" w:rsidR="00623DA7" w:rsidRPr="00B73637" w:rsidRDefault="00623DA7" w:rsidP="00623DA7">
      <w:r w:rsidRPr="00B73637">
        <w:t>- функцию для вывода названия типа фигуры.</w:t>
      </w:r>
    </w:p>
    <w:p w14:paraId="58F216A9" w14:textId="77777777" w:rsidR="00623DA7" w:rsidRDefault="00623DA7" w:rsidP="00623DA7">
      <w:pPr>
        <w:pStyle w:val="2"/>
        <w:numPr>
          <w:ilvl w:val="2"/>
          <w:numId w:val="3"/>
        </w:numPr>
      </w:pPr>
      <w:r w:rsidRPr="00B73637">
        <w:t>Создать два класса-наследника класса Фигура, в которых реализовать указанные функции и добавить требуемые поля (по вариантам):</w:t>
      </w:r>
    </w:p>
    <w:p w14:paraId="5A5C2D1B" w14:textId="77777777" w:rsidR="00623DA7" w:rsidRDefault="00623DA7" w:rsidP="00623DA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23DA7" w14:paraId="60A8C8D7" w14:textId="77777777" w:rsidTr="00C439C7">
        <w:tc>
          <w:tcPr>
            <w:tcW w:w="1696" w:type="dxa"/>
            <w:vAlign w:val="center"/>
          </w:tcPr>
          <w:p w14:paraId="1D3B4B3D" w14:textId="77777777" w:rsidR="00623DA7" w:rsidRDefault="00623DA7" w:rsidP="00C439C7">
            <w:pPr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06C22241" w14:textId="77777777" w:rsidR="00623DA7" w:rsidRDefault="00623DA7" w:rsidP="00C439C7">
            <w:pPr>
              <w:jc w:val="center"/>
            </w:pPr>
            <w:r>
              <w:t>Задание</w:t>
            </w:r>
          </w:p>
        </w:tc>
      </w:tr>
      <w:tr w:rsidR="00623DA7" w14:paraId="2D26C4F8" w14:textId="77777777" w:rsidTr="00C439C7">
        <w:tc>
          <w:tcPr>
            <w:tcW w:w="1696" w:type="dxa"/>
          </w:tcPr>
          <w:p w14:paraId="462DC6E8" w14:textId="77777777" w:rsidR="00623DA7" w:rsidRDefault="00623DA7" w:rsidP="00C439C7">
            <w:pPr>
              <w:jc w:val="center"/>
            </w:pPr>
            <w:r>
              <w:t>1</w:t>
            </w:r>
          </w:p>
        </w:tc>
        <w:tc>
          <w:tcPr>
            <w:tcW w:w="7649" w:type="dxa"/>
          </w:tcPr>
          <w:p w14:paraId="65349436" w14:textId="77777777" w:rsidR="00623DA7" w:rsidRDefault="00623DA7" w:rsidP="00C439C7">
            <w:r w:rsidRPr="00B73637">
              <w:t>классы Квадрат (поле сторона) и Прямоугольник (поля длина и ширина)</w:t>
            </w:r>
          </w:p>
        </w:tc>
      </w:tr>
      <w:tr w:rsidR="00623DA7" w14:paraId="2BD608DC" w14:textId="77777777" w:rsidTr="00C439C7">
        <w:tc>
          <w:tcPr>
            <w:tcW w:w="1696" w:type="dxa"/>
          </w:tcPr>
          <w:p w14:paraId="435F2068" w14:textId="77777777" w:rsidR="00623DA7" w:rsidRDefault="00623DA7" w:rsidP="00C439C7">
            <w:pPr>
              <w:jc w:val="center"/>
            </w:pPr>
            <w:r>
              <w:t>2</w:t>
            </w:r>
          </w:p>
        </w:tc>
        <w:tc>
          <w:tcPr>
            <w:tcW w:w="7649" w:type="dxa"/>
          </w:tcPr>
          <w:p w14:paraId="336B061B" w14:textId="77777777" w:rsidR="00623DA7" w:rsidRDefault="00623DA7" w:rsidP="00C439C7">
            <w:r w:rsidRPr="00B73637">
              <w:t xml:space="preserve">классы Круг (константа </w:t>
            </w:r>
            <w:r w:rsidRPr="00B73637">
              <w:rPr>
                <w:rStyle w:val="ae"/>
              </w:rPr>
              <w:t>Pi</w:t>
            </w:r>
            <w:r w:rsidRPr="00B73637">
              <w:t xml:space="preserve"> и поле радиус) и Прямоугольник (поля длина и ширина)</w:t>
            </w:r>
          </w:p>
        </w:tc>
      </w:tr>
      <w:tr w:rsidR="00623DA7" w14:paraId="0F9A30A6" w14:textId="77777777" w:rsidTr="00C439C7">
        <w:tc>
          <w:tcPr>
            <w:tcW w:w="1696" w:type="dxa"/>
          </w:tcPr>
          <w:p w14:paraId="4D1EAB99" w14:textId="77777777" w:rsidR="00623DA7" w:rsidRDefault="00623DA7" w:rsidP="00C439C7">
            <w:pPr>
              <w:jc w:val="center"/>
            </w:pPr>
            <w:r>
              <w:t>3</w:t>
            </w:r>
          </w:p>
        </w:tc>
        <w:tc>
          <w:tcPr>
            <w:tcW w:w="7649" w:type="dxa"/>
          </w:tcPr>
          <w:p w14:paraId="2CA9F7F5" w14:textId="77777777" w:rsidR="00623DA7" w:rsidRDefault="00623DA7" w:rsidP="00C439C7">
            <w:r w:rsidRPr="00B73637">
              <w:t xml:space="preserve">классы Квадрат (поле сторона) и Круг (константа </w:t>
            </w:r>
            <w:r w:rsidRPr="00B73637">
              <w:rPr>
                <w:rStyle w:val="ae"/>
              </w:rPr>
              <w:t>Pi</w:t>
            </w:r>
            <w:r w:rsidRPr="00B73637">
              <w:t xml:space="preserve"> и поле радиус)</w:t>
            </w:r>
          </w:p>
        </w:tc>
      </w:tr>
    </w:tbl>
    <w:p w14:paraId="2948FE16" w14:textId="77777777" w:rsidR="00623DA7" w:rsidRPr="00B73637" w:rsidRDefault="00623DA7" w:rsidP="00623DA7"/>
    <w:p w14:paraId="70486B27" w14:textId="77777777" w:rsidR="00623DA7" w:rsidRPr="00B73637" w:rsidRDefault="00623DA7" w:rsidP="00623DA7">
      <w:pPr>
        <w:pStyle w:val="2"/>
        <w:numPr>
          <w:ilvl w:val="2"/>
          <w:numId w:val="3"/>
        </w:numPr>
      </w:pPr>
      <w:r w:rsidRPr="00B73637">
        <w:t>Протестировать работу методов, создав объекты классов-наследников и вызвав переписанные методы.</w:t>
      </w:r>
    </w:p>
    <w:p w14:paraId="2543BD37" w14:textId="77777777" w:rsidR="00623DA7" w:rsidRPr="00B73637" w:rsidRDefault="00623DA7" w:rsidP="00623DA7">
      <w:pPr>
        <w:pStyle w:val="1"/>
        <w:numPr>
          <w:ilvl w:val="0"/>
          <w:numId w:val="3"/>
        </w:numPr>
      </w:pPr>
      <w:r w:rsidRPr="00B73637">
        <w:t>Порядок выполнения работы</w:t>
      </w:r>
    </w:p>
    <w:p w14:paraId="32BEBF2C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Используя Microsoft Visual Studio, создать проект C++ и выполнить задания из п.5.</w:t>
      </w:r>
    </w:p>
    <w:p w14:paraId="5AB8CCCE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Ответить на контрольные вопросы.</w:t>
      </w:r>
    </w:p>
    <w:p w14:paraId="7E95E229" w14:textId="77777777" w:rsidR="00623DA7" w:rsidRPr="00B73637" w:rsidRDefault="00623DA7" w:rsidP="00623DA7">
      <w:pPr>
        <w:pStyle w:val="1"/>
        <w:numPr>
          <w:ilvl w:val="0"/>
          <w:numId w:val="3"/>
        </w:numPr>
      </w:pPr>
      <w:r w:rsidRPr="00B73637">
        <w:t>Содержание отчета</w:t>
      </w:r>
    </w:p>
    <w:p w14:paraId="57122B3D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Титульный лист</w:t>
      </w:r>
    </w:p>
    <w:p w14:paraId="6F11B62C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Цель работы</w:t>
      </w:r>
    </w:p>
    <w:p w14:paraId="1586AF39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Ответы на контрольные вопросы</w:t>
      </w:r>
    </w:p>
    <w:p w14:paraId="6AFCCD49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Вывод</w:t>
      </w:r>
    </w:p>
    <w:p w14:paraId="7F5C5078" w14:textId="77777777" w:rsidR="00623DA7" w:rsidRPr="00B73637" w:rsidRDefault="00623DA7" w:rsidP="00623DA7">
      <w:pPr>
        <w:pStyle w:val="1"/>
        <w:numPr>
          <w:ilvl w:val="0"/>
          <w:numId w:val="3"/>
        </w:numPr>
      </w:pPr>
      <w:r w:rsidRPr="00B73637">
        <w:t>Контрольные вопросы</w:t>
      </w:r>
    </w:p>
    <w:p w14:paraId="1387FB9D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Что такое «наследование»?</w:t>
      </w:r>
    </w:p>
    <w:p w14:paraId="62CC7ECA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Что такое «множественное наследование»?</w:t>
      </w:r>
    </w:p>
    <w:p w14:paraId="5A28F388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Какие классы называются родительскими?</w:t>
      </w:r>
    </w:p>
    <w:p w14:paraId="701394AD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Какие классы называются дочерними?</w:t>
      </w:r>
    </w:p>
    <w:p w14:paraId="3A3B9CBF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t>Что такое «виртуальный метод»?</w:t>
      </w:r>
    </w:p>
    <w:p w14:paraId="1BF91472" w14:textId="77777777" w:rsidR="00623DA7" w:rsidRPr="00B73637" w:rsidRDefault="00623DA7" w:rsidP="00623DA7">
      <w:pPr>
        <w:pStyle w:val="2"/>
        <w:numPr>
          <w:ilvl w:val="1"/>
          <w:numId w:val="3"/>
        </w:numPr>
      </w:pPr>
      <w:r w:rsidRPr="00B73637">
        <w:lastRenderedPageBreak/>
        <w:t>Какие классы называются абстрактными?</w:t>
      </w:r>
    </w:p>
    <w:p w14:paraId="3D9210B6" w14:textId="77777777" w:rsidR="00623DA7" w:rsidRPr="005F3C33" w:rsidRDefault="00623DA7" w:rsidP="00623DA7">
      <w:pPr>
        <w:pStyle w:val="2"/>
        <w:numPr>
          <w:ilvl w:val="1"/>
          <w:numId w:val="3"/>
        </w:numPr>
      </w:pPr>
      <w:r w:rsidRPr="00B73637">
        <w:t>Для чего используются абстрактные классы?</w:t>
      </w:r>
    </w:p>
    <w:p w14:paraId="56560A37" w14:textId="1346F7C4" w:rsidR="00EE187F" w:rsidRPr="00623DA7" w:rsidRDefault="00EE187F" w:rsidP="00623DA7"/>
    <w:sectPr w:rsidR="00EE187F" w:rsidRPr="00623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874D7"/>
    <w:rsid w:val="001974B9"/>
    <w:rsid w:val="001A4923"/>
    <w:rsid w:val="001E03FF"/>
    <w:rsid w:val="001E08E7"/>
    <w:rsid w:val="001E1F5F"/>
    <w:rsid w:val="001E32F3"/>
    <w:rsid w:val="001E4D07"/>
    <w:rsid w:val="001E7749"/>
    <w:rsid w:val="001F2D59"/>
    <w:rsid w:val="00215DA5"/>
    <w:rsid w:val="00225A5E"/>
    <w:rsid w:val="002456BD"/>
    <w:rsid w:val="00261B0A"/>
    <w:rsid w:val="00271E47"/>
    <w:rsid w:val="002757AB"/>
    <w:rsid w:val="00292C9C"/>
    <w:rsid w:val="0032751F"/>
    <w:rsid w:val="00330804"/>
    <w:rsid w:val="00334820"/>
    <w:rsid w:val="00350F53"/>
    <w:rsid w:val="0036219F"/>
    <w:rsid w:val="003771A7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14302"/>
    <w:rsid w:val="00577E85"/>
    <w:rsid w:val="00597252"/>
    <w:rsid w:val="005B2306"/>
    <w:rsid w:val="005C3728"/>
    <w:rsid w:val="005C462D"/>
    <w:rsid w:val="005C6E23"/>
    <w:rsid w:val="005F0A17"/>
    <w:rsid w:val="0061167A"/>
    <w:rsid w:val="00623DA7"/>
    <w:rsid w:val="006566A7"/>
    <w:rsid w:val="006769C8"/>
    <w:rsid w:val="00693BA2"/>
    <w:rsid w:val="006B60F6"/>
    <w:rsid w:val="006C3BE4"/>
    <w:rsid w:val="006E2B52"/>
    <w:rsid w:val="006F41C3"/>
    <w:rsid w:val="007069FE"/>
    <w:rsid w:val="00711D0F"/>
    <w:rsid w:val="0071638D"/>
    <w:rsid w:val="00723E7E"/>
    <w:rsid w:val="00735A9E"/>
    <w:rsid w:val="007502B2"/>
    <w:rsid w:val="00761372"/>
    <w:rsid w:val="00771CEB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73CD7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3590A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BE7E11"/>
    <w:rsid w:val="00C16FE8"/>
    <w:rsid w:val="00C25A79"/>
    <w:rsid w:val="00C33D3A"/>
    <w:rsid w:val="00C56EC6"/>
    <w:rsid w:val="00C87255"/>
    <w:rsid w:val="00C9370F"/>
    <w:rsid w:val="00CB389F"/>
    <w:rsid w:val="00CD50E2"/>
    <w:rsid w:val="00CF0E87"/>
    <w:rsid w:val="00D100C2"/>
    <w:rsid w:val="00D32318"/>
    <w:rsid w:val="00D543DA"/>
    <w:rsid w:val="00D66C75"/>
    <w:rsid w:val="00D729F3"/>
    <w:rsid w:val="00D7386F"/>
    <w:rsid w:val="00D76328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702F"/>
    <w:rsid w:val="00F10A9F"/>
    <w:rsid w:val="00F1414C"/>
    <w:rsid w:val="00F42AF7"/>
    <w:rsid w:val="00F45B5C"/>
    <w:rsid w:val="00F55D30"/>
    <w:rsid w:val="00F70D8A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9359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123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109</cp:revision>
  <dcterms:created xsi:type="dcterms:W3CDTF">2025-09-23T15:30:00Z</dcterms:created>
  <dcterms:modified xsi:type="dcterms:W3CDTF">2025-10-31T15:38:00Z</dcterms:modified>
</cp:coreProperties>
</file>