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7FF8A" w14:textId="77777777" w:rsidR="00AF2C43" w:rsidRPr="005D17E7" w:rsidRDefault="00AF2C43" w:rsidP="00AF2C43">
      <w:pPr>
        <w:pStyle w:val="10"/>
      </w:pPr>
      <w:r w:rsidRPr="005D17E7">
        <w:t>Лабораторная работа №12</w:t>
      </w:r>
      <w:r>
        <w:br/>
      </w:r>
      <w:r w:rsidRPr="005D17E7">
        <w:t>Разработка структур</w:t>
      </w:r>
    </w:p>
    <w:p w14:paraId="0C133491" w14:textId="77777777" w:rsidR="00AF2C43" w:rsidRPr="005D17E7" w:rsidRDefault="00AF2C43" w:rsidP="00AF2C43">
      <w:pPr>
        <w:pStyle w:val="1"/>
        <w:numPr>
          <w:ilvl w:val="0"/>
          <w:numId w:val="7"/>
        </w:numPr>
      </w:pPr>
      <w:r w:rsidRPr="005D17E7">
        <w:t>Цель работы</w:t>
      </w:r>
    </w:p>
    <w:p w14:paraId="57D453A6" w14:textId="77777777" w:rsidR="00AF2C43" w:rsidRPr="005D17E7" w:rsidRDefault="00AF2C43" w:rsidP="00AF2C43">
      <w:pPr>
        <w:pStyle w:val="2"/>
        <w:numPr>
          <w:ilvl w:val="1"/>
          <w:numId w:val="3"/>
        </w:numPr>
      </w:pPr>
      <w:r w:rsidRPr="005D17E7">
        <w:t xml:space="preserve">Изучить процесс разработки и применения структур на языке </w:t>
      </w:r>
      <w:proofErr w:type="spellStart"/>
      <w:r w:rsidRPr="005D17E7">
        <w:t>Cи</w:t>
      </w:r>
      <w:proofErr w:type="spellEnd"/>
      <w:r w:rsidRPr="005D17E7">
        <w:t>.</w:t>
      </w:r>
    </w:p>
    <w:p w14:paraId="0799F142" w14:textId="77777777" w:rsidR="00AF2C43" w:rsidRPr="005D17E7" w:rsidRDefault="00AF2C43" w:rsidP="00AF2C43">
      <w:pPr>
        <w:pStyle w:val="1"/>
        <w:numPr>
          <w:ilvl w:val="0"/>
          <w:numId w:val="3"/>
        </w:numPr>
      </w:pPr>
      <w:r w:rsidRPr="005D17E7">
        <w:t>Литература</w:t>
      </w:r>
    </w:p>
    <w:p w14:paraId="37C91E4F" w14:textId="77777777" w:rsidR="00AF2C43" w:rsidRPr="005D17E7" w:rsidRDefault="00AF2C43" w:rsidP="00AF2C43">
      <w:pPr>
        <w:pStyle w:val="2"/>
        <w:numPr>
          <w:ilvl w:val="1"/>
          <w:numId w:val="3"/>
        </w:numPr>
      </w:pPr>
      <w:proofErr w:type="spellStart"/>
      <w:r w:rsidRPr="005D17E7">
        <w:t>Ашарина</w:t>
      </w:r>
      <w:proofErr w:type="spellEnd"/>
      <w:r w:rsidRPr="005D17E7">
        <w:t xml:space="preserve">, И. В. Объектно-ориентированное программирование в   С++: лекции и упражнения. Учебное пособие для вузов. – 2-е изд., </w:t>
      </w:r>
      <w:proofErr w:type="spellStart"/>
      <w:r w:rsidRPr="005D17E7">
        <w:t>перераб</w:t>
      </w:r>
      <w:proofErr w:type="spellEnd"/>
      <w:proofErr w:type="gramStart"/>
      <w:r w:rsidRPr="005D17E7">
        <w:t>.</w:t>
      </w:r>
      <w:proofErr w:type="gramEnd"/>
      <w:r w:rsidRPr="005D17E7">
        <w:t xml:space="preserve"> и доп. </w:t>
      </w:r>
      <w:proofErr w:type="gramStart"/>
      <w:r w:rsidRPr="005D17E7">
        <w:t>Москва :</w:t>
      </w:r>
      <w:proofErr w:type="gramEnd"/>
      <w:r w:rsidRPr="005D17E7">
        <w:t xml:space="preserve"> Горячая Линия–Телеком, 2017. – URL: https://ibooks.ru/bookshelf/359752/reading. – Режим доступа: для </w:t>
      </w:r>
      <w:proofErr w:type="spellStart"/>
      <w:r w:rsidRPr="005D17E7">
        <w:t>зарегистрир</w:t>
      </w:r>
      <w:proofErr w:type="spellEnd"/>
      <w:r w:rsidRPr="005D17E7">
        <w:t xml:space="preserve">. пользователей. – </w:t>
      </w:r>
      <w:proofErr w:type="gramStart"/>
      <w:r w:rsidRPr="005D17E7">
        <w:t>Текст :</w:t>
      </w:r>
      <w:proofErr w:type="gramEnd"/>
      <w:r w:rsidRPr="005D17E7">
        <w:t xml:space="preserve"> электронный. – п.7.1.</w:t>
      </w:r>
    </w:p>
    <w:p w14:paraId="399C926B" w14:textId="77777777" w:rsidR="00AF2C43" w:rsidRPr="005D17E7" w:rsidRDefault="00AF2C43" w:rsidP="00AF2C43">
      <w:pPr>
        <w:pStyle w:val="2"/>
        <w:numPr>
          <w:ilvl w:val="1"/>
          <w:numId w:val="3"/>
        </w:numPr>
      </w:pPr>
      <w:r w:rsidRPr="005D17E7">
        <w:t xml:space="preserve">Немцова, Т. И. Программирование на языке высокого уровня. Программирование на языке С++ / Т. И. Немцова, С. Ю. Голова, А. И. Терентьев. – </w:t>
      </w:r>
      <w:proofErr w:type="gramStart"/>
      <w:r w:rsidRPr="005D17E7">
        <w:t>Москва :</w:t>
      </w:r>
      <w:proofErr w:type="gramEnd"/>
      <w:r w:rsidRPr="005D17E7">
        <w:t xml:space="preserve"> Форум, 2019. – URL: https://ibooks.ru/reading.php?productid=361544. – Режим доступа: для </w:t>
      </w:r>
      <w:proofErr w:type="spellStart"/>
      <w:r w:rsidRPr="005D17E7">
        <w:t>зарегистрир</w:t>
      </w:r>
      <w:proofErr w:type="spellEnd"/>
      <w:r w:rsidRPr="005D17E7">
        <w:t xml:space="preserve">. пользователей. – </w:t>
      </w:r>
      <w:proofErr w:type="gramStart"/>
      <w:r w:rsidRPr="005D17E7">
        <w:t>Текст :</w:t>
      </w:r>
      <w:proofErr w:type="gramEnd"/>
      <w:r w:rsidRPr="005D17E7">
        <w:t xml:space="preserve"> электронный. – п.13.3.</w:t>
      </w:r>
    </w:p>
    <w:p w14:paraId="46A9E4EB" w14:textId="77777777" w:rsidR="00AF2C43" w:rsidRPr="005D17E7" w:rsidRDefault="00AF2C43" w:rsidP="00AF2C43">
      <w:pPr>
        <w:pStyle w:val="1"/>
        <w:numPr>
          <w:ilvl w:val="0"/>
          <w:numId w:val="3"/>
        </w:numPr>
      </w:pPr>
      <w:r w:rsidRPr="005D17E7">
        <w:t>Подготовка к работе</w:t>
      </w:r>
    </w:p>
    <w:p w14:paraId="7EBFE13C" w14:textId="77777777" w:rsidR="00AF2C43" w:rsidRPr="005D17E7" w:rsidRDefault="00AF2C43" w:rsidP="00AF2C43">
      <w:pPr>
        <w:pStyle w:val="2"/>
        <w:numPr>
          <w:ilvl w:val="1"/>
          <w:numId w:val="3"/>
        </w:numPr>
      </w:pPr>
      <w:r w:rsidRPr="005D17E7">
        <w:t>Повторить теоретический материал (см. п.2).</w:t>
      </w:r>
    </w:p>
    <w:p w14:paraId="2230C125" w14:textId="77777777" w:rsidR="00AF2C43" w:rsidRPr="005D17E7" w:rsidRDefault="00AF2C43" w:rsidP="00AF2C43">
      <w:pPr>
        <w:pStyle w:val="2"/>
        <w:numPr>
          <w:ilvl w:val="1"/>
          <w:numId w:val="3"/>
        </w:numPr>
      </w:pPr>
      <w:r w:rsidRPr="005D17E7">
        <w:t>Изучить описание лабораторной работы.</w:t>
      </w:r>
    </w:p>
    <w:p w14:paraId="436E7624" w14:textId="77777777" w:rsidR="00AF2C43" w:rsidRPr="005D17E7" w:rsidRDefault="00AF2C43" w:rsidP="00AF2C43">
      <w:pPr>
        <w:pStyle w:val="1"/>
        <w:numPr>
          <w:ilvl w:val="0"/>
          <w:numId w:val="3"/>
        </w:numPr>
      </w:pPr>
      <w:r w:rsidRPr="005D17E7">
        <w:t>Основное оборудование</w:t>
      </w:r>
    </w:p>
    <w:p w14:paraId="7FB72AC6" w14:textId="77777777" w:rsidR="00AF2C43" w:rsidRPr="005D17E7" w:rsidRDefault="00AF2C43" w:rsidP="00AF2C43">
      <w:pPr>
        <w:pStyle w:val="2"/>
        <w:numPr>
          <w:ilvl w:val="1"/>
          <w:numId w:val="3"/>
        </w:numPr>
      </w:pPr>
      <w:r w:rsidRPr="005D17E7">
        <w:t>Персональный компьютер.</w:t>
      </w:r>
    </w:p>
    <w:p w14:paraId="30F0FD1E" w14:textId="77777777" w:rsidR="00AF2C43" w:rsidRPr="005D17E7" w:rsidRDefault="00AF2C43" w:rsidP="00AF2C43">
      <w:pPr>
        <w:pStyle w:val="1"/>
        <w:numPr>
          <w:ilvl w:val="0"/>
          <w:numId w:val="3"/>
        </w:numPr>
      </w:pPr>
      <w:r w:rsidRPr="005D17E7">
        <w:t>Задание</w:t>
      </w:r>
    </w:p>
    <w:p w14:paraId="282B463C" w14:textId="77777777" w:rsidR="00AF2C43" w:rsidRPr="005D17E7" w:rsidRDefault="00AF2C43" w:rsidP="00AF2C43">
      <w:pPr>
        <w:pStyle w:val="2"/>
        <w:numPr>
          <w:ilvl w:val="1"/>
          <w:numId w:val="3"/>
        </w:numPr>
      </w:pPr>
      <w:r w:rsidRPr="005D17E7">
        <w:t>Разработать структуру по описанию согласно варианту в таблице 1 (вариант = номер ПК). Включить в структуру указанные поля. Типы данных для полей подобрать наиболее подходящие.</w:t>
      </w:r>
    </w:p>
    <w:p w14:paraId="1F323993" w14:textId="4972FA90" w:rsidR="00AF2C43" w:rsidRPr="005D17E7" w:rsidRDefault="00AF2C43" w:rsidP="00AF2C43">
      <w:pPr>
        <w:pStyle w:val="2"/>
        <w:numPr>
          <w:ilvl w:val="1"/>
          <w:numId w:val="3"/>
        </w:numPr>
      </w:pPr>
      <w:r w:rsidRPr="005D17E7">
        <w:t xml:space="preserve">Протестировать разработанную структуру в функции </w:t>
      </w:r>
      <w:r w:rsidRPr="005D17E7">
        <w:rPr>
          <w:rStyle w:val="ae"/>
        </w:rPr>
        <w:t>main</w:t>
      </w:r>
      <w:r w:rsidRPr="005D17E7">
        <w:t xml:space="preserve">, создав переменную типа </w:t>
      </w:r>
      <w:proofErr w:type="spellStart"/>
      <w:r w:rsidRPr="005D17E7">
        <w:t>струтура</w:t>
      </w:r>
      <w:proofErr w:type="spellEnd"/>
      <w:r w:rsidRPr="005D17E7">
        <w:t xml:space="preserve"> и присвоив </w:t>
      </w:r>
      <w:proofErr w:type="spellStart"/>
      <w:r w:rsidRPr="005D17E7">
        <w:t>программно</w:t>
      </w:r>
      <w:proofErr w:type="spellEnd"/>
      <w:r w:rsidRPr="005D17E7">
        <w:t xml:space="preserve"> каждому полю структуры значение. После присваивания вывести значения полей структуры на экран.</w:t>
      </w:r>
      <w:r w:rsidR="0061167A">
        <w:t xml:space="preserve"> Для вывода структуры на экран используйте функцию.</w:t>
      </w:r>
    </w:p>
    <w:p w14:paraId="64D784B5" w14:textId="375AC6D9" w:rsidR="00AF2C43" w:rsidRPr="005D17E7" w:rsidRDefault="00AF2C43" w:rsidP="00AF2C43">
      <w:pPr>
        <w:pStyle w:val="2"/>
        <w:numPr>
          <w:ilvl w:val="1"/>
          <w:numId w:val="3"/>
        </w:numPr>
      </w:pPr>
      <w:r w:rsidRPr="005D17E7">
        <w:t xml:space="preserve">Создать в функции </w:t>
      </w:r>
      <w:r w:rsidRPr="005D17E7">
        <w:rPr>
          <w:rStyle w:val="ae"/>
        </w:rPr>
        <w:t>main</w:t>
      </w:r>
      <w:r w:rsidRPr="005D17E7">
        <w:t xml:space="preserve"> массив из n переменных типа структура. Данные </w:t>
      </w:r>
      <w:r w:rsidR="006566A7">
        <w:t xml:space="preserve">структур </w:t>
      </w:r>
      <w:r w:rsidRPr="005D17E7">
        <w:t>должны быть введены пользователем.</w:t>
      </w:r>
    </w:p>
    <w:p w14:paraId="3B0AF875" w14:textId="77777777" w:rsidR="00AF2C43" w:rsidRPr="005D17E7" w:rsidRDefault="00AF2C43" w:rsidP="00AF2C43">
      <w:pPr>
        <w:pStyle w:val="2"/>
        <w:numPr>
          <w:ilvl w:val="1"/>
          <w:numId w:val="3"/>
        </w:numPr>
      </w:pPr>
      <w:r w:rsidRPr="005D17E7">
        <w:t>Выполнить поиск по массиву</w:t>
      </w:r>
      <w:r>
        <w:t xml:space="preserve"> поочередно</w:t>
      </w:r>
      <w:r w:rsidRPr="005D17E7">
        <w:t xml:space="preserve"> </w:t>
      </w:r>
      <w:r>
        <w:t xml:space="preserve">по </w:t>
      </w:r>
      <w:r w:rsidRPr="005D17E7">
        <w:t>указанны</w:t>
      </w:r>
      <w:r>
        <w:t>м</w:t>
      </w:r>
      <w:r w:rsidRPr="005D17E7">
        <w:t xml:space="preserve"> критери</w:t>
      </w:r>
      <w:r>
        <w:t>ям</w:t>
      </w:r>
      <w:r w:rsidRPr="005D17E7">
        <w:t xml:space="preserve"> поиска и вывести соответствующие критерию элементы массива.</w:t>
      </w:r>
    </w:p>
    <w:p w14:paraId="2EEA7F24" w14:textId="77777777" w:rsidR="00AF2C43" w:rsidRPr="005D17E7" w:rsidRDefault="00AF2C43" w:rsidP="00AF2C43"/>
    <w:p w14:paraId="751C4B5C" w14:textId="77777777" w:rsidR="00AF2C43" w:rsidRPr="005D17E7" w:rsidRDefault="00AF2C43" w:rsidP="00AF2C43">
      <w:r w:rsidRPr="005D17E7">
        <w:t>Таблица 1 — Варианты описаний структур</w:t>
      </w:r>
    </w:p>
    <w:p w14:paraId="59840CF8" w14:textId="77777777" w:rsidR="00AF2C43" w:rsidRPr="005D17E7" w:rsidRDefault="00AF2C43" w:rsidP="00AF2C43"/>
    <w:tbl>
      <w:tblPr>
        <w:tblW w:w="5000" w:type="pct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805"/>
        <w:gridCol w:w="3587"/>
        <w:gridCol w:w="4957"/>
      </w:tblGrid>
      <w:tr w:rsidR="00AF2C43" w:rsidRPr="005D17E7" w14:paraId="3C54D4EE" w14:textId="77777777" w:rsidTr="0007239D">
        <w:trPr>
          <w:trHeight w:val="567"/>
        </w:trPr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  <w:vAlign w:val="center"/>
          </w:tcPr>
          <w:p w14:paraId="39F26C5F" w14:textId="77777777" w:rsidR="00AF2C43" w:rsidRPr="005D17E7" w:rsidRDefault="00AF2C43" w:rsidP="0007239D">
            <w:pPr>
              <w:jc w:val="center"/>
            </w:pPr>
            <w:r w:rsidRPr="005D17E7">
              <w:t>№</w:t>
            </w:r>
          </w:p>
        </w:tc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45008" w14:textId="77777777" w:rsidR="00AF2C43" w:rsidRPr="005D17E7" w:rsidRDefault="00AF2C43" w:rsidP="0007239D">
            <w:r w:rsidRPr="005D17E7">
              <w:t>Название и поля структуры</w:t>
            </w:r>
          </w:p>
        </w:tc>
        <w:tc>
          <w:tcPr>
            <w:tcW w:w="4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EEFC61" w14:textId="77777777" w:rsidR="00AF2C43" w:rsidRPr="005D17E7" w:rsidRDefault="00AF2C43" w:rsidP="0007239D">
            <w:r w:rsidRPr="005D17E7">
              <w:t>Критерии поиска объектов в массиве</w:t>
            </w:r>
          </w:p>
        </w:tc>
      </w:tr>
      <w:tr w:rsidR="00AF2C43" w:rsidRPr="005D17E7" w14:paraId="77BEC42B" w14:textId="77777777" w:rsidTr="0007239D">
        <w:trPr>
          <w:trHeight w:val="20"/>
        </w:trPr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97113" w14:textId="77777777" w:rsidR="00AF2C43" w:rsidRPr="005D17E7" w:rsidRDefault="00AF2C43" w:rsidP="0007239D">
            <w:pPr>
              <w:ind w:left="-107" w:right="-153"/>
              <w:jc w:val="center"/>
            </w:pPr>
            <w:r w:rsidRPr="005D17E7">
              <w:t>1</w:t>
            </w:r>
          </w:p>
        </w:tc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56F3ABBC" w14:textId="77777777" w:rsidR="00AF2C43" w:rsidRPr="005D17E7" w:rsidRDefault="00AF2C43" w:rsidP="0007239D">
            <w:pPr>
              <w:ind w:left="180" w:right="142"/>
              <w:jc w:val="left"/>
            </w:pPr>
            <w:r w:rsidRPr="005D17E7">
              <w:t>Студент (ФИО, специальность, курс)</w:t>
            </w:r>
          </w:p>
        </w:tc>
        <w:tc>
          <w:tcPr>
            <w:tcW w:w="495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5D103039" w14:textId="77777777" w:rsidR="00AF2C43" w:rsidRPr="005D17E7" w:rsidRDefault="00AF2C43" w:rsidP="0007239D">
            <w:pPr>
              <w:ind w:left="141" w:right="140"/>
              <w:jc w:val="left"/>
            </w:pPr>
            <w:r w:rsidRPr="005D17E7">
              <w:t>а) студентов заданной специальности;</w:t>
            </w:r>
          </w:p>
          <w:p w14:paraId="5116EE3F" w14:textId="77777777" w:rsidR="00AF2C43" w:rsidRPr="005D17E7" w:rsidRDefault="00AF2C43" w:rsidP="0007239D">
            <w:pPr>
              <w:ind w:left="141" w:right="140"/>
              <w:jc w:val="left"/>
            </w:pPr>
            <w:r w:rsidRPr="005D17E7">
              <w:t>б) студентов указанной специальности и курса</w:t>
            </w:r>
          </w:p>
        </w:tc>
      </w:tr>
      <w:tr w:rsidR="00AF2C43" w:rsidRPr="005D17E7" w14:paraId="779248A8" w14:textId="77777777" w:rsidTr="0007239D">
        <w:trPr>
          <w:trHeight w:val="2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6C78AB4A" w14:textId="77777777" w:rsidR="00AF2C43" w:rsidRPr="005D17E7" w:rsidRDefault="00AF2C43" w:rsidP="0007239D">
            <w:pPr>
              <w:jc w:val="center"/>
            </w:pPr>
            <w:r w:rsidRPr="005D17E7">
              <w:lastRenderedPageBreak/>
              <w:t>2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6C5037E2" w14:textId="77777777" w:rsidR="00AF2C43" w:rsidRPr="005D17E7" w:rsidRDefault="00AF2C43" w:rsidP="0007239D">
            <w:pPr>
              <w:ind w:left="180" w:right="142"/>
              <w:jc w:val="left"/>
            </w:pPr>
            <w:r w:rsidRPr="005D17E7">
              <w:t>Абитуриент (ФИО, класс, средний балл)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5C7CB8A2" w14:textId="77777777" w:rsidR="00AF2C43" w:rsidRPr="005D17E7" w:rsidRDefault="00AF2C43" w:rsidP="0007239D">
            <w:pPr>
              <w:ind w:left="141" w:right="140"/>
              <w:jc w:val="left"/>
            </w:pPr>
            <w:r w:rsidRPr="005D17E7">
              <w:t>а) абитуриентов, закончивших 11 класс;</w:t>
            </w:r>
          </w:p>
          <w:p w14:paraId="37C40F78" w14:textId="77777777" w:rsidR="00AF2C43" w:rsidRPr="005D17E7" w:rsidRDefault="00AF2C43" w:rsidP="0007239D">
            <w:pPr>
              <w:ind w:left="141" w:right="140"/>
              <w:jc w:val="left"/>
            </w:pPr>
            <w:r w:rsidRPr="005D17E7">
              <w:t>б) абитуриентов со средним баллом выше заданного</w:t>
            </w:r>
          </w:p>
        </w:tc>
      </w:tr>
      <w:tr w:rsidR="00AF2C43" w:rsidRPr="005D17E7" w14:paraId="43EBA0B0" w14:textId="77777777" w:rsidTr="0007239D">
        <w:trPr>
          <w:trHeight w:val="20"/>
        </w:trPr>
        <w:tc>
          <w:tcPr>
            <w:tcW w:w="80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41FA3B9C" w14:textId="77777777" w:rsidR="00AF2C43" w:rsidRPr="005D17E7" w:rsidRDefault="00AF2C43" w:rsidP="0007239D">
            <w:pPr>
              <w:jc w:val="center"/>
            </w:pPr>
            <w:r w:rsidRPr="005D17E7">
              <w:t>3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37CD9CC6" w14:textId="77777777" w:rsidR="00AF2C43" w:rsidRPr="005D17E7" w:rsidRDefault="00AF2C43" w:rsidP="0007239D">
            <w:pPr>
              <w:ind w:left="180" w:right="142"/>
              <w:jc w:val="left"/>
            </w:pPr>
            <w:r w:rsidRPr="005D17E7">
              <w:t>Авиарейс (пункт назначения, номер рейса, вместимость)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66042E3F" w14:textId="77777777" w:rsidR="00AF2C43" w:rsidRPr="005D17E7" w:rsidRDefault="00AF2C43" w:rsidP="0007239D">
            <w:pPr>
              <w:ind w:left="141" w:right="140"/>
              <w:jc w:val="left"/>
            </w:pPr>
            <w:r w:rsidRPr="005D17E7">
              <w:t>а) рейсы до заданного пункта назначения;</w:t>
            </w:r>
          </w:p>
          <w:p w14:paraId="496F0A51" w14:textId="77777777" w:rsidR="00AF2C43" w:rsidRPr="005D17E7" w:rsidRDefault="00AF2C43" w:rsidP="0007239D">
            <w:pPr>
              <w:ind w:left="141" w:right="140"/>
              <w:jc w:val="left"/>
            </w:pPr>
            <w:r w:rsidRPr="005D17E7">
              <w:t>б) рейсы с вместимостью больше заданной</w:t>
            </w:r>
          </w:p>
        </w:tc>
      </w:tr>
      <w:tr w:rsidR="00AF2C43" w:rsidRPr="005D17E7" w14:paraId="2B462E21" w14:textId="77777777" w:rsidTr="0007239D">
        <w:trPr>
          <w:trHeight w:val="20"/>
        </w:trPr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418062EB" w14:textId="77777777" w:rsidR="00AF2C43" w:rsidRPr="005D17E7" w:rsidRDefault="00AF2C43" w:rsidP="0007239D">
            <w:pPr>
              <w:jc w:val="center"/>
            </w:pPr>
            <w:r w:rsidRPr="005D17E7">
              <w:t>4</w:t>
            </w:r>
          </w:p>
        </w:tc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755FA92F" w14:textId="77777777" w:rsidR="00AF2C43" w:rsidRPr="005D17E7" w:rsidRDefault="00AF2C43" w:rsidP="0007239D">
            <w:pPr>
              <w:ind w:left="180" w:right="142"/>
              <w:jc w:val="left"/>
            </w:pPr>
            <w:r w:rsidRPr="005D17E7">
              <w:t>Книга (название, автор, цена)</w:t>
            </w:r>
          </w:p>
        </w:tc>
        <w:tc>
          <w:tcPr>
            <w:tcW w:w="4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71EA6BC7" w14:textId="77777777" w:rsidR="00AF2C43" w:rsidRPr="005D17E7" w:rsidRDefault="00AF2C43" w:rsidP="0007239D">
            <w:pPr>
              <w:ind w:left="141" w:right="140"/>
              <w:jc w:val="left"/>
            </w:pPr>
            <w:r w:rsidRPr="005D17E7">
              <w:t>а) книги указанного автора;</w:t>
            </w:r>
          </w:p>
          <w:p w14:paraId="4935AD4D" w14:textId="77777777" w:rsidR="00AF2C43" w:rsidRPr="005D17E7" w:rsidRDefault="00AF2C43" w:rsidP="0007239D">
            <w:pPr>
              <w:ind w:left="141" w:right="140"/>
              <w:jc w:val="left"/>
            </w:pPr>
            <w:r w:rsidRPr="005D17E7">
              <w:t>б) книги, цена которых находится в заданном диапазоне</w:t>
            </w:r>
          </w:p>
        </w:tc>
      </w:tr>
      <w:tr w:rsidR="00AF2C43" w:rsidRPr="005D17E7" w14:paraId="391FC7E8" w14:textId="77777777" w:rsidTr="0007239D">
        <w:trPr>
          <w:trHeight w:val="20"/>
        </w:trPr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3E646295" w14:textId="77777777" w:rsidR="00AF2C43" w:rsidRPr="005D17E7" w:rsidRDefault="00AF2C43" w:rsidP="0007239D">
            <w:pPr>
              <w:jc w:val="center"/>
            </w:pPr>
            <w:r w:rsidRPr="005D17E7">
              <w:t>5</w:t>
            </w:r>
          </w:p>
        </w:tc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2C26C99E" w14:textId="77777777" w:rsidR="00AF2C43" w:rsidRPr="005D17E7" w:rsidRDefault="00AF2C43" w:rsidP="0007239D">
            <w:pPr>
              <w:ind w:left="180" w:right="142"/>
              <w:jc w:val="left"/>
            </w:pPr>
            <w:r w:rsidRPr="005D17E7">
              <w:t>Работник (ФИО, должность, зарплата)</w:t>
            </w:r>
          </w:p>
        </w:tc>
        <w:tc>
          <w:tcPr>
            <w:tcW w:w="4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671183EB" w14:textId="77777777" w:rsidR="00AF2C43" w:rsidRPr="005D17E7" w:rsidRDefault="00AF2C43" w:rsidP="0007239D">
            <w:pPr>
              <w:ind w:left="141" w:right="140"/>
              <w:jc w:val="left"/>
            </w:pPr>
            <w:r w:rsidRPr="005D17E7">
              <w:t>а) работников, зарплата которых больше заданной;</w:t>
            </w:r>
          </w:p>
          <w:p w14:paraId="25FEC030" w14:textId="77777777" w:rsidR="00AF2C43" w:rsidRPr="005D17E7" w:rsidRDefault="00AF2C43" w:rsidP="0007239D">
            <w:pPr>
              <w:ind w:left="141" w:right="140"/>
              <w:jc w:val="left"/>
            </w:pPr>
            <w:r w:rsidRPr="005D17E7">
              <w:t>б) работников, занимающих заданную должность</w:t>
            </w:r>
          </w:p>
        </w:tc>
      </w:tr>
      <w:tr w:rsidR="00AF2C43" w:rsidRPr="005D17E7" w14:paraId="105B86F3" w14:textId="77777777" w:rsidTr="0007239D">
        <w:trPr>
          <w:trHeight w:val="20"/>
        </w:trPr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1344DA4A" w14:textId="77777777" w:rsidR="00AF2C43" w:rsidRPr="005D17E7" w:rsidRDefault="00AF2C43" w:rsidP="0007239D">
            <w:pPr>
              <w:jc w:val="center"/>
            </w:pPr>
            <w:r w:rsidRPr="005D17E7">
              <w:t>6</w:t>
            </w:r>
          </w:p>
        </w:tc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5376F58A" w14:textId="77777777" w:rsidR="00AF2C43" w:rsidRPr="005D17E7" w:rsidRDefault="00AF2C43" w:rsidP="0007239D">
            <w:pPr>
              <w:ind w:left="180" w:right="142"/>
              <w:jc w:val="left"/>
            </w:pPr>
            <w:r w:rsidRPr="005D17E7">
              <w:t>Поезд (номер поезда, пункт назначения, количество свободных мест)</w:t>
            </w:r>
          </w:p>
        </w:tc>
        <w:tc>
          <w:tcPr>
            <w:tcW w:w="4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15B692DE" w14:textId="77777777" w:rsidR="00AF2C43" w:rsidRPr="005D17E7" w:rsidRDefault="00AF2C43" w:rsidP="0007239D">
            <w:pPr>
              <w:ind w:left="141" w:right="140"/>
              <w:jc w:val="left"/>
            </w:pPr>
            <w:r w:rsidRPr="005D17E7">
              <w:t>а) поезда, следующие до заданного пункта назначения;</w:t>
            </w:r>
          </w:p>
          <w:p w14:paraId="182CF910" w14:textId="77777777" w:rsidR="00AF2C43" w:rsidRPr="005D17E7" w:rsidRDefault="00AF2C43" w:rsidP="0007239D">
            <w:pPr>
              <w:ind w:left="141" w:right="140"/>
              <w:jc w:val="left"/>
            </w:pPr>
            <w:r w:rsidRPr="005D17E7">
              <w:t>б) поезда, имеющие не меньше указанного количества свободных мест</w:t>
            </w:r>
          </w:p>
        </w:tc>
      </w:tr>
      <w:tr w:rsidR="00AF2C43" w:rsidRPr="005D17E7" w14:paraId="07C36AAF" w14:textId="77777777" w:rsidTr="0007239D">
        <w:trPr>
          <w:trHeight w:val="20"/>
        </w:trPr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2254CB3B" w14:textId="77777777" w:rsidR="00AF2C43" w:rsidRPr="005D17E7" w:rsidRDefault="00AF2C43" w:rsidP="0007239D">
            <w:pPr>
              <w:jc w:val="center"/>
            </w:pPr>
            <w:r w:rsidRPr="005D17E7">
              <w:t>7</w:t>
            </w:r>
          </w:p>
        </w:tc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2A055DB1" w14:textId="77777777" w:rsidR="00AF2C43" w:rsidRPr="005D17E7" w:rsidRDefault="00AF2C43" w:rsidP="0007239D">
            <w:pPr>
              <w:ind w:left="180" w:right="142"/>
              <w:jc w:val="left"/>
            </w:pPr>
            <w:r w:rsidRPr="005D17E7">
              <w:t>Товар (тип, наименование, цена)</w:t>
            </w:r>
          </w:p>
        </w:tc>
        <w:tc>
          <w:tcPr>
            <w:tcW w:w="4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2AE81F2D" w14:textId="77777777" w:rsidR="00AF2C43" w:rsidRPr="005D17E7" w:rsidRDefault="00AF2C43" w:rsidP="0007239D">
            <w:pPr>
              <w:ind w:left="141" w:right="140"/>
              <w:jc w:val="left"/>
            </w:pPr>
            <w:r w:rsidRPr="005D17E7">
              <w:t>а) товары заданного типа;</w:t>
            </w:r>
          </w:p>
          <w:p w14:paraId="2600CCF4" w14:textId="77777777" w:rsidR="00AF2C43" w:rsidRPr="005D17E7" w:rsidRDefault="00AF2C43" w:rsidP="0007239D">
            <w:pPr>
              <w:ind w:left="141" w:right="140"/>
              <w:jc w:val="left"/>
            </w:pPr>
            <w:r w:rsidRPr="005D17E7">
              <w:t>б) товары, цена которых находится в заданном диапазоне</w:t>
            </w:r>
          </w:p>
        </w:tc>
      </w:tr>
      <w:tr w:rsidR="00AF2C43" w:rsidRPr="005D17E7" w14:paraId="3715A65E" w14:textId="77777777" w:rsidTr="0007239D">
        <w:trPr>
          <w:trHeight w:val="20"/>
        </w:trPr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6EE07E55" w14:textId="77777777" w:rsidR="00AF2C43" w:rsidRPr="005D17E7" w:rsidRDefault="00AF2C43" w:rsidP="0007239D">
            <w:pPr>
              <w:jc w:val="center"/>
            </w:pPr>
            <w:r w:rsidRPr="005D17E7">
              <w:t>8</w:t>
            </w:r>
          </w:p>
        </w:tc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355B7D03" w14:textId="77777777" w:rsidR="00AF2C43" w:rsidRPr="005D17E7" w:rsidRDefault="00AF2C43" w:rsidP="0007239D">
            <w:pPr>
              <w:ind w:left="180" w:right="142"/>
              <w:jc w:val="left"/>
            </w:pPr>
            <w:r w:rsidRPr="005D17E7">
              <w:t>Пациент (ФИО, номер полиса, год рождения)</w:t>
            </w:r>
          </w:p>
        </w:tc>
        <w:tc>
          <w:tcPr>
            <w:tcW w:w="4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11D7B8EE" w14:textId="77777777" w:rsidR="00AF2C43" w:rsidRPr="005D17E7" w:rsidRDefault="00AF2C43" w:rsidP="0007239D">
            <w:pPr>
              <w:ind w:left="141" w:right="140"/>
              <w:jc w:val="left"/>
            </w:pPr>
            <w:r w:rsidRPr="005D17E7">
              <w:t>а) пациентов указанного года рождения;</w:t>
            </w:r>
          </w:p>
          <w:p w14:paraId="1BDE37F6" w14:textId="77777777" w:rsidR="00AF2C43" w:rsidRPr="005D17E7" w:rsidRDefault="00AF2C43" w:rsidP="0007239D">
            <w:pPr>
              <w:ind w:left="141" w:right="140"/>
              <w:jc w:val="left"/>
            </w:pPr>
            <w:r w:rsidRPr="005D17E7">
              <w:t>б) пациентов с указанной ФИО</w:t>
            </w:r>
          </w:p>
        </w:tc>
      </w:tr>
      <w:tr w:rsidR="00AF2C43" w:rsidRPr="005D17E7" w14:paraId="313990DB" w14:textId="77777777" w:rsidTr="0007239D">
        <w:trPr>
          <w:trHeight w:val="20"/>
        </w:trPr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549C415C" w14:textId="77777777" w:rsidR="00AF2C43" w:rsidRPr="005D17E7" w:rsidRDefault="00AF2C43" w:rsidP="0007239D">
            <w:pPr>
              <w:jc w:val="center"/>
            </w:pPr>
            <w:r w:rsidRPr="005D17E7">
              <w:t>9</w:t>
            </w:r>
          </w:p>
        </w:tc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09843EC4" w14:textId="77777777" w:rsidR="00AF2C43" w:rsidRPr="005D17E7" w:rsidRDefault="00AF2C43" w:rsidP="0007239D">
            <w:pPr>
              <w:ind w:left="180" w:right="142"/>
              <w:jc w:val="left"/>
            </w:pPr>
            <w:r w:rsidRPr="005D17E7">
              <w:t>Питомец (кличка, порода, возраст)</w:t>
            </w:r>
          </w:p>
        </w:tc>
        <w:tc>
          <w:tcPr>
            <w:tcW w:w="4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31689E99" w14:textId="77777777" w:rsidR="00AF2C43" w:rsidRPr="005D17E7" w:rsidRDefault="00AF2C43" w:rsidP="0007239D">
            <w:pPr>
              <w:ind w:left="141" w:right="140"/>
              <w:jc w:val="left"/>
            </w:pPr>
            <w:r w:rsidRPr="005D17E7">
              <w:t>а) питомцев указанной породы;</w:t>
            </w:r>
          </w:p>
          <w:p w14:paraId="159932AB" w14:textId="77777777" w:rsidR="00AF2C43" w:rsidRPr="005D17E7" w:rsidRDefault="00AF2C43" w:rsidP="0007239D">
            <w:pPr>
              <w:ind w:left="141" w:right="140"/>
              <w:jc w:val="left"/>
            </w:pPr>
            <w:r w:rsidRPr="005D17E7">
              <w:t>б) питомцев с указанной кличкой</w:t>
            </w:r>
          </w:p>
        </w:tc>
      </w:tr>
      <w:tr w:rsidR="00AF2C43" w:rsidRPr="005D17E7" w14:paraId="0D78C29C" w14:textId="77777777" w:rsidTr="0007239D">
        <w:trPr>
          <w:trHeight w:val="20"/>
        </w:trPr>
        <w:tc>
          <w:tcPr>
            <w:tcW w:w="8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0876E705" w14:textId="77777777" w:rsidR="00AF2C43" w:rsidRPr="005D17E7" w:rsidRDefault="00AF2C43" w:rsidP="0007239D">
            <w:pPr>
              <w:jc w:val="center"/>
            </w:pPr>
            <w:r w:rsidRPr="005D17E7">
              <w:t>10</w:t>
            </w:r>
          </w:p>
        </w:tc>
        <w:tc>
          <w:tcPr>
            <w:tcW w:w="35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54896CE7" w14:textId="77777777" w:rsidR="00AF2C43" w:rsidRPr="005D17E7" w:rsidRDefault="00AF2C43" w:rsidP="0007239D">
            <w:pPr>
              <w:ind w:left="180" w:right="142"/>
              <w:jc w:val="left"/>
            </w:pPr>
            <w:r w:rsidRPr="005D17E7">
              <w:t>Заказчик (ФИО, адрес, потраченная сумма)</w:t>
            </w:r>
          </w:p>
        </w:tc>
        <w:tc>
          <w:tcPr>
            <w:tcW w:w="495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3723BBB3" w14:textId="77777777" w:rsidR="00AF2C43" w:rsidRPr="005D17E7" w:rsidRDefault="00AF2C43" w:rsidP="0007239D">
            <w:pPr>
              <w:ind w:left="141" w:right="140"/>
              <w:jc w:val="left"/>
            </w:pPr>
            <w:r w:rsidRPr="005D17E7">
              <w:t>а) заказчиков по указанному адресу;</w:t>
            </w:r>
          </w:p>
          <w:p w14:paraId="70E49D70" w14:textId="77777777" w:rsidR="00AF2C43" w:rsidRPr="005D17E7" w:rsidRDefault="00AF2C43" w:rsidP="0007239D">
            <w:pPr>
              <w:ind w:left="141" w:right="140"/>
              <w:jc w:val="left"/>
            </w:pPr>
            <w:r w:rsidRPr="005D17E7">
              <w:t>б) заказчиков, потративших больше указанной суммы</w:t>
            </w:r>
          </w:p>
        </w:tc>
      </w:tr>
      <w:tr w:rsidR="00AF2C43" w:rsidRPr="005D17E7" w14:paraId="4F020F78" w14:textId="77777777" w:rsidTr="0007239D">
        <w:trPr>
          <w:trHeight w:val="20"/>
        </w:trPr>
        <w:tc>
          <w:tcPr>
            <w:tcW w:w="8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6CCE83F4" w14:textId="77777777" w:rsidR="00AF2C43" w:rsidRPr="005D17E7" w:rsidRDefault="00AF2C43" w:rsidP="0007239D">
            <w:pPr>
              <w:jc w:val="center"/>
            </w:pPr>
            <w:r w:rsidRPr="005D17E7">
              <w:t>11</w:t>
            </w:r>
          </w:p>
        </w:tc>
        <w:tc>
          <w:tcPr>
            <w:tcW w:w="35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49A92B11" w14:textId="77777777" w:rsidR="00AF2C43" w:rsidRPr="005D17E7" w:rsidRDefault="00AF2C43" w:rsidP="0007239D">
            <w:pPr>
              <w:ind w:left="180" w:right="142"/>
              <w:jc w:val="left"/>
            </w:pPr>
            <w:r w:rsidRPr="005D17E7">
              <w:t>Файл (имя файла, полный путь к файлу, размер файла)</w:t>
            </w:r>
          </w:p>
        </w:tc>
        <w:tc>
          <w:tcPr>
            <w:tcW w:w="495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79E5F5BA" w14:textId="77777777" w:rsidR="00AF2C43" w:rsidRPr="005D17E7" w:rsidRDefault="00AF2C43" w:rsidP="0007239D">
            <w:pPr>
              <w:ind w:left="141" w:right="140"/>
              <w:jc w:val="left"/>
            </w:pPr>
            <w:r w:rsidRPr="005D17E7">
              <w:t>а) файлы с указанным названием;</w:t>
            </w:r>
          </w:p>
          <w:p w14:paraId="0610D683" w14:textId="77777777" w:rsidR="00AF2C43" w:rsidRPr="005D17E7" w:rsidRDefault="00AF2C43" w:rsidP="0007239D">
            <w:pPr>
              <w:ind w:left="141" w:right="140"/>
              <w:jc w:val="left"/>
            </w:pPr>
            <w:r w:rsidRPr="005D17E7">
              <w:t>б) файлы, размер которых превышает заданный</w:t>
            </w:r>
          </w:p>
        </w:tc>
      </w:tr>
      <w:tr w:rsidR="00AF2C43" w:rsidRPr="005D17E7" w14:paraId="3BA98C3C" w14:textId="77777777" w:rsidTr="0007239D">
        <w:trPr>
          <w:trHeight w:val="20"/>
        </w:trPr>
        <w:tc>
          <w:tcPr>
            <w:tcW w:w="8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1D184B0F" w14:textId="77777777" w:rsidR="00AF2C43" w:rsidRPr="005D17E7" w:rsidRDefault="00AF2C43" w:rsidP="0007239D">
            <w:pPr>
              <w:jc w:val="center"/>
            </w:pPr>
            <w:r w:rsidRPr="005D17E7">
              <w:t>12</w:t>
            </w:r>
          </w:p>
        </w:tc>
        <w:tc>
          <w:tcPr>
            <w:tcW w:w="35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48043778" w14:textId="77777777" w:rsidR="00AF2C43" w:rsidRPr="005D17E7" w:rsidRDefault="00AF2C43" w:rsidP="0007239D">
            <w:pPr>
              <w:ind w:left="180" w:right="142"/>
              <w:jc w:val="left"/>
            </w:pPr>
            <w:r w:rsidRPr="005D17E7">
              <w:t>Статья (название, автор, год публикации)</w:t>
            </w:r>
          </w:p>
        </w:tc>
        <w:tc>
          <w:tcPr>
            <w:tcW w:w="495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64D0D933" w14:textId="77777777" w:rsidR="00AF2C43" w:rsidRPr="005D17E7" w:rsidRDefault="00AF2C43" w:rsidP="0007239D">
            <w:pPr>
              <w:ind w:left="141" w:right="140"/>
              <w:jc w:val="left"/>
            </w:pPr>
            <w:r w:rsidRPr="005D17E7">
              <w:t>а) статьи указанного автора;</w:t>
            </w:r>
          </w:p>
          <w:p w14:paraId="3B2954DE" w14:textId="77777777" w:rsidR="00AF2C43" w:rsidRPr="005D17E7" w:rsidRDefault="00AF2C43" w:rsidP="0007239D">
            <w:pPr>
              <w:ind w:left="141" w:right="140"/>
              <w:jc w:val="left"/>
            </w:pPr>
            <w:r w:rsidRPr="005D17E7">
              <w:t>б) статьи, изданные после указанного года</w:t>
            </w:r>
          </w:p>
        </w:tc>
      </w:tr>
      <w:tr w:rsidR="00AF2C43" w:rsidRPr="005D17E7" w14:paraId="5C0D8FAA" w14:textId="77777777" w:rsidTr="0007239D">
        <w:trPr>
          <w:trHeight w:val="20"/>
        </w:trPr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7275AD7D" w14:textId="77777777" w:rsidR="00AF2C43" w:rsidRPr="005D17E7" w:rsidRDefault="00AF2C43" w:rsidP="0007239D">
            <w:pPr>
              <w:jc w:val="center"/>
            </w:pPr>
            <w:r w:rsidRPr="005D17E7">
              <w:t>13</w:t>
            </w:r>
          </w:p>
        </w:tc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278D907E" w14:textId="77777777" w:rsidR="00AF2C43" w:rsidRPr="005D17E7" w:rsidRDefault="00AF2C43" w:rsidP="0007239D">
            <w:pPr>
              <w:ind w:left="180" w:right="142"/>
              <w:jc w:val="left"/>
            </w:pPr>
            <w:r w:rsidRPr="005D17E7">
              <w:t>Квартира (адрес, количество комнат, площадь)</w:t>
            </w:r>
          </w:p>
        </w:tc>
        <w:tc>
          <w:tcPr>
            <w:tcW w:w="4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7CED03D1" w14:textId="77777777" w:rsidR="00AF2C43" w:rsidRPr="005D17E7" w:rsidRDefault="00AF2C43" w:rsidP="0007239D">
            <w:pPr>
              <w:ind w:left="141" w:right="140"/>
              <w:jc w:val="left"/>
            </w:pPr>
            <w:r w:rsidRPr="005D17E7">
              <w:t>а) квартиры, расположенные по указанному адресу;</w:t>
            </w:r>
          </w:p>
          <w:p w14:paraId="2BB86529" w14:textId="77777777" w:rsidR="00AF2C43" w:rsidRPr="005D17E7" w:rsidRDefault="00AF2C43" w:rsidP="0007239D">
            <w:pPr>
              <w:ind w:left="141" w:right="140"/>
              <w:jc w:val="left"/>
            </w:pPr>
            <w:r w:rsidRPr="005D17E7">
              <w:t>б) квартиры с площадью больше заданной</w:t>
            </w:r>
          </w:p>
        </w:tc>
      </w:tr>
      <w:tr w:rsidR="00AF2C43" w:rsidRPr="005D17E7" w14:paraId="45E5DA2B" w14:textId="77777777" w:rsidTr="0007239D">
        <w:trPr>
          <w:trHeight w:val="1354"/>
        </w:trPr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0F4D4853" w14:textId="77777777" w:rsidR="00AF2C43" w:rsidRPr="005D17E7" w:rsidRDefault="00AF2C43" w:rsidP="0007239D">
            <w:pPr>
              <w:jc w:val="center"/>
            </w:pPr>
            <w:r w:rsidRPr="005D17E7">
              <w:lastRenderedPageBreak/>
              <w:t>14</w:t>
            </w:r>
          </w:p>
        </w:tc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22DC4A48" w14:textId="77777777" w:rsidR="00AF2C43" w:rsidRPr="005D17E7" w:rsidRDefault="00AF2C43" w:rsidP="0007239D">
            <w:pPr>
              <w:ind w:left="180" w:right="142"/>
              <w:jc w:val="left"/>
            </w:pPr>
            <w:r w:rsidRPr="005D17E7">
              <w:t>Абонент (ФИО, номер телефона, время разговоров)</w:t>
            </w:r>
          </w:p>
        </w:tc>
        <w:tc>
          <w:tcPr>
            <w:tcW w:w="49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2" w:type="dxa"/>
              <w:bottom w:w="0" w:type="dxa"/>
              <w:right w:w="2" w:type="dxa"/>
            </w:tcMar>
          </w:tcPr>
          <w:p w14:paraId="781A737C" w14:textId="77777777" w:rsidR="00AF2C43" w:rsidRPr="005D17E7" w:rsidRDefault="00AF2C43" w:rsidP="0007239D">
            <w:pPr>
              <w:ind w:left="141" w:right="140"/>
              <w:jc w:val="left"/>
            </w:pPr>
            <w:r w:rsidRPr="005D17E7">
              <w:t>а) абонентов со временем разговоров больше заданного;</w:t>
            </w:r>
          </w:p>
          <w:p w14:paraId="29CD5941" w14:textId="77777777" w:rsidR="00AF2C43" w:rsidRPr="005D17E7" w:rsidRDefault="00AF2C43" w:rsidP="0007239D">
            <w:pPr>
              <w:ind w:left="141" w:right="140"/>
              <w:jc w:val="left"/>
            </w:pPr>
            <w:r w:rsidRPr="005D17E7">
              <w:t>б) абонентов с указанным номером телефона</w:t>
            </w:r>
          </w:p>
        </w:tc>
      </w:tr>
    </w:tbl>
    <w:p w14:paraId="1DEF8F5F" w14:textId="77777777" w:rsidR="00AF2C43" w:rsidRPr="005D17E7" w:rsidRDefault="00AF2C43" w:rsidP="00AF2C43">
      <w:pPr>
        <w:pStyle w:val="1"/>
        <w:numPr>
          <w:ilvl w:val="0"/>
          <w:numId w:val="3"/>
        </w:numPr>
      </w:pPr>
      <w:r w:rsidRPr="005D17E7">
        <w:t>Порядок выполнения работы</w:t>
      </w:r>
    </w:p>
    <w:p w14:paraId="0A5BEAA2" w14:textId="77777777" w:rsidR="00AF2C43" w:rsidRPr="005D17E7" w:rsidRDefault="00AF2C43" w:rsidP="00AF2C43">
      <w:pPr>
        <w:pStyle w:val="2"/>
        <w:numPr>
          <w:ilvl w:val="1"/>
          <w:numId w:val="3"/>
        </w:numPr>
      </w:pPr>
      <w:r w:rsidRPr="005D17E7">
        <w:t>Используя Microsoft Visual Studio, создать проект C++ и выполнить задания из п.5.</w:t>
      </w:r>
    </w:p>
    <w:p w14:paraId="03450865" w14:textId="77777777" w:rsidR="00AF2C43" w:rsidRPr="005D17E7" w:rsidRDefault="00AF2C43" w:rsidP="00AF2C43">
      <w:pPr>
        <w:pStyle w:val="2"/>
        <w:numPr>
          <w:ilvl w:val="1"/>
          <w:numId w:val="3"/>
        </w:numPr>
      </w:pPr>
      <w:r w:rsidRPr="005D17E7">
        <w:t>Ответить на контрольные вопросы.</w:t>
      </w:r>
    </w:p>
    <w:p w14:paraId="0A5FBF5F" w14:textId="77777777" w:rsidR="00AF2C43" w:rsidRPr="005D17E7" w:rsidRDefault="00AF2C43" w:rsidP="00AF2C43">
      <w:pPr>
        <w:pStyle w:val="1"/>
        <w:numPr>
          <w:ilvl w:val="0"/>
          <w:numId w:val="3"/>
        </w:numPr>
      </w:pPr>
      <w:r w:rsidRPr="005D17E7">
        <w:t>Содержание отчета</w:t>
      </w:r>
    </w:p>
    <w:p w14:paraId="163D473B" w14:textId="77777777" w:rsidR="00AF2C43" w:rsidRPr="005D17E7" w:rsidRDefault="00AF2C43" w:rsidP="00AF2C43">
      <w:pPr>
        <w:pStyle w:val="2"/>
        <w:numPr>
          <w:ilvl w:val="1"/>
          <w:numId w:val="3"/>
        </w:numPr>
      </w:pPr>
      <w:r w:rsidRPr="005D17E7">
        <w:t>Титульный лист</w:t>
      </w:r>
    </w:p>
    <w:p w14:paraId="47E250E1" w14:textId="77777777" w:rsidR="00AF2C43" w:rsidRPr="005D17E7" w:rsidRDefault="00AF2C43" w:rsidP="00AF2C43">
      <w:pPr>
        <w:pStyle w:val="2"/>
        <w:numPr>
          <w:ilvl w:val="1"/>
          <w:numId w:val="3"/>
        </w:numPr>
      </w:pPr>
      <w:r w:rsidRPr="005D17E7">
        <w:t>Цель работы</w:t>
      </w:r>
    </w:p>
    <w:p w14:paraId="5045AA02" w14:textId="77777777" w:rsidR="00AF2C43" w:rsidRPr="005D17E7" w:rsidRDefault="00AF2C43" w:rsidP="00AF2C43">
      <w:pPr>
        <w:pStyle w:val="2"/>
        <w:numPr>
          <w:ilvl w:val="1"/>
          <w:numId w:val="3"/>
        </w:numPr>
      </w:pPr>
      <w:r w:rsidRPr="005D17E7">
        <w:t>Ответы на контрольные вопросы</w:t>
      </w:r>
    </w:p>
    <w:p w14:paraId="1B97DDDA" w14:textId="77777777" w:rsidR="00AF2C43" w:rsidRPr="005D17E7" w:rsidRDefault="00AF2C43" w:rsidP="00AF2C43">
      <w:pPr>
        <w:pStyle w:val="2"/>
        <w:numPr>
          <w:ilvl w:val="1"/>
          <w:numId w:val="3"/>
        </w:numPr>
      </w:pPr>
      <w:r w:rsidRPr="005D17E7">
        <w:t>Вывод</w:t>
      </w:r>
    </w:p>
    <w:p w14:paraId="2C26C6D8" w14:textId="77777777" w:rsidR="00AF2C43" w:rsidRPr="005D17E7" w:rsidRDefault="00AF2C43" w:rsidP="00AF2C43">
      <w:pPr>
        <w:pStyle w:val="1"/>
        <w:numPr>
          <w:ilvl w:val="0"/>
          <w:numId w:val="3"/>
        </w:numPr>
      </w:pPr>
      <w:r w:rsidRPr="005D17E7">
        <w:t>Контрольные вопросы</w:t>
      </w:r>
    </w:p>
    <w:p w14:paraId="66A70D5B" w14:textId="77777777" w:rsidR="00AF2C43" w:rsidRPr="005D17E7" w:rsidRDefault="00AF2C43" w:rsidP="00AF2C43">
      <w:pPr>
        <w:pStyle w:val="2"/>
        <w:numPr>
          <w:ilvl w:val="1"/>
          <w:numId w:val="3"/>
        </w:numPr>
      </w:pPr>
      <w:r w:rsidRPr="005D17E7">
        <w:t>Что такое «структура»?</w:t>
      </w:r>
    </w:p>
    <w:p w14:paraId="31B84170" w14:textId="77777777" w:rsidR="00AF2C43" w:rsidRPr="005D17E7" w:rsidRDefault="00AF2C43" w:rsidP="00AF2C43">
      <w:pPr>
        <w:pStyle w:val="2"/>
        <w:numPr>
          <w:ilvl w:val="1"/>
          <w:numId w:val="3"/>
        </w:numPr>
      </w:pPr>
      <w:r w:rsidRPr="005D17E7">
        <w:t>Каким образом можно описать пользовательский тип данных структуры?</w:t>
      </w:r>
    </w:p>
    <w:p w14:paraId="04B33650" w14:textId="77777777" w:rsidR="00AF2C43" w:rsidRPr="005D17E7" w:rsidRDefault="00AF2C43" w:rsidP="00AF2C43">
      <w:pPr>
        <w:pStyle w:val="2"/>
        <w:numPr>
          <w:ilvl w:val="1"/>
          <w:numId w:val="3"/>
        </w:numPr>
      </w:pPr>
      <w:r w:rsidRPr="005D17E7">
        <w:t>Как описать переменную структурного типа?</w:t>
      </w:r>
    </w:p>
    <w:p w14:paraId="6A375F9F" w14:textId="77777777" w:rsidR="00AF2C43" w:rsidRPr="005D17E7" w:rsidRDefault="00AF2C43" w:rsidP="00AF2C43">
      <w:pPr>
        <w:pStyle w:val="2"/>
        <w:numPr>
          <w:ilvl w:val="1"/>
          <w:numId w:val="3"/>
        </w:numPr>
      </w:pPr>
      <w:r w:rsidRPr="005D17E7">
        <w:t>Как обратиться к полю структуры?</w:t>
      </w:r>
    </w:p>
    <w:p w14:paraId="56560A37" w14:textId="65588597" w:rsidR="00EE187F" w:rsidRPr="00AF2C43" w:rsidRDefault="00AF2C43" w:rsidP="00AF2C43">
      <w:pPr>
        <w:pStyle w:val="2"/>
        <w:numPr>
          <w:ilvl w:val="1"/>
          <w:numId w:val="3"/>
        </w:numPr>
      </w:pPr>
      <w:r w:rsidRPr="005D17E7">
        <w:t>Как вывести значение поля структуры?</w:t>
      </w:r>
    </w:p>
    <w:sectPr w:rsidR="00EE187F" w:rsidRPr="00AF2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1160148657">
    <w:abstractNumId w:val="1"/>
    <w:lvlOverride w:ilvl="0">
      <w:startOverride w:val="1"/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49"/>
    <w:rsid w:val="00055311"/>
    <w:rsid w:val="00070FAF"/>
    <w:rsid w:val="000C0097"/>
    <w:rsid w:val="0016046B"/>
    <w:rsid w:val="00182495"/>
    <w:rsid w:val="0018259A"/>
    <w:rsid w:val="001974B9"/>
    <w:rsid w:val="001E32F3"/>
    <w:rsid w:val="001E4D07"/>
    <w:rsid w:val="001F2D59"/>
    <w:rsid w:val="00225A5E"/>
    <w:rsid w:val="00261B0A"/>
    <w:rsid w:val="00271E47"/>
    <w:rsid w:val="0032751F"/>
    <w:rsid w:val="00334820"/>
    <w:rsid w:val="003C6A30"/>
    <w:rsid w:val="003E2CFB"/>
    <w:rsid w:val="00411272"/>
    <w:rsid w:val="004759E4"/>
    <w:rsid w:val="00476383"/>
    <w:rsid w:val="004A368A"/>
    <w:rsid w:val="004E2808"/>
    <w:rsid w:val="004E4FA5"/>
    <w:rsid w:val="004F178F"/>
    <w:rsid w:val="00597252"/>
    <w:rsid w:val="005B2306"/>
    <w:rsid w:val="0061167A"/>
    <w:rsid w:val="006566A7"/>
    <w:rsid w:val="00693BA2"/>
    <w:rsid w:val="006C3BE4"/>
    <w:rsid w:val="006E2B52"/>
    <w:rsid w:val="00711D0F"/>
    <w:rsid w:val="00761372"/>
    <w:rsid w:val="00777A49"/>
    <w:rsid w:val="007B5CEA"/>
    <w:rsid w:val="007B751B"/>
    <w:rsid w:val="007F2C11"/>
    <w:rsid w:val="007F6037"/>
    <w:rsid w:val="00814C20"/>
    <w:rsid w:val="00881FDE"/>
    <w:rsid w:val="008823E4"/>
    <w:rsid w:val="008D59BE"/>
    <w:rsid w:val="008F18B6"/>
    <w:rsid w:val="008F25B5"/>
    <w:rsid w:val="0090066F"/>
    <w:rsid w:val="00925158"/>
    <w:rsid w:val="00996E78"/>
    <w:rsid w:val="009F7E05"/>
    <w:rsid w:val="00A7632F"/>
    <w:rsid w:val="00AF0E8D"/>
    <w:rsid w:val="00AF2C43"/>
    <w:rsid w:val="00B34EF6"/>
    <w:rsid w:val="00B63F95"/>
    <w:rsid w:val="00BC00F8"/>
    <w:rsid w:val="00C16FE8"/>
    <w:rsid w:val="00C25A79"/>
    <w:rsid w:val="00CB389F"/>
    <w:rsid w:val="00CD50E2"/>
    <w:rsid w:val="00CF0E87"/>
    <w:rsid w:val="00D100C2"/>
    <w:rsid w:val="00D66C75"/>
    <w:rsid w:val="00E01507"/>
    <w:rsid w:val="00E019D8"/>
    <w:rsid w:val="00E13016"/>
    <w:rsid w:val="00E65989"/>
    <w:rsid w:val="00E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AE152D"/>
  <w15:chartTrackingRefBased/>
  <w15:docId w15:val="{719DFE07-E4EF-49D8-A664-4A74D803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A49"/>
    <w:pPr>
      <w:widowControl w:val="0"/>
      <w:spacing w:after="0" w:line="240" w:lineRule="auto"/>
      <w:jc w:val="both"/>
    </w:pPr>
    <w:rPr>
      <w:bCs w:val="0"/>
    </w:r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tabs>
        <w:tab w:val="left" w:pos="709"/>
      </w:tabs>
      <w:suppressAutoHyphens/>
      <w:autoSpaceDN w:val="0"/>
      <w:jc w:val="center"/>
      <w:textAlignment w:val="baseline"/>
      <w:outlineLvl w:val="0"/>
    </w:pPr>
    <w:rPr>
      <w:rFonts w:eastAsia="Lucida Sans Unicode"/>
      <w:b/>
      <w:bCs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1"/>
    </w:pPr>
    <w:rPr>
      <w:rFonts w:asciiTheme="majorHAnsi" w:eastAsiaTheme="majorEastAsia" w:hAnsiTheme="majorHAnsi" w:cstheme="majorBidi"/>
      <w:bCs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2"/>
    </w:pPr>
    <w:rPr>
      <w:rFonts w:eastAsiaTheme="majorEastAsia" w:cstheme="majorBidi"/>
      <w:bCs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3"/>
    </w:pPr>
    <w:rPr>
      <w:rFonts w:eastAsiaTheme="majorEastAsia" w:cstheme="majorBidi"/>
      <w:bCs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4"/>
    </w:pPr>
    <w:rPr>
      <w:rFonts w:eastAsiaTheme="majorEastAsia" w:cstheme="majorBidi"/>
      <w:bCs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5"/>
    </w:pPr>
    <w:rPr>
      <w:rFonts w:eastAsiaTheme="majorEastAsia" w:cstheme="majorBidi"/>
      <w:bCs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6"/>
    </w:pPr>
    <w:rPr>
      <w:rFonts w:eastAsiaTheme="majorEastAsia" w:cstheme="majorBidi"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widowControl/>
      <w:ind w:firstLine="567"/>
      <w:outlineLvl w:val="7"/>
    </w:pPr>
    <w:rPr>
      <w:rFonts w:eastAsiaTheme="majorEastAsia" w:cstheme="majorBidi"/>
      <w:bCs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widowControl/>
      <w:ind w:firstLine="567"/>
      <w:outlineLvl w:val="8"/>
    </w:pPr>
    <w:rPr>
      <w:rFonts w:eastAsiaTheme="majorEastAsia" w:cstheme="majorBidi"/>
      <w:bCs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widowControl/>
      <w:spacing w:after="80"/>
      <w:ind w:firstLine="567"/>
      <w:contextualSpacing/>
    </w:pPr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widowControl/>
      <w:numPr>
        <w:ilvl w:val="1"/>
      </w:numPr>
      <w:ind w:firstLine="567"/>
    </w:pPr>
    <w:rPr>
      <w:rFonts w:eastAsiaTheme="majorEastAsia" w:cstheme="majorBidi"/>
      <w:bCs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widowControl/>
      <w:spacing w:before="160"/>
      <w:ind w:firstLine="567"/>
      <w:jc w:val="center"/>
    </w:pPr>
    <w:rPr>
      <w:bCs/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widowControl/>
      <w:ind w:left="720" w:firstLine="567"/>
      <w:contextualSpacing/>
    </w:pPr>
    <w:rPr>
      <w:bCs/>
    </w:r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567"/>
      <w:jc w:val="center"/>
    </w:pPr>
    <w:rPr>
      <w:bCs/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bCs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numPr>
        <w:numId w:val="6"/>
      </w:numPr>
      <w:spacing w:before="280"/>
    </w:pPr>
    <w:rPr>
      <w:b/>
    </w:rPr>
  </w:style>
  <w:style w:type="paragraph" w:customStyle="1" w:styleId="2">
    <w:name w:val="Основная нумерация 2"/>
    <w:basedOn w:val="a0"/>
    <w:link w:val="24"/>
    <w:qFormat/>
    <w:rsid w:val="0018259A"/>
    <w:pPr>
      <w:numPr>
        <w:ilvl w:val="1"/>
        <w:numId w:val="6"/>
      </w:numPr>
    </w:pPr>
    <w:rPr>
      <w:bCs/>
    </w:r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6C3BE4"/>
    <w:pPr>
      <w:spacing w:after="0" w:line="240" w:lineRule="auto"/>
    </w:pPr>
    <w:rPr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26</TotalTime>
  <Pages>3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31</cp:revision>
  <dcterms:created xsi:type="dcterms:W3CDTF">2025-09-23T15:30:00Z</dcterms:created>
  <dcterms:modified xsi:type="dcterms:W3CDTF">2025-10-08T16:30:00Z</dcterms:modified>
</cp:coreProperties>
</file>