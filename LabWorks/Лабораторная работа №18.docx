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C2DA" w14:textId="77777777" w:rsidR="00BE7E11" w:rsidRPr="00665CFB" w:rsidRDefault="00BE7E11" w:rsidP="00BE7E11">
      <w:pPr>
        <w:pStyle w:val="10"/>
      </w:pPr>
      <w:r w:rsidRPr="00665CFB">
        <w:t>Лабораторная работа №18</w:t>
      </w:r>
      <w:r>
        <w:br/>
      </w:r>
      <w:r w:rsidRPr="00665CFB">
        <w:t>Работа с алгоритмами сортировки массивов</w:t>
      </w:r>
    </w:p>
    <w:p w14:paraId="19C1CEDC" w14:textId="77777777" w:rsidR="00BE7E11" w:rsidRPr="00665CFB" w:rsidRDefault="00BE7E11" w:rsidP="00BE7E11">
      <w:pPr>
        <w:pStyle w:val="1"/>
        <w:numPr>
          <w:ilvl w:val="0"/>
          <w:numId w:val="7"/>
        </w:numPr>
      </w:pPr>
      <w:r w:rsidRPr="00665CFB">
        <w:t>Цель работы</w:t>
      </w:r>
    </w:p>
    <w:p w14:paraId="3B298119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Изучить принципы реализации алгоритмов сортировки массивов средствами языка программирования С</w:t>
      </w:r>
      <w:r>
        <w:t>++</w:t>
      </w:r>
      <w:r w:rsidRPr="00665CFB">
        <w:t>.</w:t>
      </w:r>
    </w:p>
    <w:p w14:paraId="424A783E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Литература</w:t>
      </w:r>
    </w:p>
    <w:p w14:paraId="3DF3CC66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Ашарина, И. В. Объектно-ориентированное программирование в   С++: лекции и упражнения. Учебное пособие для вузов. / И. В. Ашарина. – 2-е изд., перераб. и доп. – Москва : Горячая Линия–Телеком, 2017. – 336 с. – URL: https://ibooks.ru/reading.php?productid=359752. – Режим доступа: для зарегистрир. пользователей. – Текст : электронный. – п.6.3.</w:t>
      </w:r>
    </w:p>
    <w:p w14:paraId="4CF531C8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Подготовка к работе</w:t>
      </w:r>
    </w:p>
    <w:p w14:paraId="75839F7E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Повторить теоретический материал (см. п.2).</w:t>
      </w:r>
    </w:p>
    <w:p w14:paraId="558A9CCF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Изучить описание лабораторной работы.</w:t>
      </w:r>
    </w:p>
    <w:p w14:paraId="41AE8ABD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Основное оборудование</w:t>
      </w:r>
    </w:p>
    <w:p w14:paraId="600D50D2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Персональный компьютер.</w:t>
      </w:r>
    </w:p>
    <w:p w14:paraId="79E27229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Задание</w:t>
      </w:r>
    </w:p>
    <w:p w14:paraId="7F4281FB" w14:textId="0EA7906F" w:rsidR="00BE7E11" w:rsidRPr="00665CFB" w:rsidRDefault="00BE7E11" w:rsidP="00BE7E11">
      <w:pPr>
        <w:ind w:firstLine="567"/>
      </w:pPr>
      <w:r w:rsidRPr="00665CFB">
        <w:t>При реализации алгоритмов выводить отладочную информацию о позициях элементов массива на каждой итерации циклов в алгоритмах.</w:t>
      </w:r>
    </w:p>
    <w:p w14:paraId="35817A63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Реализовать и протестировать в консольном приложении алгоритм сортировки массива методом пузырька.</w:t>
      </w:r>
    </w:p>
    <w:p w14:paraId="4340F9B6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Реализовать и протестировать в консольном приложении алгоритм сортировки массива методом выбора минимального элемента.</w:t>
      </w:r>
    </w:p>
    <w:p w14:paraId="2EB89B7A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Реализовать и протестировать в консольном приложении алгоритм сортировки массива простым включением.</w:t>
      </w:r>
    </w:p>
    <w:p w14:paraId="7B31616C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Порядок выполнения работы</w:t>
      </w:r>
    </w:p>
    <w:p w14:paraId="30735EBA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Используя Microsoft Visual Studio, создать проект C</w:t>
      </w:r>
      <w:r>
        <w:t>++</w:t>
      </w:r>
      <w:r w:rsidRPr="00665CFB">
        <w:t xml:space="preserve"> и выполнить задания из п.5.</w:t>
      </w:r>
    </w:p>
    <w:p w14:paraId="5505CE06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Ответить на контрольные вопросы.</w:t>
      </w:r>
    </w:p>
    <w:p w14:paraId="5ABDAED2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Содержание отчета</w:t>
      </w:r>
    </w:p>
    <w:p w14:paraId="39E884AF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Титульный лист</w:t>
      </w:r>
    </w:p>
    <w:p w14:paraId="2836F19C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Цель работы</w:t>
      </w:r>
    </w:p>
    <w:p w14:paraId="5EDFC4D0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Ответы на контрольные вопросы</w:t>
      </w:r>
    </w:p>
    <w:p w14:paraId="498E42EB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Вывод</w:t>
      </w:r>
    </w:p>
    <w:p w14:paraId="71AA05AA" w14:textId="77777777" w:rsidR="00BE7E11" w:rsidRPr="00665CFB" w:rsidRDefault="00BE7E11" w:rsidP="00BE7E11">
      <w:pPr>
        <w:pStyle w:val="1"/>
        <w:numPr>
          <w:ilvl w:val="0"/>
          <w:numId w:val="3"/>
        </w:numPr>
      </w:pPr>
      <w:r w:rsidRPr="00665CFB">
        <w:t>Контрольные вопросы</w:t>
      </w:r>
    </w:p>
    <w:p w14:paraId="22A831DC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Что означает «сортировка массива»?</w:t>
      </w:r>
    </w:p>
    <w:p w14:paraId="298D9C5D" w14:textId="77777777" w:rsidR="00BE7E11" w:rsidRPr="00665CFB" w:rsidRDefault="00BE7E11" w:rsidP="00BE7E11">
      <w:pPr>
        <w:pStyle w:val="2"/>
        <w:numPr>
          <w:ilvl w:val="1"/>
          <w:numId w:val="3"/>
        </w:numPr>
      </w:pPr>
      <w:r w:rsidRPr="00665CFB">
        <w:t>Какие виды сортировки массива существуют?</w:t>
      </w:r>
    </w:p>
    <w:p w14:paraId="56560A37" w14:textId="26D4952F" w:rsidR="00EE187F" w:rsidRPr="00BE7E11" w:rsidRDefault="00BE7E11" w:rsidP="00BE7E11">
      <w:pPr>
        <w:pStyle w:val="2"/>
        <w:numPr>
          <w:ilvl w:val="1"/>
          <w:numId w:val="3"/>
        </w:numPr>
      </w:pPr>
      <w:r w:rsidRPr="00665CFB">
        <w:t>Как обменять значения элементов массива?</w:t>
      </w:r>
    </w:p>
    <w:sectPr w:rsidR="00EE187F" w:rsidRPr="00BE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292C9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77E85"/>
    <w:rsid w:val="00597252"/>
    <w:rsid w:val="005B2306"/>
    <w:rsid w:val="005C3728"/>
    <w:rsid w:val="005C6E23"/>
    <w:rsid w:val="005F0A17"/>
    <w:rsid w:val="0061167A"/>
    <w:rsid w:val="006566A7"/>
    <w:rsid w:val="006769C8"/>
    <w:rsid w:val="00693BA2"/>
    <w:rsid w:val="006C3BE4"/>
    <w:rsid w:val="006E2B52"/>
    <w:rsid w:val="007069FE"/>
    <w:rsid w:val="00711D0F"/>
    <w:rsid w:val="0071638D"/>
    <w:rsid w:val="00723E7E"/>
    <w:rsid w:val="00735A9E"/>
    <w:rsid w:val="007502B2"/>
    <w:rsid w:val="00761372"/>
    <w:rsid w:val="00771CEB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BE7E11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117</TotalTime>
  <Pages>1</Pages>
  <Words>202</Words>
  <Characters>1289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99</cp:revision>
  <dcterms:created xsi:type="dcterms:W3CDTF">2025-09-23T15:30:00Z</dcterms:created>
  <dcterms:modified xsi:type="dcterms:W3CDTF">2025-10-23T16:20:00Z</dcterms:modified>
</cp:coreProperties>
</file>