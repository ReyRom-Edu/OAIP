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4A759" w14:textId="77777777" w:rsidR="00C9370F" w:rsidRPr="00DB7A66" w:rsidRDefault="00C9370F" w:rsidP="00C9370F">
      <w:pPr>
        <w:pStyle w:val="10"/>
      </w:pPr>
      <w:r w:rsidRPr="00DB7A66">
        <w:t>Лабораторная работа №15</w:t>
      </w:r>
      <w:r>
        <w:br/>
      </w:r>
      <w:r w:rsidRPr="00DB7A66">
        <w:t>Тестирование, отладка приложения</w:t>
      </w:r>
    </w:p>
    <w:p w14:paraId="1304B93B" w14:textId="77777777" w:rsidR="00C9370F" w:rsidRPr="00DB7A66" w:rsidRDefault="00C9370F" w:rsidP="00C9370F">
      <w:pPr>
        <w:pStyle w:val="1"/>
        <w:numPr>
          <w:ilvl w:val="0"/>
          <w:numId w:val="7"/>
        </w:numPr>
      </w:pPr>
      <w:r w:rsidRPr="00DB7A66">
        <w:rPr>
          <w:bCs/>
        </w:rPr>
        <w:t>Цель работы</w:t>
      </w:r>
    </w:p>
    <w:p w14:paraId="3742D33E" w14:textId="77777777" w:rsidR="00C9370F" w:rsidRPr="00DB7A66" w:rsidRDefault="00C9370F" w:rsidP="00C9370F">
      <w:pPr>
        <w:pStyle w:val="2"/>
        <w:numPr>
          <w:ilvl w:val="1"/>
          <w:numId w:val="3"/>
        </w:numPr>
      </w:pPr>
      <w:r w:rsidRPr="00DB7A66">
        <w:t>Изучить возможности отладки приложений в Visual Studio.</w:t>
      </w:r>
    </w:p>
    <w:p w14:paraId="19AEBDF4" w14:textId="77777777" w:rsidR="00C9370F" w:rsidRPr="00DB7A66" w:rsidRDefault="00C9370F" w:rsidP="00C9370F">
      <w:pPr>
        <w:pStyle w:val="1"/>
        <w:numPr>
          <w:ilvl w:val="0"/>
          <w:numId w:val="3"/>
        </w:numPr>
      </w:pPr>
      <w:r w:rsidRPr="00DB7A66">
        <w:t>Литература</w:t>
      </w:r>
    </w:p>
    <w:p w14:paraId="5FB9F79B" w14:textId="77777777" w:rsidR="00C9370F" w:rsidRPr="00DB7A66" w:rsidRDefault="00C9370F" w:rsidP="00C9370F">
      <w:pPr>
        <w:pStyle w:val="2"/>
        <w:numPr>
          <w:ilvl w:val="1"/>
          <w:numId w:val="3"/>
        </w:numPr>
      </w:pPr>
      <w:r w:rsidRPr="00DB7A66">
        <w:t xml:space="preserve">Документация по отладчику — Visual Studio. – </w:t>
      </w:r>
      <w:proofErr w:type="gramStart"/>
      <w:r w:rsidRPr="00DB7A66">
        <w:t>Текст :</w:t>
      </w:r>
      <w:proofErr w:type="gramEnd"/>
      <w:r w:rsidRPr="00DB7A66">
        <w:t xml:space="preserve"> электронный // Microsoft </w:t>
      </w:r>
      <w:proofErr w:type="spellStart"/>
      <w:proofErr w:type="gramStart"/>
      <w:r w:rsidRPr="00DB7A66">
        <w:t>Learn</w:t>
      </w:r>
      <w:proofErr w:type="spellEnd"/>
      <w:r w:rsidRPr="00DB7A66">
        <w:t xml:space="preserve"> :</w:t>
      </w:r>
      <w:proofErr w:type="gramEnd"/>
      <w:r w:rsidRPr="00DB7A66">
        <w:t xml:space="preserve"> официальный сайт. – 2024. – URL: https://learn.microsoft.com/ru-ru/visualstudio/debugger/?view=vs-2022 (дата обращения 18.09.2024).</w:t>
      </w:r>
    </w:p>
    <w:p w14:paraId="7C5CD776" w14:textId="77777777" w:rsidR="00C9370F" w:rsidRPr="00DB7A66" w:rsidRDefault="00C9370F" w:rsidP="00C9370F">
      <w:pPr>
        <w:pStyle w:val="1"/>
        <w:numPr>
          <w:ilvl w:val="0"/>
          <w:numId w:val="3"/>
        </w:numPr>
      </w:pPr>
      <w:r w:rsidRPr="00DB7A66">
        <w:t>Подготовка к работе</w:t>
      </w:r>
    </w:p>
    <w:p w14:paraId="10C2C820" w14:textId="77777777" w:rsidR="00C9370F" w:rsidRPr="00DB7A66" w:rsidRDefault="00C9370F" w:rsidP="00C9370F">
      <w:pPr>
        <w:pStyle w:val="2"/>
        <w:numPr>
          <w:ilvl w:val="1"/>
          <w:numId w:val="3"/>
        </w:numPr>
      </w:pPr>
      <w:r w:rsidRPr="00DB7A66">
        <w:t>Повторить теоретический материал (см. п.2).</w:t>
      </w:r>
    </w:p>
    <w:p w14:paraId="1B8429A7" w14:textId="77777777" w:rsidR="00C9370F" w:rsidRPr="00DB7A66" w:rsidRDefault="00C9370F" w:rsidP="00C9370F">
      <w:pPr>
        <w:pStyle w:val="2"/>
        <w:numPr>
          <w:ilvl w:val="1"/>
          <w:numId w:val="3"/>
        </w:numPr>
      </w:pPr>
      <w:r w:rsidRPr="00DB7A66">
        <w:t>Изучить описание лабораторной работы.</w:t>
      </w:r>
    </w:p>
    <w:p w14:paraId="383E9DB9" w14:textId="77777777" w:rsidR="00C9370F" w:rsidRPr="00DB7A66" w:rsidRDefault="00C9370F" w:rsidP="00C9370F">
      <w:pPr>
        <w:pStyle w:val="1"/>
        <w:numPr>
          <w:ilvl w:val="0"/>
          <w:numId w:val="3"/>
        </w:numPr>
      </w:pPr>
      <w:r w:rsidRPr="00DB7A66">
        <w:t>Основное оборудование</w:t>
      </w:r>
    </w:p>
    <w:p w14:paraId="55358292" w14:textId="77777777" w:rsidR="00C9370F" w:rsidRPr="00DB7A66" w:rsidRDefault="00C9370F" w:rsidP="00C9370F">
      <w:pPr>
        <w:pStyle w:val="2"/>
        <w:numPr>
          <w:ilvl w:val="1"/>
          <w:numId w:val="3"/>
        </w:numPr>
      </w:pPr>
      <w:r w:rsidRPr="00DB7A66">
        <w:t>Персональный компьютер.</w:t>
      </w:r>
    </w:p>
    <w:p w14:paraId="00DEF602" w14:textId="77777777" w:rsidR="00C9370F" w:rsidRPr="00DB7A66" w:rsidRDefault="00C9370F" w:rsidP="00C9370F">
      <w:pPr>
        <w:pStyle w:val="1"/>
        <w:numPr>
          <w:ilvl w:val="0"/>
          <w:numId w:val="3"/>
        </w:numPr>
      </w:pPr>
      <w:r w:rsidRPr="00DB7A66">
        <w:t>Задание</w:t>
      </w:r>
    </w:p>
    <w:p w14:paraId="04904B79" w14:textId="77777777" w:rsidR="00C9370F" w:rsidRPr="00DB7A66" w:rsidRDefault="00C9370F" w:rsidP="00C9370F">
      <w:pPr>
        <w:pStyle w:val="2"/>
        <w:numPr>
          <w:ilvl w:val="1"/>
          <w:numId w:val="3"/>
        </w:numPr>
      </w:pPr>
      <w:r w:rsidRPr="00DB7A66">
        <w:t>Пошаговая отладка и просмотр значений переменных</w:t>
      </w:r>
    </w:p>
    <w:p w14:paraId="2EAC22E6" w14:textId="77777777" w:rsidR="00C9370F" w:rsidRPr="00DB7A66" w:rsidRDefault="00C9370F" w:rsidP="00C9370F">
      <w:r w:rsidRPr="00DB7A66">
        <w:t xml:space="preserve">Создать консольное приложение, содержащее цикл со счетчиком, в котором вычисляется значение факториала f от </w:t>
      </w:r>
      <w:proofErr w:type="spellStart"/>
      <w:r w:rsidRPr="00DB7A66">
        <w:t>программно</w:t>
      </w:r>
      <w:proofErr w:type="spellEnd"/>
      <w:r w:rsidRPr="00DB7A66">
        <w:t xml:space="preserve"> заданного числа n. Результат должен выводиться на экран. Указать n=6 и выполнить пошаговую отладку с отслеживанием значений переменных во вкладке Локальные. Реализовать отображение данных во время пошаговой отладки.</w:t>
      </w:r>
    </w:p>
    <w:p w14:paraId="1CC38A89" w14:textId="77777777" w:rsidR="00C9370F" w:rsidRPr="00DB7A66" w:rsidRDefault="00C9370F" w:rsidP="00C9370F">
      <w:pPr>
        <w:pStyle w:val="2"/>
        <w:numPr>
          <w:ilvl w:val="1"/>
          <w:numId w:val="3"/>
        </w:numPr>
      </w:pPr>
      <w:r w:rsidRPr="00DB7A66">
        <w:t xml:space="preserve">Создание и отключение </w:t>
      </w:r>
      <w:proofErr w:type="spellStart"/>
      <w:r w:rsidRPr="00DB7A66">
        <w:t>брейкпоинтов</w:t>
      </w:r>
      <w:proofErr w:type="spellEnd"/>
      <w:r w:rsidRPr="00DB7A66">
        <w:t xml:space="preserve"> (точек останова)</w:t>
      </w:r>
    </w:p>
    <w:p w14:paraId="14A66E12" w14:textId="77777777" w:rsidR="00C9370F" w:rsidRPr="00DB7A66" w:rsidRDefault="00C9370F" w:rsidP="00C9370F">
      <w:r w:rsidRPr="00DB7A66">
        <w:t xml:space="preserve">Создать консольное приложение, дублирующее приложение из п.5.1. Добавить </w:t>
      </w:r>
      <w:proofErr w:type="spellStart"/>
      <w:r w:rsidRPr="00DB7A66">
        <w:t>брейкпоинт</w:t>
      </w:r>
      <w:proofErr w:type="spellEnd"/>
      <w:r w:rsidRPr="00DB7A66">
        <w:t xml:space="preserve"> в конце цикла (после изменения значения переменной f) и запустить отладку с остановками на </w:t>
      </w:r>
      <w:proofErr w:type="spellStart"/>
      <w:r w:rsidRPr="00DB7A66">
        <w:t>брейкпоинтах</w:t>
      </w:r>
      <w:proofErr w:type="spellEnd"/>
      <w:r w:rsidRPr="00DB7A66">
        <w:t xml:space="preserve"> с отслеживанием значений переменных во вкладке Локальные. Сделать имеющийся </w:t>
      </w:r>
      <w:proofErr w:type="spellStart"/>
      <w:r w:rsidRPr="00DB7A66">
        <w:t>брейкпойнт</w:t>
      </w:r>
      <w:proofErr w:type="spellEnd"/>
      <w:r w:rsidRPr="00DB7A66">
        <w:t xml:space="preserve"> неактивным (Ctrl+F9).</w:t>
      </w:r>
    </w:p>
    <w:p w14:paraId="4FD95E86" w14:textId="77777777" w:rsidR="00C9370F" w:rsidRPr="00DB7A66" w:rsidRDefault="00C9370F" w:rsidP="00C9370F">
      <w:pPr>
        <w:pStyle w:val="2"/>
        <w:numPr>
          <w:ilvl w:val="1"/>
          <w:numId w:val="3"/>
        </w:numPr>
      </w:pPr>
      <w:r w:rsidRPr="00DB7A66">
        <w:t>Настройка остановки по условию</w:t>
      </w:r>
    </w:p>
    <w:p w14:paraId="610C22CA" w14:textId="77777777" w:rsidR="00C9370F" w:rsidRPr="00DB7A66" w:rsidRDefault="00C9370F" w:rsidP="00C9370F">
      <w:r w:rsidRPr="00DB7A66">
        <w:t xml:space="preserve">Создать консольное приложение, дублирующее приложение из п.5.1. Добавить </w:t>
      </w:r>
      <w:proofErr w:type="spellStart"/>
      <w:r w:rsidRPr="00DB7A66">
        <w:t>брейкпоинт</w:t>
      </w:r>
      <w:proofErr w:type="spellEnd"/>
      <w:r w:rsidRPr="00DB7A66">
        <w:t xml:space="preserve"> в конце цикла (после изменения значения переменной f). Изменить </w:t>
      </w:r>
      <w:proofErr w:type="spellStart"/>
      <w:r w:rsidRPr="00DB7A66">
        <w:t>брейкпоинт</w:t>
      </w:r>
      <w:proofErr w:type="spellEnd"/>
      <w:r w:rsidRPr="00DB7A66">
        <w:t xml:space="preserve"> так, чтобы остановки выполнялись только если i нечетное или f&gt;30. Запустить отладку с остановками на </w:t>
      </w:r>
      <w:proofErr w:type="spellStart"/>
      <w:r w:rsidRPr="00DB7A66">
        <w:t>брейкпоинтах</w:t>
      </w:r>
      <w:proofErr w:type="spellEnd"/>
      <w:r w:rsidRPr="00DB7A66">
        <w:t xml:space="preserve"> с отслеживанием значений переменных во вкладке Локальные.</w:t>
      </w:r>
    </w:p>
    <w:p w14:paraId="299F9B51" w14:textId="77777777" w:rsidR="00C9370F" w:rsidRPr="00DB7A66" w:rsidRDefault="00C9370F" w:rsidP="00C9370F">
      <w:pPr>
        <w:pStyle w:val="2"/>
        <w:numPr>
          <w:ilvl w:val="1"/>
          <w:numId w:val="3"/>
        </w:numPr>
      </w:pPr>
      <w:r w:rsidRPr="00DB7A66">
        <w:t xml:space="preserve">Настройка действия у </w:t>
      </w:r>
      <w:proofErr w:type="spellStart"/>
      <w:r w:rsidRPr="00DB7A66">
        <w:t>брейкпоинта</w:t>
      </w:r>
      <w:proofErr w:type="spellEnd"/>
    </w:p>
    <w:p w14:paraId="6B163689" w14:textId="77777777" w:rsidR="00C9370F" w:rsidRPr="00DB7A66" w:rsidRDefault="00C9370F" w:rsidP="00C9370F">
      <w:r w:rsidRPr="00DB7A66">
        <w:t xml:space="preserve">Создать консольное приложение, дублирующее приложение из п.5.1. Добавить </w:t>
      </w:r>
      <w:proofErr w:type="spellStart"/>
      <w:r w:rsidRPr="00DB7A66">
        <w:t>брейкпоинт</w:t>
      </w:r>
      <w:proofErr w:type="spellEnd"/>
      <w:r w:rsidRPr="00DB7A66">
        <w:t xml:space="preserve"> в конце цикла (после изменения значения переменной f) и запустить отладку с остановками на </w:t>
      </w:r>
      <w:proofErr w:type="spellStart"/>
      <w:r w:rsidRPr="00DB7A66">
        <w:t>брейкпоинтах</w:t>
      </w:r>
      <w:proofErr w:type="spellEnd"/>
      <w:r w:rsidRPr="00DB7A66">
        <w:t xml:space="preserve"> с отслеживанием значений переменных во вкладке Локальные.</w:t>
      </w:r>
    </w:p>
    <w:p w14:paraId="4E3703E1" w14:textId="77777777" w:rsidR="00C9370F" w:rsidRPr="00DB7A66" w:rsidRDefault="00C9370F" w:rsidP="00C9370F">
      <w:r w:rsidRPr="00DB7A66">
        <w:t xml:space="preserve">Изменить </w:t>
      </w:r>
      <w:proofErr w:type="spellStart"/>
      <w:r w:rsidRPr="00DB7A66">
        <w:t>брейкпоинт</w:t>
      </w:r>
      <w:proofErr w:type="spellEnd"/>
      <w:r w:rsidRPr="00DB7A66">
        <w:t xml:space="preserve"> так, чтобы при его достижении в отладочную консоль (окно Вывод) выводились значения i и f в следующем виде:</w:t>
      </w:r>
    </w:p>
    <w:p w14:paraId="2F9CADF9" w14:textId="77777777" w:rsidR="00C9370F" w:rsidRPr="00DB7A66" w:rsidRDefault="00C9370F" w:rsidP="00C9370F">
      <w:r w:rsidRPr="00DB7A66">
        <w:lastRenderedPageBreak/>
        <w:t>i! = f</w:t>
      </w:r>
    </w:p>
    <w:p w14:paraId="28CAFE21" w14:textId="77777777" w:rsidR="00C9370F" w:rsidRPr="00DB7A66" w:rsidRDefault="00C9370F" w:rsidP="00C9370F">
      <w:r w:rsidRPr="00DB7A66">
        <w:t>Образец вывода:</w:t>
      </w:r>
    </w:p>
    <w:p w14:paraId="0E83F535" w14:textId="77777777" w:rsidR="00C9370F" w:rsidRPr="00DB7A66" w:rsidRDefault="00C9370F" w:rsidP="00C9370F">
      <w:r w:rsidRPr="00DB7A66">
        <w:t>0! = 1</w:t>
      </w:r>
    </w:p>
    <w:p w14:paraId="7762B516" w14:textId="77777777" w:rsidR="00C9370F" w:rsidRPr="00DB7A66" w:rsidRDefault="00C9370F" w:rsidP="00C9370F">
      <w:r w:rsidRPr="00DB7A66">
        <w:t>1! = 1</w:t>
      </w:r>
    </w:p>
    <w:p w14:paraId="20CA0E19" w14:textId="77777777" w:rsidR="00C9370F" w:rsidRPr="00DB7A66" w:rsidRDefault="00C9370F" w:rsidP="00C9370F">
      <w:r w:rsidRPr="00DB7A66">
        <w:t>2! = 2</w:t>
      </w:r>
    </w:p>
    <w:p w14:paraId="028B875D" w14:textId="77777777" w:rsidR="00C9370F" w:rsidRPr="00DB7A66" w:rsidRDefault="00C9370F" w:rsidP="00C9370F">
      <w:r w:rsidRPr="00DB7A66">
        <w:t>3! = 6</w:t>
      </w:r>
    </w:p>
    <w:p w14:paraId="3DD4A9B1" w14:textId="77777777" w:rsidR="00C9370F" w:rsidRPr="00DB7A66" w:rsidRDefault="00C9370F" w:rsidP="00C9370F">
      <w:pPr>
        <w:pStyle w:val="2"/>
        <w:numPr>
          <w:ilvl w:val="1"/>
          <w:numId w:val="3"/>
        </w:numPr>
      </w:pPr>
      <w:r w:rsidRPr="00DB7A66">
        <w:t>Отладка с заходом в функции</w:t>
      </w:r>
    </w:p>
    <w:p w14:paraId="227EB9E8" w14:textId="77777777" w:rsidR="00C9370F" w:rsidRPr="00DB7A66" w:rsidRDefault="00C9370F" w:rsidP="00C9370F">
      <w:r w:rsidRPr="00DB7A66">
        <w:t>Создать консольное приложение, дублирующее приложение из п.5.1.</w:t>
      </w:r>
    </w:p>
    <w:p w14:paraId="72AEB226" w14:textId="77777777" w:rsidR="00C9370F" w:rsidRPr="00DB7A66" w:rsidRDefault="00C9370F" w:rsidP="00C9370F">
      <w:r w:rsidRPr="00DB7A66">
        <w:t xml:space="preserve">Провести рефакторинг, выделив функцию для вычисления факториала из функции </w:t>
      </w:r>
      <w:r w:rsidRPr="00ED1897">
        <w:rPr>
          <w:rStyle w:val="ae"/>
        </w:rPr>
        <w:t>main</w:t>
      </w:r>
      <w:r w:rsidRPr="00DB7A66">
        <w:t>. Значение n в основной программе должно запрашиваться у пользователя, функция вычисления факториала должна возвращать число (в случае некорректных данных должен вернуть -1).</w:t>
      </w:r>
    </w:p>
    <w:p w14:paraId="32F556D7" w14:textId="77777777" w:rsidR="00C9370F" w:rsidRPr="00DB7A66" w:rsidRDefault="00C9370F" w:rsidP="00C9370F">
      <w:r w:rsidRPr="00DB7A66">
        <w:t xml:space="preserve">Установить </w:t>
      </w:r>
      <w:proofErr w:type="spellStart"/>
      <w:r w:rsidRPr="00DB7A66">
        <w:t>брейкпоинт</w:t>
      </w:r>
      <w:proofErr w:type="spellEnd"/>
      <w:r w:rsidRPr="00DB7A66">
        <w:t xml:space="preserve"> на вызове метода вычисления факториала из функции </w:t>
      </w:r>
      <w:r w:rsidRPr="00ED1897">
        <w:rPr>
          <w:rStyle w:val="ae"/>
        </w:rPr>
        <w:t>main</w:t>
      </w:r>
      <w:r w:rsidRPr="00DB7A66">
        <w:t xml:space="preserve"> и выполнить пошаговую отладку с заходом в функцию.</w:t>
      </w:r>
    </w:p>
    <w:p w14:paraId="0911337A" w14:textId="77777777" w:rsidR="00C9370F" w:rsidRPr="00DB7A66" w:rsidRDefault="00C9370F" w:rsidP="00C9370F">
      <w:pPr>
        <w:pStyle w:val="1"/>
        <w:numPr>
          <w:ilvl w:val="0"/>
          <w:numId w:val="3"/>
        </w:numPr>
      </w:pPr>
      <w:r w:rsidRPr="00DB7A66">
        <w:t>Порядок выполнения работы</w:t>
      </w:r>
    </w:p>
    <w:p w14:paraId="73F079BA" w14:textId="77777777" w:rsidR="00C9370F" w:rsidRPr="00DB7A66" w:rsidRDefault="00C9370F" w:rsidP="00C9370F">
      <w:pPr>
        <w:pStyle w:val="2"/>
        <w:numPr>
          <w:ilvl w:val="1"/>
          <w:numId w:val="3"/>
        </w:numPr>
      </w:pPr>
      <w:r w:rsidRPr="00DB7A66">
        <w:t>Используя Microsoft Visual Studio, создать проект C++ и выполнить задания из п.5.</w:t>
      </w:r>
    </w:p>
    <w:p w14:paraId="6B7ACD6D" w14:textId="77777777" w:rsidR="00C9370F" w:rsidRPr="00DB7A66" w:rsidRDefault="00C9370F" w:rsidP="00C9370F">
      <w:pPr>
        <w:pStyle w:val="2"/>
        <w:numPr>
          <w:ilvl w:val="1"/>
          <w:numId w:val="3"/>
        </w:numPr>
      </w:pPr>
      <w:r w:rsidRPr="00DB7A66">
        <w:t>Ответить на контрольные вопросы.</w:t>
      </w:r>
    </w:p>
    <w:p w14:paraId="6127CE59" w14:textId="77777777" w:rsidR="00C9370F" w:rsidRPr="00DB7A66" w:rsidRDefault="00C9370F" w:rsidP="00C9370F">
      <w:pPr>
        <w:pStyle w:val="1"/>
        <w:numPr>
          <w:ilvl w:val="0"/>
          <w:numId w:val="3"/>
        </w:numPr>
      </w:pPr>
      <w:r w:rsidRPr="00DB7A66">
        <w:t>Содержание отчета</w:t>
      </w:r>
    </w:p>
    <w:p w14:paraId="4F2420FF" w14:textId="77777777" w:rsidR="00C9370F" w:rsidRPr="00DB7A66" w:rsidRDefault="00C9370F" w:rsidP="00C9370F">
      <w:pPr>
        <w:pStyle w:val="2"/>
        <w:numPr>
          <w:ilvl w:val="1"/>
          <w:numId w:val="3"/>
        </w:numPr>
      </w:pPr>
      <w:r w:rsidRPr="00DB7A66">
        <w:t>Титульный лист</w:t>
      </w:r>
    </w:p>
    <w:p w14:paraId="3812A95C" w14:textId="77777777" w:rsidR="00C9370F" w:rsidRPr="00DB7A66" w:rsidRDefault="00C9370F" w:rsidP="00C9370F">
      <w:pPr>
        <w:pStyle w:val="2"/>
        <w:numPr>
          <w:ilvl w:val="1"/>
          <w:numId w:val="3"/>
        </w:numPr>
      </w:pPr>
      <w:r w:rsidRPr="00DB7A66">
        <w:t>Цель работы</w:t>
      </w:r>
    </w:p>
    <w:p w14:paraId="3EF7F647" w14:textId="77777777" w:rsidR="00C9370F" w:rsidRPr="00DB7A66" w:rsidRDefault="00C9370F" w:rsidP="00C9370F">
      <w:pPr>
        <w:pStyle w:val="2"/>
        <w:numPr>
          <w:ilvl w:val="1"/>
          <w:numId w:val="3"/>
        </w:numPr>
      </w:pPr>
      <w:r w:rsidRPr="00DB7A66">
        <w:t>Ответы на контрольные вопросы</w:t>
      </w:r>
    </w:p>
    <w:p w14:paraId="49AFE30D" w14:textId="77777777" w:rsidR="00C9370F" w:rsidRPr="00DB7A66" w:rsidRDefault="00C9370F" w:rsidP="00C9370F">
      <w:pPr>
        <w:pStyle w:val="2"/>
        <w:numPr>
          <w:ilvl w:val="1"/>
          <w:numId w:val="3"/>
        </w:numPr>
      </w:pPr>
      <w:r w:rsidRPr="00DB7A66">
        <w:t>Вывод</w:t>
      </w:r>
    </w:p>
    <w:p w14:paraId="7BA63AB8" w14:textId="77777777" w:rsidR="00C9370F" w:rsidRPr="00DB7A66" w:rsidRDefault="00C9370F" w:rsidP="00C9370F">
      <w:pPr>
        <w:pStyle w:val="1"/>
        <w:numPr>
          <w:ilvl w:val="0"/>
          <w:numId w:val="3"/>
        </w:numPr>
      </w:pPr>
      <w:r w:rsidRPr="00DB7A66">
        <w:t>Контрольные вопросы</w:t>
      </w:r>
    </w:p>
    <w:p w14:paraId="33278C3F" w14:textId="77777777" w:rsidR="00C9370F" w:rsidRPr="00DB7A66" w:rsidRDefault="00C9370F" w:rsidP="00C9370F">
      <w:pPr>
        <w:pStyle w:val="2"/>
        <w:numPr>
          <w:ilvl w:val="1"/>
          <w:numId w:val="3"/>
        </w:numPr>
      </w:pPr>
      <w:r w:rsidRPr="00DB7A66">
        <w:t>Что такое «отладка»?</w:t>
      </w:r>
    </w:p>
    <w:p w14:paraId="0F3C19D7" w14:textId="77777777" w:rsidR="00C9370F" w:rsidRPr="00DB7A66" w:rsidRDefault="00C9370F" w:rsidP="00C9370F">
      <w:pPr>
        <w:pStyle w:val="2"/>
        <w:numPr>
          <w:ilvl w:val="1"/>
          <w:numId w:val="3"/>
        </w:numPr>
      </w:pPr>
      <w:r w:rsidRPr="00DB7A66">
        <w:t>Какие этапы включает в себя отладка?</w:t>
      </w:r>
    </w:p>
    <w:p w14:paraId="0FB8157D" w14:textId="77777777" w:rsidR="00C9370F" w:rsidRPr="00DB7A66" w:rsidRDefault="00C9370F" w:rsidP="00C9370F">
      <w:pPr>
        <w:pStyle w:val="2"/>
        <w:numPr>
          <w:ilvl w:val="1"/>
          <w:numId w:val="3"/>
        </w:numPr>
      </w:pPr>
      <w:r w:rsidRPr="00DB7A66">
        <w:t>Что такое «точка останова»?</w:t>
      </w:r>
    </w:p>
    <w:p w14:paraId="241D21B9" w14:textId="77777777" w:rsidR="00C9370F" w:rsidRPr="00DB7A66" w:rsidRDefault="00C9370F" w:rsidP="00C9370F">
      <w:pPr>
        <w:pStyle w:val="2"/>
        <w:numPr>
          <w:ilvl w:val="1"/>
          <w:numId w:val="3"/>
        </w:numPr>
      </w:pPr>
      <w:r w:rsidRPr="00DB7A66">
        <w:t>Как добавить точки останова в Visual Studio?</w:t>
      </w:r>
    </w:p>
    <w:p w14:paraId="0CA36A5C" w14:textId="77777777" w:rsidR="00C9370F" w:rsidRPr="00DB7A66" w:rsidRDefault="00C9370F" w:rsidP="00C9370F">
      <w:pPr>
        <w:pStyle w:val="2"/>
        <w:numPr>
          <w:ilvl w:val="1"/>
          <w:numId w:val="3"/>
        </w:numPr>
      </w:pPr>
      <w:r w:rsidRPr="00DB7A66">
        <w:t>Как в Visual Studio запустить приложение в режиме отладки?</w:t>
      </w:r>
    </w:p>
    <w:p w14:paraId="74340F14" w14:textId="77777777" w:rsidR="00C9370F" w:rsidRPr="00DB7A66" w:rsidRDefault="00C9370F" w:rsidP="00C9370F">
      <w:pPr>
        <w:pStyle w:val="2"/>
        <w:numPr>
          <w:ilvl w:val="1"/>
          <w:numId w:val="3"/>
        </w:numPr>
      </w:pPr>
      <w:r w:rsidRPr="00DB7A66">
        <w:t>Какие окна в Visual Studio отображают значения переменных и для чего предназначено каждое из этих окон?</w:t>
      </w:r>
    </w:p>
    <w:p w14:paraId="0C33734C" w14:textId="77777777" w:rsidR="00C9370F" w:rsidRPr="005F3C33" w:rsidRDefault="00C9370F" w:rsidP="00C9370F">
      <w:pPr>
        <w:pStyle w:val="2"/>
        <w:numPr>
          <w:ilvl w:val="1"/>
          <w:numId w:val="3"/>
        </w:numPr>
      </w:pPr>
      <w:r w:rsidRPr="00DB7A66">
        <w:t>Какие комбинации «горячих» клавиш используются в Visual Studio для пошагового прохождения?</w:t>
      </w:r>
    </w:p>
    <w:p w14:paraId="56560A37" w14:textId="146DAE20" w:rsidR="00EE187F" w:rsidRPr="00C9370F" w:rsidRDefault="00EE187F" w:rsidP="00C9370F"/>
    <w:sectPr w:rsidR="00EE187F" w:rsidRPr="00C9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160148657">
    <w:abstractNumId w:val="1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49"/>
    <w:rsid w:val="00055311"/>
    <w:rsid w:val="00070FAF"/>
    <w:rsid w:val="00080A51"/>
    <w:rsid w:val="000B1531"/>
    <w:rsid w:val="000C0097"/>
    <w:rsid w:val="00106123"/>
    <w:rsid w:val="00142169"/>
    <w:rsid w:val="0016046B"/>
    <w:rsid w:val="00182495"/>
    <w:rsid w:val="0018259A"/>
    <w:rsid w:val="001974B9"/>
    <w:rsid w:val="001E03FF"/>
    <w:rsid w:val="001E1F5F"/>
    <w:rsid w:val="001E32F3"/>
    <w:rsid w:val="001E4D07"/>
    <w:rsid w:val="001F2D59"/>
    <w:rsid w:val="00225A5E"/>
    <w:rsid w:val="00261B0A"/>
    <w:rsid w:val="00271E47"/>
    <w:rsid w:val="0032751F"/>
    <w:rsid w:val="00330804"/>
    <w:rsid w:val="00334820"/>
    <w:rsid w:val="003C6A30"/>
    <w:rsid w:val="003E2CFB"/>
    <w:rsid w:val="00411272"/>
    <w:rsid w:val="00443427"/>
    <w:rsid w:val="004759E4"/>
    <w:rsid w:val="00476383"/>
    <w:rsid w:val="004A368A"/>
    <w:rsid w:val="004E2808"/>
    <w:rsid w:val="004E4FA5"/>
    <w:rsid w:val="004F178F"/>
    <w:rsid w:val="00597252"/>
    <w:rsid w:val="005B2306"/>
    <w:rsid w:val="0061167A"/>
    <w:rsid w:val="006566A7"/>
    <w:rsid w:val="006769C8"/>
    <w:rsid w:val="00693BA2"/>
    <w:rsid w:val="006C3BE4"/>
    <w:rsid w:val="006E2B52"/>
    <w:rsid w:val="00711D0F"/>
    <w:rsid w:val="0071638D"/>
    <w:rsid w:val="00735A9E"/>
    <w:rsid w:val="00761372"/>
    <w:rsid w:val="00777A49"/>
    <w:rsid w:val="00784C93"/>
    <w:rsid w:val="007B5CEA"/>
    <w:rsid w:val="007B751B"/>
    <w:rsid w:val="007F2C11"/>
    <w:rsid w:val="007F6037"/>
    <w:rsid w:val="00814C20"/>
    <w:rsid w:val="00840ABB"/>
    <w:rsid w:val="00881FDE"/>
    <w:rsid w:val="008823E4"/>
    <w:rsid w:val="008D59BE"/>
    <w:rsid w:val="008F18B6"/>
    <w:rsid w:val="008F25B5"/>
    <w:rsid w:val="0090066F"/>
    <w:rsid w:val="0091048A"/>
    <w:rsid w:val="00925158"/>
    <w:rsid w:val="00957198"/>
    <w:rsid w:val="00996E78"/>
    <w:rsid w:val="009A5CA5"/>
    <w:rsid w:val="009F7E05"/>
    <w:rsid w:val="00A52F1F"/>
    <w:rsid w:val="00A7632F"/>
    <w:rsid w:val="00AF0E8D"/>
    <w:rsid w:val="00AF2C43"/>
    <w:rsid w:val="00B34EF6"/>
    <w:rsid w:val="00B36B1F"/>
    <w:rsid w:val="00B63F95"/>
    <w:rsid w:val="00BC00F8"/>
    <w:rsid w:val="00C16FE8"/>
    <w:rsid w:val="00C25A79"/>
    <w:rsid w:val="00C9370F"/>
    <w:rsid w:val="00CB389F"/>
    <w:rsid w:val="00CD50E2"/>
    <w:rsid w:val="00CF0E87"/>
    <w:rsid w:val="00D100C2"/>
    <w:rsid w:val="00D66C75"/>
    <w:rsid w:val="00DD2A13"/>
    <w:rsid w:val="00E01507"/>
    <w:rsid w:val="00E019D8"/>
    <w:rsid w:val="00E13016"/>
    <w:rsid w:val="00E65989"/>
    <w:rsid w:val="00EE187F"/>
    <w:rsid w:val="00F42AF7"/>
    <w:rsid w:val="00F45B5C"/>
    <w:rsid w:val="00FF0246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E152D"/>
  <w15:chartTrackingRefBased/>
  <w15:docId w15:val="{719DFE07-E4EF-49D8-A664-4A74D803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A49"/>
    <w:pPr>
      <w:widowControl w:val="0"/>
      <w:spacing w:after="0" w:line="240" w:lineRule="auto"/>
      <w:jc w:val="both"/>
    </w:pPr>
    <w:rPr>
      <w:bCs w:val="0"/>
    </w:r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bCs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1"/>
    </w:pPr>
    <w:rPr>
      <w:rFonts w:asciiTheme="majorHAnsi" w:eastAsiaTheme="majorEastAsia" w:hAnsiTheme="majorHAnsi" w:cstheme="majorBidi"/>
      <w:bCs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2"/>
    </w:pPr>
    <w:rPr>
      <w:rFonts w:eastAsiaTheme="majorEastAsia" w:cstheme="majorBidi"/>
      <w:bCs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3"/>
    </w:pPr>
    <w:rPr>
      <w:rFonts w:eastAsiaTheme="majorEastAsia" w:cstheme="majorBidi"/>
      <w:bCs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4"/>
    </w:pPr>
    <w:rPr>
      <w:rFonts w:eastAsiaTheme="majorEastAsia" w:cstheme="majorBidi"/>
      <w:bCs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5"/>
    </w:pPr>
    <w:rPr>
      <w:rFonts w:eastAsiaTheme="majorEastAsia" w:cstheme="majorBidi"/>
      <w:bCs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6"/>
    </w:pPr>
    <w:rPr>
      <w:rFonts w:eastAsiaTheme="majorEastAsia" w:cstheme="majorBidi"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widowControl/>
      <w:ind w:firstLine="567"/>
      <w:outlineLvl w:val="7"/>
    </w:pPr>
    <w:rPr>
      <w:rFonts w:eastAsiaTheme="majorEastAsia" w:cstheme="majorBidi"/>
      <w:bCs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widowControl/>
      <w:ind w:firstLine="567"/>
      <w:outlineLvl w:val="8"/>
    </w:pPr>
    <w:rPr>
      <w:rFonts w:eastAsiaTheme="majorEastAsia" w:cstheme="majorBidi"/>
      <w:b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widowControl/>
      <w:spacing w:after="80"/>
      <w:ind w:firstLine="567"/>
      <w:contextualSpacing/>
    </w:pPr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widowControl/>
      <w:numPr>
        <w:ilvl w:val="1"/>
      </w:numPr>
      <w:ind w:firstLine="567"/>
    </w:pPr>
    <w:rPr>
      <w:rFonts w:eastAsiaTheme="majorEastAsia" w:cstheme="majorBidi"/>
      <w:bCs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widowControl/>
      <w:spacing w:before="160"/>
      <w:ind w:firstLine="567"/>
      <w:jc w:val="center"/>
    </w:pPr>
    <w:rPr>
      <w:bCs/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widowControl/>
      <w:ind w:left="720" w:firstLine="567"/>
      <w:contextualSpacing/>
    </w:pPr>
    <w:rPr>
      <w:bCs/>
    </w:r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567"/>
      <w:jc w:val="center"/>
    </w:pPr>
    <w:rPr>
      <w:bCs/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bCs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numPr>
        <w:numId w:val="6"/>
      </w:numPr>
      <w:spacing w:before="280"/>
    </w:pPr>
    <w:rPr>
      <w:b/>
    </w:rPr>
  </w:style>
  <w:style w:type="paragraph" w:customStyle="1" w:styleId="2">
    <w:name w:val="Основная нумерация 2"/>
    <w:basedOn w:val="a0"/>
    <w:link w:val="24"/>
    <w:qFormat/>
    <w:rsid w:val="0018259A"/>
    <w:pPr>
      <w:numPr>
        <w:ilvl w:val="1"/>
        <w:numId w:val="6"/>
      </w:numPr>
    </w:pPr>
    <w:rPr>
      <w:bCs/>
    </w:r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6C3BE4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47</TotalTime>
  <Pages>2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52</cp:revision>
  <dcterms:created xsi:type="dcterms:W3CDTF">2025-09-23T15:30:00Z</dcterms:created>
  <dcterms:modified xsi:type="dcterms:W3CDTF">2025-10-15T16:55:00Z</dcterms:modified>
</cp:coreProperties>
</file>