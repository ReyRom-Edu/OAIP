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D3DE" w14:textId="77777777" w:rsidR="00C16FE8" w:rsidRDefault="00C16FE8" w:rsidP="00C16FE8">
      <w:pPr>
        <w:pStyle w:val="10"/>
      </w:pPr>
      <w:r>
        <w:t>Лабораторная работа №6</w:t>
      </w:r>
      <w:r>
        <w:br/>
        <w:t>Обработка двумерных массивов</w:t>
      </w:r>
    </w:p>
    <w:p w14:paraId="532FC3C3" w14:textId="77777777" w:rsidR="00C16FE8" w:rsidRDefault="00C16FE8" w:rsidP="00C16FE8">
      <w:pPr>
        <w:pStyle w:val="1"/>
        <w:numPr>
          <w:ilvl w:val="0"/>
          <w:numId w:val="7"/>
        </w:numPr>
      </w:pPr>
      <w:r>
        <w:t>Цель работы</w:t>
      </w:r>
    </w:p>
    <w:p w14:paraId="6A76010E" w14:textId="77777777" w:rsidR="00C16FE8" w:rsidRDefault="00C16FE8" w:rsidP="00C16FE8">
      <w:pPr>
        <w:pStyle w:val="2"/>
        <w:numPr>
          <w:ilvl w:val="1"/>
          <w:numId w:val="3"/>
        </w:numPr>
      </w:pPr>
      <w:r>
        <w:t xml:space="preserve">Изучить процесс обработки двумерных массивов на языке </w:t>
      </w:r>
      <w:proofErr w:type="spellStart"/>
      <w:r>
        <w:t>Cи</w:t>
      </w:r>
      <w:proofErr w:type="spellEnd"/>
      <w:r>
        <w:t>.</w:t>
      </w:r>
    </w:p>
    <w:p w14:paraId="4C136188" w14:textId="77777777" w:rsidR="00C16FE8" w:rsidRDefault="00C16FE8" w:rsidP="00C16FE8">
      <w:pPr>
        <w:pStyle w:val="1"/>
        <w:numPr>
          <w:ilvl w:val="0"/>
          <w:numId w:val="3"/>
        </w:numPr>
      </w:pPr>
      <w:r>
        <w:t>Литература</w:t>
      </w:r>
    </w:p>
    <w:p w14:paraId="1E918A61" w14:textId="77777777" w:rsidR="00C16FE8" w:rsidRDefault="00C16FE8" w:rsidP="00C16FE8">
      <w:pPr>
        <w:pStyle w:val="2"/>
        <w:numPr>
          <w:ilvl w:val="1"/>
          <w:numId w:val="3"/>
        </w:numPr>
      </w:pPr>
      <w:r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t>Москва :</w:t>
      </w:r>
      <w:proofErr w:type="gramEnd"/>
      <w:r>
        <w:t xml:space="preserve"> Форум, 2019. – URL: https://ibooks.ru/reading.php?productid=361544.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гл.10.</w:t>
      </w:r>
    </w:p>
    <w:p w14:paraId="50767B43" w14:textId="77777777" w:rsidR="00C16FE8" w:rsidRDefault="00C16FE8" w:rsidP="00C16FE8">
      <w:pPr>
        <w:pStyle w:val="1"/>
        <w:numPr>
          <w:ilvl w:val="0"/>
          <w:numId w:val="3"/>
        </w:numPr>
      </w:pPr>
      <w:r>
        <w:t>Подготовка к работе</w:t>
      </w:r>
    </w:p>
    <w:p w14:paraId="6C6392E0" w14:textId="77777777" w:rsidR="00C16FE8" w:rsidRDefault="00C16FE8" w:rsidP="00C16FE8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43069DE6" w14:textId="77777777" w:rsidR="00C16FE8" w:rsidRDefault="00C16FE8" w:rsidP="00C16FE8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6FE46A93" w14:textId="77777777" w:rsidR="00C16FE8" w:rsidRDefault="00C16FE8" w:rsidP="00C16FE8">
      <w:pPr>
        <w:pStyle w:val="1"/>
        <w:numPr>
          <w:ilvl w:val="0"/>
          <w:numId w:val="3"/>
        </w:numPr>
      </w:pPr>
      <w:r>
        <w:t>Основное оборудование</w:t>
      </w:r>
    </w:p>
    <w:p w14:paraId="28D98A6E" w14:textId="77777777" w:rsidR="00C16FE8" w:rsidRDefault="00C16FE8" w:rsidP="00C16FE8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3CA06FB5" w14:textId="77777777" w:rsidR="00C16FE8" w:rsidRDefault="00C16FE8" w:rsidP="00C16FE8">
      <w:pPr>
        <w:pStyle w:val="1"/>
        <w:numPr>
          <w:ilvl w:val="0"/>
          <w:numId w:val="3"/>
        </w:numPr>
      </w:pPr>
      <w:r>
        <w:t>Задание</w:t>
      </w:r>
    </w:p>
    <w:p w14:paraId="71EA531C" w14:textId="77777777" w:rsidR="00C16FE8" w:rsidRDefault="00C16FE8" w:rsidP="00C16FE8">
      <w:pPr>
        <w:pStyle w:val="2"/>
        <w:numPr>
          <w:ilvl w:val="1"/>
          <w:numId w:val="3"/>
        </w:numPr>
      </w:pPr>
      <w:r>
        <w:t>Составить программу, в которой требуется заполнить двумерный массив случайными числами и вывести его на экран в виде таблицы:</w:t>
      </w:r>
    </w:p>
    <w:p w14:paraId="458349A4" w14:textId="77777777" w:rsidR="00C16FE8" w:rsidRDefault="00C16FE8" w:rsidP="00C16FE8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16FE8" w14:paraId="335D99C9" w14:textId="77777777" w:rsidTr="001E6120">
        <w:tc>
          <w:tcPr>
            <w:tcW w:w="1696" w:type="dxa"/>
            <w:vAlign w:val="center"/>
          </w:tcPr>
          <w:p w14:paraId="58ACE4C7" w14:textId="77777777" w:rsidR="00C16FE8" w:rsidRDefault="00C16FE8" w:rsidP="001E6120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7BD19C14" w14:textId="77777777" w:rsidR="00C16FE8" w:rsidRDefault="00C16FE8" w:rsidP="001E6120">
            <w:pPr>
              <w:jc w:val="center"/>
            </w:pPr>
            <w:r>
              <w:t>Задание</w:t>
            </w:r>
          </w:p>
        </w:tc>
      </w:tr>
      <w:tr w:rsidR="00C16FE8" w14:paraId="5CCBCEFB" w14:textId="77777777" w:rsidTr="001E6120">
        <w:tc>
          <w:tcPr>
            <w:tcW w:w="1696" w:type="dxa"/>
          </w:tcPr>
          <w:p w14:paraId="28E18ADD" w14:textId="77777777" w:rsidR="00C16FE8" w:rsidRDefault="00C16FE8" w:rsidP="001E6120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6F9907C4" w14:textId="77777777" w:rsidR="00C16FE8" w:rsidRDefault="00C16FE8" w:rsidP="001E6120">
            <w:r>
              <w:t>массив вещественных чисел</w:t>
            </w:r>
          </w:p>
        </w:tc>
      </w:tr>
      <w:tr w:rsidR="00C16FE8" w14:paraId="402DCF4F" w14:textId="77777777" w:rsidTr="001E6120">
        <w:tc>
          <w:tcPr>
            <w:tcW w:w="1696" w:type="dxa"/>
          </w:tcPr>
          <w:p w14:paraId="11D058DD" w14:textId="77777777" w:rsidR="00C16FE8" w:rsidRDefault="00C16FE8" w:rsidP="001E6120">
            <w:pPr>
              <w:jc w:val="center"/>
            </w:pPr>
            <w:r>
              <w:t>2</w:t>
            </w:r>
          </w:p>
        </w:tc>
        <w:tc>
          <w:tcPr>
            <w:tcW w:w="7649" w:type="dxa"/>
          </w:tcPr>
          <w:p w14:paraId="00EDDC6C" w14:textId="77777777" w:rsidR="00C16FE8" w:rsidRDefault="00C16FE8" w:rsidP="001E6120">
            <w:r>
              <w:t>массив целых чисел</w:t>
            </w:r>
          </w:p>
        </w:tc>
      </w:tr>
    </w:tbl>
    <w:p w14:paraId="3876ECC2" w14:textId="77777777" w:rsidR="00C16FE8" w:rsidRDefault="00C16FE8" w:rsidP="00C16FE8">
      <w:pPr>
        <w:ind w:firstLine="567"/>
      </w:pPr>
      <w:r>
        <w:t xml:space="preserve">Размерность массива (количество строк и столбцов) указываются </w:t>
      </w:r>
      <w:proofErr w:type="spellStart"/>
      <w:r>
        <w:t>программно</w:t>
      </w:r>
      <w:proofErr w:type="spellEnd"/>
      <w:r>
        <w:t xml:space="preserve"> как константные значения.</w:t>
      </w:r>
    </w:p>
    <w:p w14:paraId="4565925D" w14:textId="77777777" w:rsidR="00C16FE8" w:rsidRDefault="00C16FE8" w:rsidP="00C16FE8"/>
    <w:p w14:paraId="64ACC2FD" w14:textId="77777777" w:rsidR="00C16FE8" w:rsidRDefault="00C16FE8" w:rsidP="00C16FE8">
      <w:pPr>
        <w:pStyle w:val="2"/>
        <w:numPr>
          <w:ilvl w:val="1"/>
          <w:numId w:val="3"/>
        </w:numPr>
      </w:pPr>
      <w:r>
        <w:t>Составить программу, в которой требуется заполнить динамический двумерный массив случайными числами и вывести его на экран в виде таблицы:</w:t>
      </w:r>
    </w:p>
    <w:p w14:paraId="52C14F82" w14:textId="77777777" w:rsidR="00C16FE8" w:rsidRDefault="00C16FE8" w:rsidP="00C16FE8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16FE8" w14:paraId="5F17B067" w14:textId="77777777" w:rsidTr="001E6120">
        <w:tc>
          <w:tcPr>
            <w:tcW w:w="1696" w:type="dxa"/>
            <w:vAlign w:val="center"/>
          </w:tcPr>
          <w:p w14:paraId="5D1401C5" w14:textId="77777777" w:rsidR="00C16FE8" w:rsidRDefault="00C16FE8" w:rsidP="001E6120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6394D0B6" w14:textId="77777777" w:rsidR="00C16FE8" w:rsidRDefault="00C16FE8" w:rsidP="001E6120">
            <w:pPr>
              <w:jc w:val="center"/>
            </w:pPr>
            <w:r>
              <w:t>Задание</w:t>
            </w:r>
          </w:p>
        </w:tc>
      </w:tr>
      <w:tr w:rsidR="00C16FE8" w14:paraId="49D3F49A" w14:textId="77777777" w:rsidTr="001E6120">
        <w:tc>
          <w:tcPr>
            <w:tcW w:w="1696" w:type="dxa"/>
          </w:tcPr>
          <w:p w14:paraId="2AD75AE7" w14:textId="77777777" w:rsidR="00C16FE8" w:rsidRDefault="00C16FE8" w:rsidP="001E6120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22C71095" w14:textId="77777777" w:rsidR="00C16FE8" w:rsidRDefault="00C16FE8" w:rsidP="001E6120">
            <w:r>
              <w:t>массив целых чисел</w:t>
            </w:r>
          </w:p>
        </w:tc>
      </w:tr>
      <w:tr w:rsidR="00C16FE8" w14:paraId="3CDFC819" w14:textId="77777777" w:rsidTr="001E6120">
        <w:tc>
          <w:tcPr>
            <w:tcW w:w="1696" w:type="dxa"/>
          </w:tcPr>
          <w:p w14:paraId="635B94EE" w14:textId="77777777" w:rsidR="00C16FE8" w:rsidRDefault="00C16FE8" w:rsidP="001E6120">
            <w:pPr>
              <w:jc w:val="center"/>
            </w:pPr>
            <w:r>
              <w:t>2</w:t>
            </w:r>
          </w:p>
        </w:tc>
        <w:tc>
          <w:tcPr>
            <w:tcW w:w="7649" w:type="dxa"/>
          </w:tcPr>
          <w:p w14:paraId="4B6D5842" w14:textId="77777777" w:rsidR="00C16FE8" w:rsidRDefault="00C16FE8" w:rsidP="001E6120">
            <w:r>
              <w:t xml:space="preserve">массив вещественных чисел </w:t>
            </w:r>
          </w:p>
        </w:tc>
      </w:tr>
    </w:tbl>
    <w:p w14:paraId="700C450A" w14:textId="77777777" w:rsidR="00C16FE8" w:rsidRDefault="00C16FE8" w:rsidP="00C16FE8">
      <w:pPr>
        <w:ind w:firstLine="567"/>
      </w:pPr>
      <w:r>
        <w:t>Размерность массива (количество строк и столбцов) указываются пользователем с клавиатуры.</w:t>
      </w:r>
    </w:p>
    <w:p w14:paraId="21C1884C" w14:textId="77777777" w:rsidR="00C16FE8" w:rsidRDefault="00C16FE8" w:rsidP="00C16FE8"/>
    <w:p w14:paraId="1896823C" w14:textId="77777777" w:rsidR="00C16FE8" w:rsidRDefault="00C16FE8" w:rsidP="00C16FE8">
      <w:pPr>
        <w:pStyle w:val="2"/>
        <w:numPr>
          <w:ilvl w:val="1"/>
          <w:numId w:val="3"/>
        </w:numPr>
      </w:pPr>
      <w:r>
        <w:t>Составить программу, в которой требуется обработать данные двумерного массива:</w:t>
      </w:r>
    </w:p>
    <w:p w14:paraId="610EFB3B" w14:textId="77777777" w:rsidR="00C16FE8" w:rsidRDefault="00C16FE8" w:rsidP="00C16FE8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C16FE8" w14:paraId="54773F28" w14:textId="77777777" w:rsidTr="001E6120">
        <w:tc>
          <w:tcPr>
            <w:tcW w:w="1696" w:type="dxa"/>
            <w:vAlign w:val="center"/>
          </w:tcPr>
          <w:p w14:paraId="16C8F28F" w14:textId="77777777" w:rsidR="00C16FE8" w:rsidRDefault="00C16FE8" w:rsidP="001E6120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360E0F8C" w14:textId="77777777" w:rsidR="00C16FE8" w:rsidRDefault="00C16FE8" w:rsidP="001E6120">
            <w:pPr>
              <w:jc w:val="center"/>
            </w:pPr>
            <w:r>
              <w:t>Задание</w:t>
            </w:r>
          </w:p>
        </w:tc>
      </w:tr>
      <w:tr w:rsidR="00C16FE8" w14:paraId="3112C30F" w14:textId="77777777" w:rsidTr="001E6120">
        <w:tc>
          <w:tcPr>
            <w:tcW w:w="1696" w:type="dxa"/>
          </w:tcPr>
          <w:p w14:paraId="7DBEBE70" w14:textId="77777777" w:rsidR="00C16FE8" w:rsidRDefault="00C16FE8" w:rsidP="001E6120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199CD7E2" w14:textId="77777777" w:rsidR="00C16FE8" w:rsidRDefault="00C16FE8" w:rsidP="001E6120">
            <w:r>
              <w:t xml:space="preserve">найти сумму значений элементов массива, находящихся в </w:t>
            </w:r>
            <w:r>
              <w:lastRenderedPageBreak/>
              <w:t>столбце, указанном пользователем</w:t>
            </w:r>
          </w:p>
        </w:tc>
      </w:tr>
      <w:tr w:rsidR="00C16FE8" w14:paraId="6DC83751" w14:textId="77777777" w:rsidTr="001E6120">
        <w:tc>
          <w:tcPr>
            <w:tcW w:w="1696" w:type="dxa"/>
          </w:tcPr>
          <w:p w14:paraId="37D1D4A4" w14:textId="77777777" w:rsidR="00C16FE8" w:rsidRDefault="00C16FE8" w:rsidP="001E6120">
            <w:pPr>
              <w:jc w:val="center"/>
            </w:pPr>
            <w:r>
              <w:lastRenderedPageBreak/>
              <w:t>2</w:t>
            </w:r>
          </w:p>
        </w:tc>
        <w:tc>
          <w:tcPr>
            <w:tcW w:w="7649" w:type="dxa"/>
          </w:tcPr>
          <w:p w14:paraId="07D76848" w14:textId="77777777" w:rsidR="00C16FE8" w:rsidRDefault="00C16FE8" w:rsidP="001E6120">
            <w:r>
              <w:t>заменить все отрицательные значения элементов массива на 0 и вывести полученный массив на экран.</w:t>
            </w:r>
          </w:p>
        </w:tc>
      </w:tr>
    </w:tbl>
    <w:p w14:paraId="34FF223A" w14:textId="77777777" w:rsidR="00C16FE8" w:rsidRDefault="00C16FE8" w:rsidP="00C16FE8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3AD0D207" w14:textId="77777777" w:rsidR="00C16FE8" w:rsidRDefault="00C16FE8" w:rsidP="00C16FE8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781630E7" w14:textId="77777777" w:rsidR="00C16FE8" w:rsidRDefault="00C16FE8" w:rsidP="00C16FE8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065F105F" w14:textId="77777777" w:rsidR="00C16FE8" w:rsidRDefault="00C16FE8" w:rsidP="00C16FE8">
      <w:pPr>
        <w:pStyle w:val="1"/>
        <w:numPr>
          <w:ilvl w:val="0"/>
          <w:numId w:val="3"/>
        </w:numPr>
      </w:pPr>
      <w:r>
        <w:t>Содержание отчета</w:t>
      </w:r>
    </w:p>
    <w:p w14:paraId="0803C922" w14:textId="77777777" w:rsidR="00C16FE8" w:rsidRDefault="00C16FE8" w:rsidP="00C16FE8">
      <w:pPr>
        <w:pStyle w:val="2"/>
        <w:numPr>
          <w:ilvl w:val="1"/>
          <w:numId w:val="3"/>
        </w:numPr>
      </w:pPr>
      <w:r>
        <w:t>Титульный лист</w:t>
      </w:r>
    </w:p>
    <w:p w14:paraId="1447CECF" w14:textId="77777777" w:rsidR="00C16FE8" w:rsidRDefault="00C16FE8" w:rsidP="00C16FE8">
      <w:pPr>
        <w:pStyle w:val="2"/>
        <w:numPr>
          <w:ilvl w:val="1"/>
          <w:numId w:val="3"/>
        </w:numPr>
      </w:pPr>
      <w:r>
        <w:t>Цель работы</w:t>
      </w:r>
    </w:p>
    <w:p w14:paraId="21D58A2E" w14:textId="77777777" w:rsidR="00C16FE8" w:rsidRDefault="00C16FE8" w:rsidP="00C16FE8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1822DC48" w14:textId="77777777" w:rsidR="00C16FE8" w:rsidRDefault="00C16FE8" w:rsidP="00C16FE8">
      <w:pPr>
        <w:pStyle w:val="2"/>
        <w:numPr>
          <w:ilvl w:val="1"/>
          <w:numId w:val="3"/>
        </w:numPr>
      </w:pPr>
      <w:r>
        <w:t>Вывод</w:t>
      </w:r>
    </w:p>
    <w:p w14:paraId="0C697A45" w14:textId="77777777" w:rsidR="00C16FE8" w:rsidRDefault="00C16FE8" w:rsidP="00C16FE8">
      <w:pPr>
        <w:pStyle w:val="1"/>
        <w:numPr>
          <w:ilvl w:val="0"/>
          <w:numId w:val="3"/>
        </w:numPr>
      </w:pPr>
      <w:r>
        <w:t>Контрольные вопросы</w:t>
      </w:r>
    </w:p>
    <w:p w14:paraId="458460D0" w14:textId="77777777" w:rsidR="00C16FE8" w:rsidRDefault="00C16FE8" w:rsidP="00C16FE8">
      <w:pPr>
        <w:pStyle w:val="2"/>
        <w:numPr>
          <w:ilvl w:val="1"/>
          <w:numId w:val="3"/>
        </w:numPr>
      </w:pPr>
      <w:r>
        <w:t>Как можно задать двумерный массив?</w:t>
      </w:r>
    </w:p>
    <w:p w14:paraId="0282EACD" w14:textId="77777777" w:rsidR="00C16FE8" w:rsidRDefault="00C16FE8" w:rsidP="00C16FE8">
      <w:pPr>
        <w:pStyle w:val="2"/>
        <w:numPr>
          <w:ilvl w:val="1"/>
          <w:numId w:val="3"/>
        </w:numPr>
      </w:pPr>
      <w:r>
        <w:t>Как объявить динамический двумерный массив?</w:t>
      </w:r>
    </w:p>
    <w:p w14:paraId="737668C7" w14:textId="77777777" w:rsidR="00C16FE8" w:rsidRDefault="00C16FE8" w:rsidP="00C16FE8">
      <w:pPr>
        <w:pStyle w:val="2"/>
        <w:numPr>
          <w:ilvl w:val="1"/>
          <w:numId w:val="3"/>
        </w:numPr>
      </w:pPr>
      <w:r>
        <w:t>Как обратиться к некоторому элементу двумерного массива, используя индексы?</w:t>
      </w:r>
    </w:p>
    <w:p w14:paraId="209E7DE1" w14:textId="77777777" w:rsidR="00C16FE8" w:rsidRDefault="00C16FE8" w:rsidP="00C16FE8">
      <w:pPr>
        <w:pStyle w:val="2"/>
        <w:numPr>
          <w:ilvl w:val="1"/>
          <w:numId w:val="3"/>
        </w:numPr>
      </w:pPr>
      <w:r>
        <w:t>Как обратиться к некоторому элементу двумерного массива, используя указатели?</w:t>
      </w:r>
    </w:p>
    <w:p w14:paraId="7B4FD436" w14:textId="77777777" w:rsidR="00C16FE8" w:rsidRDefault="00C16FE8" w:rsidP="00C16FE8">
      <w:pPr>
        <w:pStyle w:val="2"/>
        <w:numPr>
          <w:ilvl w:val="1"/>
          <w:numId w:val="3"/>
        </w:numPr>
      </w:pPr>
      <w:r>
        <w:t xml:space="preserve">Как задать значения двумерного массива </w:t>
      </w:r>
      <w:proofErr w:type="spellStart"/>
      <w:r>
        <w:t>программно</w:t>
      </w:r>
      <w:proofErr w:type="spellEnd"/>
      <w:r>
        <w:t>?</w:t>
      </w:r>
    </w:p>
    <w:p w14:paraId="408D13A7" w14:textId="77777777" w:rsidR="00C16FE8" w:rsidRDefault="00C16FE8" w:rsidP="00C16FE8">
      <w:pPr>
        <w:pStyle w:val="2"/>
        <w:numPr>
          <w:ilvl w:val="1"/>
          <w:numId w:val="3"/>
        </w:numPr>
      </w:pPr>
      <w:r>
        <w:t>Как вывести на экран заполненный двумерный массив?</w:t>
      </w:r>
    </w:p>
    <w:p w14:paraId="56560A37" w14:textId="77777777" w:rsidR="00EE187F" w:rsidRPr="00C16FE8" w:rsidRDefault="00EE187F" w:rsidP="00C16FE8"/>
    <w:sectPr w:rsidR="00EE187F" w:rsidRPr="00C16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18259A"/>
    <w:rsid w:val="001974B9"/>
    <w:rsid w:val="001E32F3"/>
    <w:rsid w:val="001E4D07"/>
    <w:rsid w:val="00261B0A"/>
    <w:rsid w:val="00271E47"/>
    <w:rsid w:val="003C6A30"/>
    <w:rsid w:val="003E2CFB"/>
    <w:rsid w:val="004759E4"/>
    <w:rsid w:val="004A368A"/>
    <w:rsid w:val="004E4FA5"/>
    <w:rsid w:val="00693BA2"/>
    <w:rsid w:val="006C3BE4"/>
    <w:rsid w:val="006E2B52"/>
    <w:rsid w:val="00777A49"/>
    <w:rsid w:val="00814C20"/>
    <w:rsid w:val="008823E4"/>
    <w:rsid w:val="00925158"/>
    <w:rsid w:val="00A7632F"/>
    <w:rsid w:val="00B34EF6"/>
    <w:rsid w:val="00B63F95"/>
    <w:rsid w:val="00C16FE8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290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2025-09-21T15:54:00Z</dcterms:created>
  <dcterms:modified xsi:type="dcterms:W3CDTF">2025-09-21T15:54:00Z</dcterms:modified>
</cp:coreProperties>
</file>